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ppt/presentation.xml" ContentType="application/vnd.openxmlformats-officedocument.presentationml.presentation.main+xml"/>
  <Override PartName="/ppt/slideMasters/slideMaster1.xml" ContentType="application/vnd.openxmlformats-officedocument.presentationml.slideMaster+xml"/>
  <Override PartName="/ppt/slides/slide1.xml" ContentType="application/vnd.openxmlformats-officedocument.presentationml.slide+xml"/>
  <Override PartName="/ppt/slides/slide2.xml" ContentType="application/vnd.openxmlformats-officedocument.presentationml.slide+xml"/>
  <Override PartName="/ppt/slides/slide3.xml" ContentType="application/vnd.openxmlformats-officedocument.presentationml.slide+xml"/>
  <Override PartName="/ppt/slides/slide4.xml" ContentType="application/vnd.openxmlformats-officedocument.presentationml.slide+xml"/>
  <Override PartName="/ppt/slides/slide5.xml" ContentType="application/vnd.openxmlformats-officedocument.presentationml.slide+xml"/>
  <Override PartName="/ppt/slides/slide6.xml" ContentType="application/vnd.openxmlformats-officedocument.presentationml.slide+xml"/>
  <Override PartName="/ppt/slides/slide7.xml" ContentType="application/vnd.openxmlformats-officedocument.presentationml.slide+xml"/>
  <Override PartName="/ppt/slides/slide8.xml" ContentType="application/vnd.openxmlformats-officedocument.presentationml.slide+xml"/>
  <Override PartName="/ppt/slides/slide9.xml" ContentType="application/vnd.openxmlformats-officedocument.presentationml.slide+xml"/>
  <Override PartName="/ppt/slides/slide10.xml" ContentType="application/vnd.openxmlformats-officedocument.presentationml.slide+xml"/>
  <Override PartName="/ppt/slides/slide11.xml" ContentType="application/vnd.openxmlformats-officedocument.presentationml.slide+xml"/>
  <Override PartName="/ppt/slides/slide12.xml" ContentType="application/vnd.openxmlformats-officedocument.presentationml.slide+xml"/>
  <Override PartName="/ppt/slides/slide13.xml" ContentType="application/vnd.openxmlformats-officedocument.presentationml.slide+xml"/>
  <Override PartName="/ppt/slides/slide14.xml" ContentType="application/vnd.openxmlformats-officedocument.presentationml.slide+xml"/>
  <Override PartName="/ppt/slides/slide15.xml" ContentType="application/vnd.openxmlformats-officedocument.presentationml.slide+xml"/>
  <Override PartName="/ppt/slides/slide16.xml" ContentType="application/vnd.openxmlformats-officedocument.presentationml.slide+xml"/>
  <Override PartName="/ppt/slides/slide17.xml" ContentType="application/vnd.openxmlformats-officedocument.presentationml.slide+xml"/>
  <Override PartName="/ppt/notesMasters/notesMaster1.xml" ContentType="application/vnd.openxmlformats-officedocument.presentationml.notesMaster+xml"/>
  <Override PartName="/ppt/presProps.xml" ContentType="application/vnd.openxmlformats-officedocument.presentationml.presProps+xml"/>
  <Override PartName="/ppt/viewProps.xml" ContentType="application/vnd.openxmlformats-officedocument.presentationml.viewProps+xml"/>
  <Override PartName="/ppt/theme/theme1.xml" ContentType="application/vnd.openxmlformats-officedocument.theme+xml"/>
  <Override PartName="/ppt/tableStyles.xml" ContentType="application/vnd.openxmlformats-officedocument.presentationml.tableStyles+xml"/>
  <Override PartName="/ppt/slideLayouts/slideLayout1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theme/theme2.xml" ContentType="application/vnd.openxmlformats-officedocument.theme+xml"/>
  <Override PartName="/ppt/notesSlides/notesSlide1.xml" ContentType="application/vnd.openxmlformats-officedocument.presentationml.notesSlide+xml"/>
  <Override PartName="/ppt/notesSlides/notesSlide2.xml" ContentType="application/vnd.openxmlformats-officedocument.presentationml.notesSlide+xml"/>
  <Override PartName="/ppt/notesSlides/notesSlide3.xml" ContentType="application/vnd.openxmlformats-officedocument.presentationml.notesSlide+xml"/>
  <Override PartName="/ppt/notesSlides/notesSlide4.xml" ContentType="application/vnd.openxmlformats-officedocument.presentationml.notesSlide+xml"/>
  <Override PartName="/ppt/notesSlides/notesSlide5.xml" ContentType="application/vnd.openxmlformats-officedocument.presentationml.notesSlide+xml"/>
  <Override PartName="/ppt/notesSlides/notesSlide6.xml" ContentType="application/vnd.openxmlformats-officedocument.presentationml.notesSlide+xml"/>
  <Override PartName="/ppt/notesSlides/notesSlide7.xml" ContentType="application/vnd.openxmlformats-officedocument.presentationml.notesSlide+xml"/>
  <Override PartName="/ppt/notesSlides/notesSlide8.xml" ContentType="application/vnd.openxmlformats-officedocument.presentationml.notesSlide+xml"/>
  <Override PartName="/ppt/notesSlides/notesSlide9.xml" ContentType="application/vnd.openxmlformats-officedocument.presentationml.notesSlide+xml"/>
  <Override PartName="/ppt/notesSlides/notesSlide10.xml" ContentType="application/vnd.openxmlformats-officedocument.presentationml.notesSlide+xml"/>
  <Override PartName="/ppt/notesSlides/notesSlide11.xml" ContentType="application/vnd.openxmlformats-officedocument.presentationml.notesSlide+xml"/>
  <Override PartName="/ppt/notesSlides/notesSlide12.xml" ContentType="application/vnd.openxmlformats-officedocument.presentationml.notesSlide+xml"/>
  <Override PartName="/ppt/notesSlides/notesSlide13.xml" ContentType="application/vnd.openxmlformats-officedocument.presentationml.notesSlide+xml"/>
  <Override PartName="/ppt/notesSlides/notesSlide14.xml" ContentType="application/vnd.openxmlformats-officedocument.presentationml.notesSlide+xml"/>
  <Override PartName="/ppt/notesSlides/notesSlide15.xml" ContentType="application/vnd.openxmlformats-officedocument.presentationml.notesSlid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ppt/presentation.xml"/><Relationship Id="rId4" Type="http://schemas.openxmlformats.org/officeDocument/2006/relationships/extended-properties" Target="docProps/app.xml"/></Relationships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saveSubsetFonts="1">
  <p:sldMasterIdLst>
    <p:sldMasterId id="2147483660" r:id="rId1"/>
  </p:sldMasterIdLst>
  <p:notesMasterIdLst>
    <p:notesMasterId r:id="rId19"/>
  </p:notesMasterIdLst>
  <p:sldIdLst>
    <p:sldId id="256" r:id="rId2"/>
    <p:sldId id="294" r:id="rId3"/>
    <p:sldId id="295" r:id="rId4"/>
    <p:sldId id="296" r:id="rId5"/>
    <p:sldId id="297" r:id="rId6"/>
    <p:sldId id="298" r:id="rId7"/>
    <p:sldId id="299" r:id="rId8"/>
    <p:sldId id="300" r:id="rId9"/>
    <p:sldId id="301" r:id="rId10"/>
    <p:sldId id="302" r:id="rId11"/>
    <p:sldId id="303" r:id="rId12"/>
    <p:sldId id="304" r:id="rId13"/>
    <p:sldId id="289" r:id="rId14"/>
    <p:sldId id="290" r:id="rId15"/>
    <p:sldId id="291" r:id="rId16"/>
    <p:sldId id="292" r:id="rId17"/>
    <p:sldId id="293" r:id="rId18"/>
  </p:sldIdLst>
  <p:sldSz cx="9144000" cy="6858000" type="screen4x3"/>
  <p:notesSz cx="6858000" cy="9144000"/>
  <p:defaultTextStyle>
    <a:defPPr>
      <a:defRPr lang="ko-KR"/>
    </a:defPPr>
    <a:lvl1pPr marL="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1" hangingPunct="1">
      <a:defRPr sz="1800" kern="1200">
        <a:solidFill>
          <a:schemeClr val="tx1"/>
        </a:solidFill>
        <a:latin typeface="+mn-lt"/>
        <a:ea typeface="+mn-ea"/>
        <a:cs typeface="+mn-cs"/>
      </a:defRPr>
    </a:lvl9pPr>
  </p:defaultTextStyle>
  <p:extLst>
    <p:ext uri="{EFAFB233-063F-42B5-8137-9DF3F51BA10A}">
      <p15:sldGuideLst xmlns:p15="http://schemas.microsoft.com/office/powerpoint/2012/main"/>
    </p:ext>
  </p:extLst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>
  <p:showPr showNarration="1">
    <p:present/>
    <p:sldAll/>
    <p:penClr>
      <a:prstClr val="red"/>
    </p:penClr>
    <p:extLst>
      <p:ext uri="{EC167BDD-8182-4AB7-AECC-EB403E3ABB37}">
        <p14:laserClr xmlns:p14="http://schemas.microsoft.com/office/powerpoint/2010/main">
          <a:srgbClr val="FF0000"/>
        </p14:laserClr>
      </p:ext>
      <p:ext uri="{2FDB2607-1784-4EEB-B798-7EB5836EED8A}">
        <p14:showMediaCtrls xmlns:p14="http://schemas.microsoft.com/office/powerpoint/2010/main" val="1"/>
      </p:ext>
    </p:extLst>
  </p:showPr>
  <p:clrMru>
    <a:srgbClr val="FF7C80"/>
    <a:srgbClr val="FF9999"/>
    <a:srgbClr val="FFB7B7"/>
    <a:srgbClr val="FFCCCC"/>
  </p:clrMru>
  <p:extLst>
    <p:ext uri="{E76CE94A-603C-4142-B9EB-6D1370010A27}">
      <p14:discardImageEditData xmlns:p14="http://schemas.microsoft.com/office/powerpoint/2010/main" val="0"/>
    </p:ext>
    <p:ext uri="{D31A062A-798A-4329-ABDD-BBA856620510}">
      <p14:defaultImageDpi xmlns:p14="http://schemas.microsoft.com/office/powerpoint/2010/main" val="220"/>
    </p:ext>
    <p:ext uri="{FD5EFAAD-0ECE-453E-9831-46B23BE46B34}">
      <p15:chartTrackingRefBased xmlns:p15="http://schemas.microsoft.com/office/powerpoint/2012/main" val="1"/>
    </p:ext>
  </p:extLst>
</p:presentationPr>
</file>

<file path=ppt/tableStyles.xml><?xml version="1.0" encoding="utf-8"?>
<a:tblStyleLst xmlns:a="http://schemas.openxmlformats.org/drawingml/2006/main" def="{5C22544A-7EE6-4342-B048-85BDC9FD1C3A}">
  <a:tblStyle styleId="{5C22544A-7EE6-4342-B048-85BDC9FD1C3A}" styleName="보통 스타일 2 - 강조 1">
    <a:wholeTbl>
      <a:tcTxStyle>
        <a:fontRef idx="minor">
          <a:prstClr val="black"/>
        </a:fontRef>
        <a:schemeClr val="dk1"/>
      </a:tcTxStyle>
      <a:tcStyle>
        <a:tcBdr>
          <a:left>
            <a:ln w="12700" cmpd="sng">
              <a:solidFill>
                <a:schemeClr val="lt1"/>
              </a:solidFill>
            </a:ln>
          </a:left>
          <a:right>
            <a:ln w="12700" cmpd="sng">
              <a:solidFill>
                <a:schemeClr val="lt1"/>
              </a:solidFill>
            </a:ln>
          </a:right>
          <a:top>
            <a:ln w="12700" cmpd="sng">
              <a:solidFill>
                <a:schemeClr val="lt1"/>
              </a:solidFill>
            </a:ln>
          </a:top>
          <a:bottom>
            <a:ln w="12700" cmpd="sng">
              <a:solidFill>
                <a:schemeClr val="lt1"/>
              </a:solidFill>
            </a:ln>
          </a:bottom>
          <a:insideH>
            <a:ln w="12700" cmpd="sng">
              <a:solidFill>
                <a:schemeClr val="lt1"/>
              </a:solidFill>
            </a:ln>
          </a:insideH>
          <a:insideV>
            <a:ln w="12700" cmpd="sng">
              <a:solidFill>
                <a:schemeClr val="lt1"/>
              </a:solidFill>
            </a:ln>
          </a:insideV>
        </a:tcBdr>
        <a:fill>
          <a:solidFill>
            <a:schemeClr val="accent1">
              <a:tint val="20000"/>
            </a:schemeClr>
          </a:solidFill>
        </a:fill>
      </a:tcStyle>
    </a:wholeTbl>
    <a:band1H>
      <a:tcStyle>
        <a:tcBdr/>
        <a:fill>
          <a:solidFill>
            <a:schemeClr val="accent1">
              <a:tint val="40000"/>
            </a:schemeClr>
          </a:solidFill>
        </a:fill>
      </a:tcStyle>
    </a:band1H>
    <a:band2H>
      <a:tcStyle>
        <a:tcBdr/>
      </a:tcStyle>
    </a:band2H>
    <a:band1V>
      <a:tcStyle>
        <a:tcBdr/>
        <a:fill>
          <a:solidFill>
            <a:schemeClr val="accent1">
              <a:tint val="40000"/>
            </a:schemeClr>
          </a:solidFill>
        </a:fill>
      </a:tcStyle>
    </a:band1V>
    <a:band2V>
      <a:tcStyle>
        <a:tcBdr/>
      </a:tcStyle>
    </a:band2V>
    <a:lastCol>
      <a:tcTxStyle b="on">
        <a:fontRef idx="minor">
          <a:prstClr val="black"/>
        </a:fontRef>
        <a:schemeClr val="lt1"/>
      </a:tcTxStyle>
      <a:tcStyle>
        <a:tcBdr/>
        <a:fill>
          <a:solidFill>
            <a:schemeClr val="accent1"/>
          </a:solidFill>
        </a:fill>
      </a:tcStyle>
    </a:lastCol>
    <a:firstCol>
      <a:tcTxStyle b="on">
        <a:fontRef idx="minor">
          <a:prstClr val="black"/>
        </a:fontRef>
        <a:schemeClr val="lt1"/>
      </a:tcTxStyle>
      <a:tcStyle>
        <a:tcBdr/>
        <a:fill>
          <a:solidFill>
            <a:schemeClr val="accent1"/>
          </a:solidFill>
        </a:fill>
      </a:tcStyle>
    </a:firstCol>
    <a:lastRow>
      <a:tcTxStyle b="on">
        <a:fontRef idx="minor">
          <a:prstClr val="black"/>
        </a:fontRef>
        <a:schemeClr val="lt1"/>
      </a:tcTxStyle>
      <a:tcStyle>
        <a:tcBdr>
          <a:top>
            <a:ln w="38100" cmpd="sng">
              <a:solidFill>
                <a:schemeClr val="lt1"/>
              </a:solidFill>
            </a:ln>
          </a:top>
        </a:tcBdr>
        <a:fill>
          <a:solidFill>
            <a:schemeClr val="accent1"/>
          </a:solidFill>
        </a:fill>
      </a:tcStyle>
    </a:lastRow>
    <a:firstRow>
      <a:tcTxStyle b="on">
        <a:fontRef idx="minor">
          <a:prstClr val="black"/>
        </a:fontRef>
        <a:schemeClr val="lt1"/>
      </a:tcTxStyle>
      <a:tcStyle>
        <a:tcBdr>
          <a:bottom>
            <a:ln w="38100" cmpd="sng">
              <a:solidFill>
                <a:schemeClr val="lt1"/>
              </a:solidFill>
            </a:ln>
          </a:bottom>
        </a:tcBdr>
        <a:fill>
          <a:solidFill>
            <a:schemeClr val="accent1"/>
          </a:solidFill>
        </a:fill>
      </a:tcStyle>
    </a:firstRow>
  </a:tblStyle>
  <a:tblStyle styleId="{9D7B26C5-4107-4FEC-AEDC-1716B250A1EF}" styleName="밝은 스타일 1">
    <a:wholeTbl>
      <a:tcTxStyle>
        <a:fontRef idx="minor">
          <a:scrgbClr r="0" g="0" b="0"/>
        </a:fontRef>
        <a:schemeClr val="tx1"/>
      </a:tcTxStyle>
      <a:tcStyle>
        <a:tcBdr>
          <a:left>
            <a:ln>
              <a:noFill/>
            </a:ln>
          </a:left>
          <a:right>
            <a:ln>
              <a:noFill/>
            </a:ln>
          </a:right>
          <a:top>
            <a:ln w="12700" cmpd="sng">
              <a:solidFill>
                <a:schemeClr val="tx1"/>
              </a:solidFill>
            </a:ln>
          </a:top>
          <a:bottom>
            <a:ln w="12700" cmpd="sng">
              <a:solidFill>
                <a:schemeClr val="tx1"/>
              </a:solidFill>
            </a:ln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  <a:band1H>
      <a:tcStyle>
        <a:tcBdr/>
        <a:fill>
          <a:solidFill>
            <a:schemeClr val="tx1">
              <a:alpha val="20000"/>
            </a:schemeClr>
          </a:solidFill>
        </a:fill>
      </a:tcStyle>
    </a:band1H>
    <a:band2H>
      <a:tcStyle>
        <a:tcBdr/>
      </a:tcStyle>
    </a:band2H>
    <a:band1V>
      <a:tcStyle>
        <a:tcBdr/>
        <a:fill>
          <a:solidFill>
            <a:schemeClr val="tx1">
              <a:alpha val="20000"/>
            </a:schemeClr>
          </a:solidFill>
        </a:fill>
      </a:tcStyle>
    </a:band1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12700" cmpd="sng">
              <a:solidFill>
                <a:schemeClr val="tx1"/>
              </a:solidFill>
            </a:ln>
          </a:top>
        </a:tcBdr>
        <a:fill>
          <a:noFill/>
        </a:fill>
      </a:tcStyle>
    </a:lastRow>
    <a:firstRow>
      <a:tcTxStyle b="on"/>
      <a:tcStyle>
        <a:tcBdr>
          <a:bottom>
            <a:ln w="12700" cmpd="sng">
              <a:solidFill>
                <a:schemeClr val="tx1"/>
              </a:solidFill>
            </a:ln>
          </a:bottom>
        </a:tcBdr>
        <a:fill>
          <a:noFill/>
        </a:fill>
      </a:tcStyle>
    </a:firstRow>
  </a:tblStyle>
</a:tblStyleLst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>
  <p:normalViewPr>
    <p:restoredLeft sz="17494" autoAdjust="0"/>
    <p:restoredTop sz="85759" autoAdjust="0"/>
  </p:normalViewPr>
  <p:slideViewPr>
    <p:cSldViewPr snapToGrid="0">
      <p:cViewPr varScale="1">
        <p:scale>
          <a:sx n="79" d="100"/>
          <a:sy n="79" d="100"/>
        </p:scale>
        <p:origin x="1614" y="60"/>
      </p:cViewPr>
      <p:guideLst/>
    </p:cSldViewPr>
  </p:slideViewPr>
  <p:notesTextViewPr>
    <p:cViewPr>
      <p:scale>
        <a:sx n="1" d="1"/>
        <a:sy n="1" d="1"/>
      </p:scale>
      <p:origin x="0" y="0"/>
    </p:cViewPr>
  </p:notesTextViewPr>
  <p:gridSpacing cx="72008" cy="72008"/>
</p:viewPr>
</file>

<file path=ppt/_rels/presentation.xml.rels><?xml version="1.0" encoding="UTF-8" standalone="yes"?>
<Relationships xmlns="http://schemas.openxmlformats.org/package/2006/relationships"><Relationship Id="rId8" Type="http://schemas.openxmlformats.org/officeDocument/2006/relationships/slide" Target="slides/slide7.xml"/><Relationship Id="rId13" Type="http://schemas.openxmlformats.org/officeDocument/2006/relationships/slide" Target="slides/slide12.xml"/><Relationship Id="rId18" Type="http://schemas.openxmlformats.org/officeDocument/2006/relationships/slide" Target="slides/slide17.xml"/><Relationship Id="rId3" Type="http://schemas.openxmlformats.org/officeDocument/2006/relationships/slide" Target="slides/slide2.xml"/><Relationship Id="rId21" Type="http://schemas.openxmlformats.org/officeDocument/2006/relationships/viewProps" Target="viewProps.xml"/><Relationship Id="rId7" Type="http://schemas.openxmlformats.org/officeDocument/2006/relationships/slide" Target="slides/slide6.xml"/><Relationship Id="rId12" Type="http://schemas.openxmlformats.org/officeDocument/2006/relationships/slide" Target="slides/slide11.xml"/><Relationship Id="rId17" Type="http://schemas.openxmlformats.org/officeDocument/2006/relationships/slide" Target="slides/slide16.xml"/><Relationship Id="rId2" Type="http://schemas.openxmlformats.org/officeDocument/2006/relationships/slide" Target="slides/slide1.xml"/><Relationship Id="rId16" Type="http://schemas.openxmlformats.org/officeDocument/2006/relationships/slide" Target="slides/slide15.xml"/><Relationship Id="rId20" Type="http://schemas.openxmlformats.org/officeDocument/2006/relationships/presProps" Target="presProps.xml"/><Relationship Id="rId1" Type="http://schemas.openxmlformats.org/officeDocument/2006/relationships/slideMaster" Target="slideMasters/slideMaster1.xml"/><Relationship Id="rId6" Type="http://schemas.openxmlformats.org/officeDocument/2006/relationships/slide" Target="slides/slide5.xml"/><Relationship Id="rId11" Type="http://schemas.openxmlformats.org/officeDocument/2006/relationships/slide" Target="slides/slide10.xml"/><Relationship Id="rId5" Type="http://schemas.openxmlformats.org/officeDocument/2006/relationships/slide" Target="slides/slide4.xml"/><Relationship Id="rId15" Type="http://schemas.openxmlformats.org/officeDocument/2006/relationships/slide" Target="slides/slide14.xml"/><Relationship Id="rId23" Type="http://schemas.openxmlformats.org/officeDocument/2006/relationships/tableStyles" Target="tableStyles.xml"/><Relationship Id="rId10" Type="http://schemas.openxmlformats.org/officeDocument/2006/relationships/slide" Target="slides/slide9.xml"/><Relationship Id="rId19" Type="http://schemas.openxmlformats.org/officeDocument/2006/relationships/notesMaster" Target="notesMasters/notesMaster1.xml"/><Relationship Id="rId4" Type="http://schemas.openxmlformats.org/officeDocument/2006/relationships/slide" Target="slides/slide3.xml"/><Relationship Id="rId9" Type="http://schemas.openxmlformats.org/officeDocument/2006/relationships/slide" Target="slides/slide8.xml"/><Relationship Id="rId14" Type="http://schemas.openxmlformats.org/officeDocument/2006/relationships/slide" Target="slides/slide13.xml"/><Relationship Id="rId22" Type="http://schemas.openxmlformats.org/officeDocument/2006/relationships/theme" Target="theme/theme1.xml"/></Relationships>
</file>

<file path=ppt/notesMasters/_rels/notesMaster1.xml.rels><?xml version="1.0" encoding="UTF-8" standalone="yes"?>
<Relationships xmlns="http://schemas.openxmlformats.org/package/2006/relationships"><Relationship Id="rId1" Type="http://schemas.openxmlformats.org/officeDocument/2006/relationships/theme" Target="../theme/theme2.xml"/></Relationships>
</file>

<file path=ppt/notesMasters/notesMaster1.xml><?xml version="1.0" encoding="utf-8"?>
<p:notes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머리글 개체 틀 1"/>
          <p:cNvSpPr>
            <a:spLocks noGrp="1"/>
          </p:cNvSpPr>
          <p:nvPr>
            <p:ph type="hdr" sz="quarter"/>
          </p:nvPr>
        </p:nvSpPr>
        <p:spPr>
          <a:xfrm>
            <a:off x="0" y="0"/>
            <a:ext cx="2971800" cy="458788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l">
              <a:defRPr sz="1200"/>
            </a:lvl1pPr>
          </a:lstStyle>
          <a:p>
            <a:endParaRPr lang="ko-KR" altLang="en-US"/>
          </a:p>
        </p:txBody>
      </p:sp>
      <p:sp>
        <p:nvSpPr>
          <p:cNvPr id="3" name="날짜 개체 틀 2"/>
          <p:cNvSpPr>
            <a:spLocks noGrp="1"/>
          </p:cNvSpPr>
          <p:nvPr>
            <p:ph type="dt" idx="1"/>
          </p:nvPr>
        </p:nvSpPr>
        <p:spPr>
          <a:xfrm>
            <a:off x="3884613" y="0"/>
            <a:ext cx="2971800" cy="458788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r">
              <a:defRPr sz="1200"/>
            </a:lvl1pPr>
          </a:lstStyle>
          <a:p>
            <a:fld id="{5E012EDA-E601-4D97-9B6F-BCBE5347F44F}" type="datetimeFigureOut">
              <a:rPr lang="ko-KR" altLang="en-US" smtClean="0"/>
              <a:t>2016-02-19</a:t>
            </a:fld>
            <a:endParaRPr lang="ko-KR" altLang="en-US"/>
          </a:p>
        </p:txBody>
      </p:sp>
      <p:sp>
        <p:nvSpPr>
          <p:cNvPr id="4" name="슬라이드 이미지 개체 틀 3"/>
          <p:cNvSpPr>
            <a:spLocks noGrp="1" noRot="1" noChangeAspect="1"/>
          </p:cNvSpPr>
          <p:nvPr>
            <p:ph type="sldImg" idx="2"/>
          </p:nvPr>
        </p:nvSpPr>
        <p:spPr>
          <a:xfrm>
            <a:off x="1371600" y="1143000"/>
            <a:ext cx="4114800" cy="3086100"/>
          </a:xfrm>
          <a:prstGeom prst="rect">
            <a:avLst/>
          </a:prstGeom>
          <a:noFill/>
          <a:ln w="12700">
            <a:solidFill>
              <a:prstClr val="black"/>
            </a:solidFill>
          </a:ln>
        </p:spPr>
        <p:txBody>
          <a:bodyPr vert="horz" lIns="91440" tIns="45720" rIns="91440" bIns="45720" rtlCol="0" anchor="ctr"/>
          <a:lstStyle/>
          <a:p>
            <a:endParaRPr lang="ko-KR" altLang="en-US"/>
          </a:p>
        </p:txBody>
      </p:sp>
      <p:sp>
        <p:nvSpPr>
          <p:cNvPr id="5" name="슬라이드 노트 개체 틀 4"/>
          <p:cNvSpPr>
            <a:spLocks noGrp="1"/>
          </p:cNvSpPr>
          <p:nvPr>
            <p:ph type="body" sz="quarter" idx="3"/>
          </p:nvPr>
        </p:nvSpPr>
        <p:spPr>
          <a:xfrm>
            <a:off x="685800" y="4400550"/>
            <a:ext cx="5486400" cy="3600450"/>
          </a:xfrm>
          <a:prstGeom prst="rect">
            <a:avLst/>
          </a:prstGeom>
        </p:spPr>
        <p:txBody>
          <a:bodyPr vert="horz" lIns="91440" tIns="45720" rIns="91440" bIns="45720" rtlCol="0"/>
          <a:lstStyle/>
          <a:p>
            <a:pPr lvl="0"/>
            <a:r>
              <a:rPr lang="ko-KR" altLang="en-US" smtClean="0"/>
              <a:t>마스터 텍스트 스타일을 편집합니다</a:t>
            </a:r>
          </a:p>
          <a:p>
            <a:pPr lvl="1"/>
            <a:r>
              <a:rPr lang="ko-KR" altLang="en-US" smtClean="0"/>
              <a:t>둘째 수준</a:t>
            </a:r>
          </a:p>
          <a:p>
            <a:pPr lvl="2"/>
            <a:r>
              <a:rPr lang="ko-KR" altLang="en-US" smtClean="0"/>
              <a:t>셋째 수준</a:t>
            </a:r>
          </a:p>
          <a:p>
            <a:pPr lvl="3"/>
            <a:r>
              <a:rPr lang="ko-KR" altLang="en-US" smtClean="0"/>
              <a:t>넷째 수준</a:t>
            </a:r>
          </a:p>
          <a:p>
            <a:pPr lvl="4"/>
            <a:r>
              <a:rPr lang="ko-KR" altLang="en-US" smtClean="0"/>
              <a:t>다섯째 수준</a:t>
            </a:r>
            <a:endParaRPr lang="ko-KR" altLang="en-US"/>
          </a:p>
        </p:txBody>
      </p:sp>
      <p:sp>
        <p:nvSpPr>
          <p:cNvPr id="6" name="바닥글 개체 틀 5"/>
          <p:cNvSpPr>
            <a:spLocks noGrp="1"/>
          </p:cNvSpPr>
          <p:nvPr>
            <p:ph type="ftr" sz="quarter" idx="4"/>
          </p:nvPr>
        </p:nvSpPr>
        <p:spPr>
          <a:xfrm>
            <a:off x="0" y="8685213"/>
            <a:ext cx="2971800" cy="458787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l">
              <a:defRPr sz="1200"/>
            </a:lvl1pPr>
          </a:lstStyle>
          <a:p>
            <a:endParaRPr lang="ko-KR" altLang="en-US"/>
          </a:p>
        </p:txBody>
      </p:sp>
      <p:sp>
        <p:nvSpPr>
          <p:cNvPr id="7" name="슬라이드 번호 개체 틀 6"/>
          <p:cNvSpPr>
            <a:spLocks noGrp="1"/>
          </p:cNvSpPr>
          <p:nvPr>
            <p:ph type="sldNum" sz="quarter" idx="5"/>
          </p:nvPr>
        </p:nvSpPr>
        <p:spPr>
          <a:xfrm>
            <a:off x="3884613" y="8685213"/>
            <a:ext cx="2971800" cy="458787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r">
              <a:defRPr sz="1200"/>
            </a:lvl1pPr>
          </a:lstStyle>
          <a:p>
            <a:fld id="{90B3129D-31F1-468E-B708-10DA70333EC0}" type="slidenum">
              <a:rPr lang="ko-KR" altLang="en-US" smtClean="0"/>
              <a:t>‹#›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3156481683"/>
      </p:ext>
    </p:extLst>
  </p:cSld>
  <p:clrMap bg1="lt1" tx1="dk1" bg2="lt2" tx2="dk2" accent1="accent1" accent2="accent2" accent3="accent3" accent4="accent4" accent5="accent5" accent6="accent6" hlink="hlink" folHlink="folHlink"/>
  <p:notesStyle>
    <a:lvl1pPr marL="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1" hangingPunct="1">
      <a:defRPr sz="1200" kern="1200">
        <a:solidFill>
          <a:schemeClr val="tx1"/>
        </a:solidFill>
        <a:latin typeface="+mn-lt"/>
        <a:ea typeface="+mn-ea"/>
        <a:cs typeface="+mn-cs"/>
      </a:defRPr>
    </a:lvl9pPr>
  </p:notesStyle>
</p:notesMaster>
</file>

<file path=ppt/notesSlides/_rels/notesSlide1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.xml"/><Relationship Id="rId1" Type="http://schemas.openxmlformats.org/officeDocument/2006/relationships/notesMaster" Target="../notesMasters/notesMaster1.xml"/></Relationships>
</file>

<file path=ppt/notesSlides/_rels/notesSlide10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1.xml"/><Relationship Id="rId1" Type="http://schemas.openxmlformats.org/officeDocument/2006/relationships/notesMaster" Target="../notesMasters/notesMaster1.xml"/></Relationships>
</file>

<file path=ppt/notesSlides/_rels/notesSlide11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2.xml"/><Relationship Id="rId1" Type="http://schemas.openxmlformats.org/officeDocument/2006/relationships/notesMaster" Target="../notesMasters/notesMaster1.xml"/></Relationships>
</file>

<file path=ppt/notesSlides/_rels/notesSlide12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3.xml"/><Relationship Id="rId1" Type="http://schemas.openxmlformats.org/officeDocument/2006/relationships/notesMaster" Target="../notesMasters/notesMaster1.xml"/></Relationships>
</file>

<file path=ppt/notesSlides/_rels/notesSlide13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4.xml"/><Relationship Id="rId1" Type="http://schemas.openxmlformats.org/officeDocument/2006/relationships/notesMaster" Target="../notesMasters/notesMaster1.xml"/></Relationships>
</file>

<file path=ppt/notesSlides/_rels/notesSlide14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5.xml"/><Relationship Id="rId1" Type="http://schemas.openxmlformats.org/officeDocument/2006/relationships/notesMaster" Target="../notesMasters/notesMaster1.xml"/></Relationships>
</file>

<file path=ppt/notesSlides/_rels/notesSlide15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6.xml"/><Relationship Id="rId1" Type="http://schemas.openxmlformats.org/officeDocument/2006/relationships/notesMaster" Target="../notesMasters/notesMaster1.xml"/></Relationships>
</file>

<file path=ppt/notesSlides/_rels/notesSlide2.xml.rels><?xml version="1.0" encoding="UTF-8" standalone="yes"?>
<Relationships xmlns="http://schemas.openxmlformats.org/package/2006/relationships"><Relationship Id="rId2" Type="http://schemas.openxmlformats.org/officeDocument/2006/relationships/slide" Target="../slides/slide2.xml"/><Relationship Id="rId1" Type="http://schemas.openxmlformats.org/officeDocument/2006/relationships/notesMaster" Target="../notesMasters/notesMaster1.xml"/></Relationships>
</file>

<file path=ppt/notesSlides/_rels/notesSlide3.xml.rels><?xml version="1.0" encoding="UTF-8" standalone="yes"?>
<Relationships xmlns="http://schemas.openxmlformats.org/package/2006/relationships"><Relationship Id="rId2" Type="http://schemas.openxmlformats.org/officeDocument/2006/relationships/slide" Target="../slides/slide3.xml"/><Relationship Id="rId1" Type="http://schemas.openxmlformats.org/officeDocument/2006/relationships/notesMaster" Target="../notesMasters/notesMaster1.xml"/></Relationships>
</file>

<file path=ppt/notesSlides/_rels/notesSlide4.xml.rels><?xml version="1.0" encoding="UTF-8" standalone="yes"?>
<Relationships xmlns="http://schemas.openxmlformats.org/package/2006/relationships"><Relationship Id="rId2" Type="http://schemas.openxmlformats.org/officeDocument/2006/relationships/slide" Target="../slides/slide4.xml"/><Relationship Id="rId1" Type="http://schemas.openxmlformats.org/officeDocument/2006/relationships/notesMaster" Target="../notesMasters/notesMaster1.xml"/></Relationships>
</file>

<file path=ppt/notesSlides/_rels/notesSlide5.xml.rels><?xml version="1.0" encoding="UTF-8" standalone="yes"?>
<Relationships xmlns="http://schemas.openxmlformats.org/package/2006/relationships"><Relationship Id="rId2" Type="http://schemas.openxmlformats.org/officeDocument/2006/relationships/slide" Target="../slides/slide6.xml"/><Relationship Id="rId1" Type="http://schemas.openxmlformats.org/officeDocument/2006/relationships/notesMaster" Target="../notesMasters/notesMaster1.xml"/></Relationships>
</file>

<file path=ppt/notesSlides/_rels/notesSlide6.xml.rels><?xml version="1.0" encoding="UTF-8" standalone="yes"?>
<Relationships xmlns="http://schemas.openxmlformats.org/package/2006/relationships"><Relationship Id="rId2" Type="http://schemas.openxmlformats.org/officeDocument/2006/relationships/slide" Target="../slides/slide7.xml"/><Relationship Id="rId1" Type="http://schemas.openxmlformats.org/officeDocument/2006/relationships/notesMaster" Target="../notesMasters/notesMaster1.xml"/></Relationships>
</file>

<file path=ppt/notesSlides/_rels/notesSlide7.xml.rels><?xml version="1.0" encoding="UTF-8" standalone="yes"?>
<Relationships xmlns="http://schemas.openxmlformats.org/package/2006/relationships"><Relationship Id="rId2" Type="http://schemas.openxmlformats.org/officeDocument/2006/relationships/slide" Target="../slides/slide8.xml"/><Relationship Id="rId1" Type="http://schemas.openxmlformats.org/officeDocument/2006/relationships/notesMaster" Target="../notesMasters/notesMaster1.xml"/></Relationships>
</file>

<file path=ppt/notesSlides/_rels/notesSlide8.xml.rels><?xml version="1.0" encoding="UTF-8" standalone="yes"?>
<Relationships xmlns="http://schemas.openxmlformats.org/package/2006/relationships"><Relationship Id="rId2" Type="http://schemas.openxmlformats.org/officeDocument/2006/relationships/slide" Target="../slides/slide9.xml"/><Relationship Id="rId1" Type="http://schemas.openxmlformats.org/officeDocument/2006/relationships/notesMaster" Target="../notesMasters/notesMaster1.xml"/></Relationships>
</file>

<file path=ppt/notesSlides/_rels/notesSlide9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0.xml"/><Relationship Id="rId1" Type="http://schemas.openxmlformats.org/officeDocument/2006/relationships/notesMaster" Target="../notesMasters/notesMaster1.xml"/></Relationships>
</file>

<file path=ppt/notesSlides/notesSlide1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ko-KR" altLang="en-US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90B3129D-31F1-468E-B708-10DA70333EC0}" type="slidenum">
              <a:rPr lang="ko-KR" altLang="en-US" smtClean="0"/>
              <a:t>1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3550555213"/>
      </p:ext>
    </p:extLst>
  </p:cSld>
  <p:clrMapOvr>
    <a:masterClrMapping/>
  </p:clrMapOvr>
</p:notes>
</file>

<file path=ppt/notesSlides/notesSlide10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pPr marL="0" marR="0" lvl="1" indent="0" algn="l" defTabSz="914400" rtl="0" eaLnBrk="1" fontAlgn="auto" latinLnBrk="1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endParaRPr lang="en-US" altLang="ko-KR" dirty="0" smtClean="0"/>
          </a:p>
          <a:p>
            <a:pPr marL="0" marR="0" indent="0" algn="l" defTabSz="914400" rtl="0" eaLnBrk="1" fontAlgn="auto" latinLnBrk="1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endParaRPr lang="en-US" altLang="ko-KR" sz="1200" b="0" kern="1200" dirty="0" smtClean="0">
              <a:solidFill>
                <a:schemeClr val="tx1"/>
              </a:solidFill>
              <a:latin typeface="+mn-lt"/>
              <a:ea typeface="+mn-ea"/>
              <a:cs typeface="+mn-cs"/>
            </a:endParaRPr>
          </a:p>
          <a:p>
            <a:pPr marL="0" marR="0" indent="0" algn="l" defTabSz="914400" rtl="0" eaLnBrk="1" fontAlgn="auto" latinLnBrk="1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endParaRPr lang="en-US" altLang="ko-KR" dirty="0" smtClean="0"/>
          </a:p>
          <a:p>
            <a:endParaRPr lang="en-US" altLang="ko-KR" baseline="0" dirty="0" smtClean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90B3129D-31F1-468E-B708-10DA70333EC0}" type="slidenum">
              <a:rPr lang="ko-KR" altLang="en-US" smtClean="0">
                <a:solidFill>
                  <a:prstClr val="black"/>
                </a:solidFill>
              </a:rPr>
              <a:pPr/>
              <a:t>11</a:t>
            </a:fld>
            <a:endParaRPr lang="ko-KR" altLang="en-US">
              <a:solidFill>
                <a:prstClr val="black"/>
              </a:solidFill>
            </a:endParaRPr>
          </a:p>
        </p:txBody>
      </p:sp>
    </p:spTree>
    <p:extLst>
      <p:ext uri="{BB962C8B-B14F-4D97-AF65-F5344CB8AC3E}">
        <p14:creationId xmlns:p14="http://schemas.microsoft.com/office/powerpoint/2010/main" val="1964940988"/>
      </p:ext>
    </p:extLst>
  </p:cSld>
  <p:clrMapOvr>
    <a:masterClrMapping/>
  </p:clrMapOvr>
</p:notes>
</file>

<file path=ppt/notesSlides/notesSlide11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pPr marL="0" marR="0" lvl="1" indent="0" algn="l" defTabSz="914400" rtl="0" eaLnBrk="1" fontAlgn="auto" latinLnBrk="1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endParaRPr lang="en-US" altLang="ko-KR" dirty="0" smtClean="0"/>
          </a:p>
          <a:p>
            <a:pPr marL="0" marR="0" indent="0" algn="l" defTabSz="914400" rtl="0" eaLnBrk="1" fontAlgn="auto" latinLnBrk="1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endParaRPr lang="en-US" altLang="ko-KR" sz="1200" b="0" kern="1200" dirty="0" smtClean="0">
              <a:solidFill>
                <a:schemeClr val="tx1"/>
              </a:solidFill>
              <a:latin typeface="+mn-lt"/>
              <a:ea typeface="+mn-ea"/>
              <a:cs typeface="+mn-cs"/>
            </a:endParaRPr>
          </a:p>
          <a:p>
            <a:pPr marL="0" marR="0" indent="0" algn="l" defTabSz="914400" rtl="0" eaLnBrk="1" fontAlgn="auto" latinLnBrk="1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endParaRPr lang="en-US" altLang="ko-KR" dirty="0" smtClean="0"/>
          </a:p>
          <a:p>
            <a:endParaRPr lang="en-US" altLang="ko-KR" baseline="0" dirty="0" smtClean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90B3129D-31F1-468E-B708-10DA70333EC0}" type="slidenum">
              <a:rPr lang="ko-KR" altLang="en-US" smtClean="0">
                <a:solidFill>
                  <a:prstClr val="black"/>
                </a:solidFill>
              </a:rPr>
              <a:pPr/>
              <a:t>12</a:t>
            </a:fld>
            <a:endParaRPr lang="ko-KR" altLang="en-US">
              <a:solidFill>
                <a:prstClr val="black"/>
              </a:solidFill>
            </a:endParaRPr>
          </a:p>
        </p:txBody>
      </p:sp>
    </p:spTree>
    <p:extLst>
      <p:ext uri="{BB962C8B-B14F-4D97-AF65-F5344CB8AC3E}">
        <p14:creationId xmlns:p14="http://schemas.microsoft.com/office/powerpoint/2010/main" val="3478025380"/>
      </p:ext>
    </p:extLst>
  </p:cSld>
  <p:clrMapOvr>
    <a:masterClrMapping/>
  </p:clrMapOvr>
</p:notes>
</file>

<file path=ppt/notesSlides/notesSlide12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en-US" altLang="ko-KR" baseline="0" dirty="0" smtClean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90B3129D-31F1-468E-B708-10DA70333EC0}" type="slidenum">
              <a:rPr lang="ko-KR" altLang="en-US" smtClean="0">
                <a:solidFill>
                  <a:prstClr val="black"/>
                </a:solidFill>
              </a:rPr>
              <a:pPr/>
              <a:t>13</a:t>
            </a:fld>
            <a:endParaRPr lang="ko-KR" altLang="en-US">
              <a:solidFill>
                <a:prstClr val="black"/>
              </a:solidFill>
            </a:endParaRPr>
          </a:p>
        </p:txBody>
      </p:sp>
    </p:spTree>
    <p:extLst>
      <p:ext uri="{BB962C8B-B14F-4D97-AF65-F5344CB8AC3E}">
        <p14:creationId xmlns:p14="http://schemas.microsoft.com/office/powerpoint/2010/main" val="1236982656"/>
      </p:ext>
    </p:extLst>
  </p:cSld>
  <p:clrMapOvr>
    <a:masterClrMapping/>
  </p:clrMapOvr>
</p:notes>
</file>

<file path=ppt/notesSlides/notesSlide13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pPr marL="0" marR="0" indent="0" algn="l" defTabSz="914400" rtl="0" eaLnBrk="1" fontAlgn="auto" latinLnBrk="1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endParaRPr lang="en-US" altLang="ko-KR" baseline="0" dirty="0" smtClean="0"/>
          </a:p>
          <a:p>
            <a:endParaRPr lang="en-US" altLang="ko-KR" baseline="0" dirty="0" smtClean="0"/>
          </a:p>
          <a:p>
            <a:endParaRPr lang="en-US" altLang="ko-KR" baseline="0" dirty="0" smtClean="0"/>
          </a:p>
          <a:p>
            <a:endParaRPr lang="en-US" altLang="ko-KR" baseline="0" dirty="0" smtClean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90B3129D-31F1-468E-B708-10DA70333EC0}" type="slidenum">
              <a:rPr lang="ko-KR" altLang="en-US" smtClean="0">
                <a:solidFill>
                  <a:prstClr val="black"/>
                </a:solidFill>
              </a:rPr>
              <a:pPr/>
              <a:t>14</a:t>
            </a:fld>
            <a:endParaRPr lang="ko-KR" altLang="en-US">
              <a:solidFill>
                <a:prstClr val="black"/>
              </a:solidFill>
            </a:endParaRPr>
          </a:p>
        </p:txBody>
      </p:sp>
    </p:spTree>
    <p:extLst>
      <p:ext uri="{BB962C8B-B14F-4D97-AF65-F5344CB8AC3E}">
        <p14:creationId xmlns:p14="http://schemas.microsoft.com/office/powerpoint/2010/main" val="3440028272"/>
      </p:ext>
    </p:extLst>
  </p:cSld>
  <p:clrMapOvr>
    <a:masterClrMapping/>
  </p:clrMapOvr>
</p:notes>
</file>

<file path=ppt/notesSlides/notesSlide14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en-US" altLang="ko-KR" baseline="0" dirty="0" smtClean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90B3129D-31F1-468E-B708-10DA70333EC0}" type="slidenum">
              <a:rPr lang="ko-KR" altLang="en-US" smtClean="0">
                <a:solidFill>
                  <a:prstClr val="black"/>
                </a:solidFill>
              </a:rPr>
              <a:pPr/>
              <a:t>15</a:t>
            </a:fld>
            <a:endParaRPr lang="ko-KR" altLang="en-US">
              <a:solidFill>
                <a:prstClr val="black"/>
              </a:solidFill>
            </a:endParaRPr>
          </a:p>
        </p:txBody>
      </p:sp>
    </p:spTree>
    <p:extLst>
      <p:ext uri="{BB962C8B-B14F-4D97-AF65-F5344CB8AC3E}">
        <p14:creationId xmlns:p14="http://schemas.microsoft.com/office/powerpoint/2010/main" val="458536072"/>
      </p:ext>
    </p:extLst>
  </p:cSld>
  <p:clrMapOvr>
    <a:masterClrMapping/>
  </p:clrMapOvr>
</p:notes>
</file>

<file path=ppt/notesSlides/notesSlide15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90B3129D-31F1-468E-B708-10DA70333EC0}" type="slidenum">
              <a:rPr lang="ko-KR" altLang="en-US" smtClean="0"/>
              <a:t>16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3530997204"/>
      </p:ext>
    </p:extLst>
  </p:cSld>
  <p:clrMapOvr>
    <a:masterClrMapping/>
  </p:clrMapOvr>
</p:notes>
</file>

<file path=ppt/notesSlides/notesSlide2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90B3129D-31F1-468E-B708-10DA70333EC0}" type="slidenum">
              <a:rPr lang="ko-KR" altLang="en-US" smtClean="0">
                <a:solidFill>
                  <a:prstClr val="black"/>
                </a:solidFill>
              </a:rPr>
              <a:pPr/>
              <a:t>2</a:t>
            </a:fld>
            <a:endParaRPr lang="ko-KR" altLang="en-US">
              <a:solidFill>
                <a:prstClr val="black"/>
              </a:solidFill>
            </a:endParaRPr>
          </a:p>
        </p:txBody>
      </p:sp>
    </p:spTree>
    <p:extLst>
      <p:ext uri="{BB962C8B-B14F-4D97-AF65-F5344CB8AC3E}">
        <p14:creationId xmlns:p14="http://schemas.microsoft.com/office/powerpoint/2010/main" val="3370315057"/>
      </p:ext>
    </p:extLst>
  </p:cSld>
  <p:clrMapOvr>
    <a:masterClrMapping/>
  </p:clrMapOvr>
</p:notes>
</file>

<file path=ppt/notesSlides/notesSlide3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en-US" altLang="ko-KR" baseline="0" dirty="0" smtClean="0"/>
          </a:p>
          <a:p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90B3129D-31F1-468E-B708-10DA70333EC0}" type="slidenum">
              <a:rPr lang="ko-KR" altLang="en-US" smtClean="0">
                <a:solidFill>
                  <a:prstClr val="black"/>
                </a:solidFill>
              </a:rPr>
              <a:pPr/>
              <a:t>3</a:t>
            </a:fld>
            <a:endParaRPr lang="ko-KR" altLang="en-US">
              <a:solidFill>
                <a:prstClr val="black"/>
              </a:solidFill>
            </a:endParaRPr>
          </a:p>
        </p:txBody>
      </p:sp>
    </p:spTree>
    <p:extLst>
      <p:ext uri="{BB962C8B-B14F-4D97-AF65-F5344CB8AC3E}">
        <p14:creationId xmlns:p14="http://schemas.microsoft.com/office/powerpoint/2010/main" val="2439372854"/>
      </p:ext>
    </p:extLst>
  </p:cSld>
  <p:clrMapOvr>
    <a:masterClrMapping/>
  </p:clrMapOvr>
</p:notes>
</file>

<file path=ppt/notesSlides/notesSlide4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90B3129D-31F1-468E-B708-10DA70333EC0}" type="slidenum">
              <a:rPr lang="ko-KR" altLang="en-US" smtClean="0">
                <a:solidFill>
                  <a:prstClr val="black"/>
                </a:solidFill>
              </a:rPr>
              <a:pPr/>
              <a:t>4</a:t>
            </a:fld>
            <a:endParaRPr lang="ko-KR" altLang="en-US">
              <a:solidFill>
                <a:prstClr val="black"/>
              </a:solidFill>
            </a:endParaRPr>
          </a:p>
        </p:txBody>
      </p:sp>
    </p:spTree>
    <p:extLst>
      <p:ext uri="{BB962C8B-B14F-4D97-AF65-F5344CB8AC3E}">
        <p14:creationId xmlns:p14="http://schemas.microsoft.com/office/powerpoint/2010/main" val="1472139149"/>
      </p:ext>
    </p:extLst>
  </p:cSld>
  <p:clrMapOvr>
    <a:masterClrMapping/>
  </p:clrMapOvr>
</p:notes>
</file>

<file path=ppt/notesSlides/notesSlide5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90B3129D-31F1-468E-B708-10DA70333EC0}" type="slidenum">
              <a:rPr lang="ko-KR" altLang="en-US" smtClean="0"/>
              <a:t>6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1022008661"/>
      </p:ext>
    </p:extLst>
  </p:cSld>
  <p:clrMapOvr>
    <a:masterClrMapping/>
  </p:clrMapOvr>
</p:notes>
</file>

<file path=ppt/notesSlides/notesSlide6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90B3129D-31F1-468E-B708-10DA70333EC0}" type="slidenum">
              <a:rPr lang="ko-KR" altLang="en-US" smtClean="0"/>
              <a:t>7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2265866324"/>
      </p:ext>
    </p:extLst>
  </p:cSld>
  <p:clrMapOvr>
    <a:masterClrMapping/>
  </p:clrMapOvr>
</p:notes>
</file>

<file path=ppt/notesSlides/notesSlide7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pPr marL="0" marR="0" indent="0" algn="l" defTabSz="914400" rtl="0" eaLnBrk="1" fontAlgn="auto" latinLnBrk="1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endParaRPr lang="en-US" altLang="ko-KR" baseline="0" dirty="0" smtClean="0"/>
          </a:p>
          <a:p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90B3129D-31F1-468E-B708-10DA70333EC0}" type="slidenum">
              <a:rPr lang="ko-KR" altLang="en-US" smtClean="0"/>
              <a:t>8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307525715"/>
      </p:ext>
    </p:extLst>
  </p:cSld>
  <p:clrMapOvr>
    <a:masterClrMapping/>
  </p:clrMapOvr>
</p:notes>
</file>

<file path=ppt/notesSlides/notesSlide8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90B3129D-31F1-468E-B708-10DA70333EC0}" type="slidenum">
              <a:rPr lang="ko-KR" altLang="en-US" smtClean="0"/>
              <a:t>9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719722492"/>
      </p:ext>
    </p:extLst>
  </p:cSld>
  <p:clrMapOvr>
    <a:masterClrMapping/>
  </p:clrMapOvr>
</p:notes>
</file>

<file path=ppt/notesSlides/notesSlide9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슬라이드 이미지 개체 틀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슬라이드 노트 개체 틀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pPr marL="0" marR="0" lvl="1" indent="0" algn="l" defTabSz="914400" rtl="0" eaLnBrk="1" fontAlgn="auto" latinLnBrk="1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endParaRPr lang="en-US" altLang="ko-KR" dirty="0" smtClean="0"/>
          </a:p>
          <a:p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0"/>
          </p:nvPr>
        </p:nvSpPr>
        <p:spPr/>
        <p:txBody>
          <a:bodyPr/>
          <a:lstStyle/>
          <a:p>
            <a:fld id="{90B3129D-31F1-468E-B708-10DA70333EC0}" type="slidenum">
              <a:rPr lang="ko-KR" altLang="en-US" smtClean="0"/>
              <a:t>10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3313134438"/>
      </p:ext>
    </p:extLst>
  </p:cSld>
  <p:clrMapOvr>
    <a:masterClrMapping/>
  </p:clrMapOvr>
</p:notes>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3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jpeg"/><Relationship Id="rId2" Type="http://schemas.openxmlformats.org/officeDocument/2006/relationships/image" Target="../media/image1.png"/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type="title" preserve="1">
  <p:cSld name="제목 슬라이드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ctrTitle"/>
          </p:nvPr>
        </p:nvSpPr>
        <p:spPr>
          <a:xfrm>
            <a:off x="685800" y="1650187"/>
            <a:ext cx="7772400" cy="1620838"/>
          </a:xfrm>
          <a:prstGeom prst="rect">
            <a:avLst/>
          </a:prstGeom>
        </p:spPr>
        <p:txBody>
          <a:bodyPr anchor="b">
            <a:normAutofit/>
          </a:bodyPr>
          <a:lstStyle>
            <a:lvl1pPr algn="ctr">
              <a:defRPr sz="3600" b="1">
                <a:solidFill>
                  <a:srgbClr val="083E88"/>
                </a:solidFill>
              </a:defRPr>
            </a:lvl1pPr>
          </a:lstStyle>
          <a:p>
            <a:r>
              <a:rPr lang="ko-KR" altLang="en-US" smtClean="0"/>
              <a:t>마스터 제목 스타일 편집</a:t>
            </a:r>
            <a:endParaRPr lang="en-US" dirty="0"/>
          </a:p>
        </p:txBody>
      </p:sp>
      <p:sp>
        <p:nvSpPr>
          <p:cNvPr id="3" name="Subtitle 2"/>
          <p:cNvSpPr>
            <a:spLocks noGrp="1"/>
          </p:cNvSpPr>
          <p:nvPr>
            <p:ph type="subTitle" idx="1"/>
          </p:nvPr>
        </p:nvSpPr>
        <p:spPr>
          <a:xfrm>
            <a:off x="1204332" y="3706115"/>
            <a:ext cx="6735336" cy="1512656"/>
          </a:xfrm>
          <a:prstGeom prst="rect">
            <a:avLst/>
          </a:prstGeom>
        </p:spPr>
        <p:txBody>
          <a:bodyPr>
            <a:normAutofit/>
          </a:bodyPr>
          <a:lstStyle>
            <a:lvl1pPr marL="0" indent="0" algn="ctr">
              <a:buNone/>
              <a:defRPr sz="2000">
                <a:solidFill>
                  <a:schemeClr val="tx1">
                    <a:lumMod val="50000"/>
                    <a:lumOff val="50000"/>
                  </a:schemeClr>
                </a:solidFill>
              </a:defRPr>
            </a:lvl1pPr>
            <a:lvl2pPr marL="457200" indent="0" algn="ctr">
              <a:buNone/>
              <a:defRPr sz="2000"/>
            </a:lvl2pPr>
            <a:lvl3pPr marL="914400" indent="0" algn="ctr">
              <a:buNone/>
              <a:defRPr sz="1800"/>
            </a:lvl3pPr>
            <a:lvl4pPr marL="1371600" indent="0" algn="ctr">
              <a:buNone/>
              <a:defRPr sz="1600"/>
            </a:lvl4pPr>
            <a:lvl5pPr marL="1828800" indent="0" algn="ctr">
              <a:buNone/>
              <a:defRPr sz="1600"/>
            </a:lvl5pPr>
            <a:lvl6pPr marL="2286000" indent="0" algn="ctr">
              <a:buNone/>
              <a:defRPr sz="1600"/>
            </a:lvl6pPr>
            <a:lvl7pPr marL="2743200" indent="0" algn="ctr">
              <a:buNone/>
              <a:defRPr sz="1600"/>
            </a:lvl7pPr>
            <a:lvl8pPr marL="3200400" indent="0" algn="ctr">
              <a:buNone/>
              <a:defRPr sz="1600"/>
            </a:lvl8pPr>
            <a:lvl9pPr marL="3657600" indent="0" algn="ctr">
              <a:buNone/>
              <a:defRPr sz="1600"/>
            </a:lvl9pPr>
          </a:lstStyle>
          <a:p>
            <a:r>
              <a:rPr lang="ko-KR" altLang="en-US" smtClean="0"/>
              <a:t>마스터 부제목 스타일 편집</a:t>
            </a:r>
            <a:endParaRPr lang="en-US" dirty="0"/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‹#›</a:t>
            </a:fld>
            <a:endParaRPr lang="ko-KR" altLang="en-US"/>
          </a:p>
        </p:txBody>
      </p:sp>
      <p:sp>
        <p:nvSpPr>
          <p:cNvPr id="8" name="직사각형 7"/>
          <p:cNvSpPr/>
          <p:nvPr/>
        </p:nvSpPr>
        <p:spPr>
          <a:xfrm>
            <a:off x="0" y="-1"/>
            <a:ext cx="9144000" cy="215591"/>
          </a:xfrm>
          <a:prstGeom prst="rect">
            <a:avLst/>
          </a:prstGeom>
          <a:solidFill>
            <a:schemeClr val="bg1">
              <a:lumMod val="85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 sz="1800">
              <a:solidFill>
                <a:schemeClr val="bg1">
                  <a:lumMod val="50000"/>
                </a:schemeClr>
              </a:solidFill>
            </a:endParaRPr>
          </a:p>
        </p:txBody>
      </p:sp>
      <p:sp>
        <p:nvSpPr>
          <p:cNvPr id="9" name="직사각형 8"/>
          <p:cNvSpPr/>
          <p:nvPr/>
        </p:nvSpPr>
        <p:spPr>
          <a:xfrm>
            <a:off x="3419708" y="3389972"/>
            <a:ext cx="2304586" cy="68863"/>
          </a:xfrm>
          <a:prstGeom prst="rect">
            <a:avLst/>
          </a:prstGeom>
          <a:solidFill>
            <a:srgbClr val="083E88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 sz="1800">
              <a:solidFill>
                <a:schemeClr val="bg1">
                  <a:lumMod val="50000"/>
                </a:schemeClr>
              </a:solidFill>
            </a:endParaRPr>
          </a:p>
        </p:txBody>
      </p:sp>
    </p:spTree>
    <p:extLst>
      <p:ext uri="{BB962C8B-B14F-4D97-AF65-F5344CB8AC3E}">
        <p14:creationId xmlns:p14="http://schemas.microsoft.com/office/powerpoint/2010/main" val="333871761"/>
      </p:ext>
    </p:extLst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type="title" preserve="1">
  <p:cSld name="1_제목 슬라이드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ctrTitle"/>
          </p:nvPr>
        </p:nvSpPr>
        <p:spPr>
          <a:xfrm>
            <a:off x="685800" y="1650187"/>
            <a:ext cx="7772400" cy="1620838"/>
          </a:xfrm>
          <a:prstGeom prst="rect">
            <a:avLst/>
          </a:prstGeom>
        </p:spPr>
        <p:txBody>
          <a:bodyPr anchor="b">
            <a:normAutofit/>
          </a:bodyPr>
          <a:lstStyle>
            <a:lvl1pPr algn="ctr">
              <a:defRPr sz="3600" b="1">
                <a:solidFill>
                  <a:srgbClr val="083E88"/>
                </a:solidFill>
              </a:defRPr>
            </a:lvl1pPr>
          </a:lstStyle>
          <a:p>
            <a:r>
              <a:rPr lang="ko-KR" altLang="en-US" smtClean="0"/>
              <a:t>마스터 제목 스타일 편집</a:t>
            </a:r>
            <a:endParaRPr lang="en-US" dirty="0"/>
          </a:p>
        </p:txBody>
      </p:sp>
      <p:sp>
        <p:nvSpPr>
          <p:cNvPr id="3" name="Subtitle 2"/>
          <p:cNvSpPr>
            <a:spLocks noGrp="1"/>
          </p:cNvSpPr>
          <p:nvPr>
            <p:ph type="subTitle" idx="1"/>
          </p:nvPr>
        </p:nvSpPr>
        <p:spPr>
          <a:xfrm>
            <a:off x="1204332" y="3706115"/>
            <a:ext cx="6735336" cy="1512656"/>
          </a:xfrm>
          <a:prstGeom prst="rect">
            <a:avLst/>
          </a:prstGeom>
        </p:spPr>
        <p:txBody>
          <a:bodyPr>
            <a:normAutofit/>
          </a:bodyPr>
          <a:lstStyle>
            <a:lvl1pPr marL="0" indent="0" algn="ctr">
              <a:buNone/>
              <a:defRPr sz="2000">
                <a:solidFill>
                  <a:schemeClr val="tx1">
                    <a:lumMod val="50000"/>
                    <a:lumOff val="50000"/>
                  </a:schemeClr>
                </a:solidFill>
              </a:defRPr>
            </a:lvl1pPr>
            <a:lvl2pPr marL="457200" indent="0" algn="ctr">
              <a:buNone/>
              <a:defRPr sz="2000"/>
            </a:lvl2pPr>
            <a:lvl3pPr marL="914400" indent="0" algn="ctr">
              <a:buNone/>
              <a:defRPr sz="1800"/>
            </a:lvl3pPr>
            <a:lvl4pPr marL="1371600" indent="0" algn="ctr">
              <a:buNone/>
              <a:defRPr sz="1600"/>
            </a:lvl4pPr>
            <a:lvl5pPr marL="1828800" indent="0" algn="ctr">
              <a:buNone/>
              <a:defRPr sz="1600"/>
            </a:lvl5pPr>
            <a:lvl6pPr marL="2286000" indent="0" algn="ctr">
              <a:buNone/>
              <a:defRPr sz="1600"/>
            </a:lvl6pPr>
            <a:lvl7pPr marL="2743200" indent="0" algn="ctr">
              <a:buNone/>
              <a:defRPr sz="1600"/>
            </a:lvl7pPr>
            <a:lvl8pPr marL="3200400" indent="0" algn="ctr">
              <a:buNone/>
              <a:defRPr sz="1600"/>
            </a:lvl8pPr>
            <a:lvl9pPr marL="3657600" indent="0" algn="ctr">
              <a:buNone/>
              <a:defRPr sz="1600"/>
            </a:lvl9pPr>
          </a:lstStyle>
          <a:p>
            <a:r>
              <a:rPr lang="ko-KR" altLang="en-US" smtClean="0"/>
              <a:t>마스터 부제목 스타일 편집</a:t>
            </a:r>
            <a:endParaRPr lang="en-US" dirty="0"/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‹#›</a:t>
            </a:fld>
            <a:endParaRPr lang="ko-KR" altLang="en-US"/>
          </a:p>
        </p:txBody>
      </p:sp>
      <p:sp>
        <p:nvSpPr>
          <p:cNvPr id="9" name="직사각형 8"/>
          <p:cNvSpPr/>
          <p:nvPr/>
        </p:nvSpPr>
        <p:spPr>
          <a:xfrm>
            <a:off x="3419708" y="3389972"/>
            <a:ext cx="2304586" cy="68863"/>
          </a:xfrm>
          <a:prstGeom prst="rect">
            <a:avLst/>
          </a:prstGeom>
          <a:solidFill>
            <a:srgbClr val="083E88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 sz="1800">
              <a:solidFill>
                <a:schemeClr val="bg1">
                  <a:lumMod val="50000"/>
                </a:schemeClr>
              </a:solidFill>
            </a:endParaRPr>
          </a:p>
        </p:txBody>
      </p:sp>
    </p:spTree>
    <p:extLst>
      <p:ext uri="{BB962C8B-B14F-4D97-AF65-F5344CB8AC3E}">
        <p14:creationId xmlns:p14="http://schemas.microsoft.com/office/powerpoint/2010/main" val="2842478181"/>
      </p:ext>
    </p:extLst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>
  <p:cSld name="제목 및 내용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‹#›</a:t>
            </a:fld>
            <a:endParaRPr lang="ko-KR" altLang="en-US"/>
          </a:p>
        </p:txBody>
      </p:sp>
      <p:pic>
        <p:nvPicPr>
          <p:cNvPr id="8" name="Picture 3"/>
          <p:cNvPicPr>
            <a:picLocks noChangeAspect="1" noChangeArrowheads="1"/>
          </p:cNvPicPr>
          <p:nvPr/>
        </p:nvPicPr>
        <p:blipFill>
          <a:blip r:embed="rId2"/>
          <a:srcRect/>
          <a:stretch>
            <a:fillRect/>
          </a:stretch>
        </p:blipFill>
        <p:spPr bwMode="auto">
          <a:xfrm>
            <a:off x="-1" y="0"/>
            <a:ext cx="514351" cy="893134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</p:pic>
      <p:sp>
        <p:nvSpPr>
          <p:cNvPr id="11" name="텍스트 개체 틀 10"/>
          <p:cNvSpPr>
            <a:spLocks noGrp="1"/>
          </p:cNvSpPr>
          <p:nvPr>
            <p:ph type="body" sz="quarter" idx="13"/>
          </p:nvPr>
        </p:nvSpPr>
        <p:spPr>
          <a:xfrm>
            <a:off x="662401" y="1345581"/>
            <a:ext cx="8302213" cy="5228062"/>
          </a:xfrm>
          <a:prstGeom prst="rect">
            <a:avLst/>
          </a:prstGeom>
        </p:spPr>
        <p:txBody>
          <a:bodyPr>
            <a:normAutofit/>
          </a:bodyPr>
          <a:lstStyle>
            <a:lvl1pPr marL="357188" indent="-357188">
              <a:buClr>
                <a:srgbClr val="083E88"/>
              </a:buClr>
              <a:buFont typeface="Wingdings" panose="05000000000000000000" pitchFamily="2" charset="2"/>
              <a:buChar char="§"/>
              <a:defRPr sz="2400"/>
            </a:lvl1pPr>
            <a:lvl2pPr marL="803275" indent="-346075">
              <a:buClr>
                <a:srgbClr val="083E88"/>
              </a:buClr>
              <a:buFont typeface="Calibri" panose="020F0502020204030204" pitchFamily="34" charset="0"/>
              <a:buChar char="‒"/>
              <a:tabLst>
                <a:tab pos="720725" algn="l"/>
              </a:tabLst>
              <a:defRPr sz="2000"/>
            </a:lvl2pPr>
            <a:lvl3pPr marL="1143000" indent="-228600">
              <a:buClr>
                <a:srgbClr val="083E88"/>
              </a:buClr>
              <a:buFont typeface="Wingdings" panose="05000000000000000000" pitchFamily="2" charset="2"/>
              <a:buChar char="§"/>
              <a:defRPr sz="1800"/>
            </a:lvl3pPr>
            <a:lvl4pPr marL="1600200" indent="-228600">
              <a:buClr>
                <a:srgbClr val="083E88"/>
              </a:buClr>
              <a:buFont typeface="Calibri" panose="020F0502020204030204" pitchFamily="34" charset="0"/>
              <a:buChar char="‒"/>
              <a:defRPr sz="1600"/>
            </a:lvl4pPr>
            <a:lvl5pPr marL="2057400" indent="-228600">
              <a:buClr>
                <a:srgbClr val="083E88"/>
              </a:buClr>
              <a:buFont typeface="Wingdings" panose="05000000000000000000" pitchFamily="2" charset="2"/>
              <a:buChar char="§"/>
              <a:defRPr sz="1600"/>
            </a:lvl5pPr>
          </a:lstStyle>
          <a:p>
            <a:pPr lvl="0">
              <a:buClr>
                <a:schemeClr val="accent5">
                  <a:lumMod val="50000"/>
                </a:schemeClr>
              </a:buClr>
            </a:pPr>
            <a:r>
              <a:rPr lang="ko-KR" altLang="en-US" smtClean="0"/>
              <a:t>마스터 텍스트 스타일을 편집합니다</a:t>
            </a:r>
          </a:p>
          <a:p>
            <a:pPr lvl="1">
              <a:buClr>
                <a:schemeClr val="accent5">
                  <a:lumMod val="50000"/>
                </a:schemeClr>
              </a:buClr>
            </a:pPr>
            <a:r>
              <a:rPr lang="ko-KR" altLang="en-US" smtClean="0"/>
              <a:t>둘째 수준</a:t>
            </a:r>
          </a:p>
          <a:p>
            <a:pPr lvl="2">
              <a:buClr>
                <a:schemeClr val="accent5">
                  <a:lumMod val="50000"/>
                </a:schemeClr>
              </a:buClr>
            </a:pPr>
            <a:r>
              <a:rPr lang="ko-KR" altLang="en-US" smtClean="0"/>
              <a:t>셋째 수준</a:t>
            </a:r>
          </a:p>
          <a:p>
            <a:pPr lvl="3">
              <a:buClr>
                <a:schemeClr val="accent5">
                  <a:lumMod val="50000"/>
                </a:schemeClr>
              </a:buClr>
            </a:pPr>
            <a:r>
              <a:rPr lang="ko-KR" altLang="en-US" smtClean="0"/>
              <a:t>넷째 수준</a:t>
            </a:r>
          </a:p>
          <a:p>
            <a:pPr lvl="4">
              <a:buClr>
                <a:schemeClr val="accent5">
                  <a:lumMod val="50000"/>
                </a:schemeClr>
              </a:buClr>
            </a:pPr>
            <a:r>
              <a:rPr lang="ko-KR" altLang="en-US" smtClean="0"/>
              <a:t>다섯째 수준</a:t>
            </a:r>
            <a:endParaRPr lang="ko-KR" altLang="en-US" dirty="0"/>
          </a:p>
        </p:txBody>
      </p:sp>
      <p:sp>
        <p:nvSpPr>
          <p:cNvPr id="14" name="Title 1"/>
          <p:cNvSpPr>
            <a:spLocks noGrp="1"/>
          </p:cNvSpPr>
          <p:nvPr>
            <p:ph type="title"/>
          </p:nvPr>
        </p:nvSpPr>
        <p:spPr>
          <a:xfrm>
            <a:off x="662401" y="95251"/>
            <a:ext cx="7743413" cy="755357"/>
          </a:xfrm>
          <a:prstGeom prst="rect">
            <a:avLst/>
          </a:prstGeom>
        </p:spPr>
        <p:txBody>
          <a:bodyPr anchor="ctr" anchorCtr="0">
            <a:normAutofit/>
          </a:bodyPr>
          <a:lstStyle>
            <a:lvl1pPr>
              <a:defRPr sz="3600" b="1">
                <a:solidFill>
                  <a:srgbClr val="083E88"/>
                </a:solidFill>
                <a:effectLst/>
                <a:latin typeface="+mj-lt"/>
              </a:defRPr>
            </a:lvl1pPr>
          </a:lstStyle>
          <a:p>
            <a:r>
              <a:rPr lang="ko-KR" altLang="en-US" smtClean="0"/>
              <a:t>마스터 제목 스타일 편집</a:t>
            </a:r>
            <a:endParaRPr lang="en-US" dirty="0"/>
          </a:p>
        </p:txBody>
      </p:sp>
      <p:pic>
        <p:nvPicPr>
          <p:cNvPr id="15" name="Picture 16"/>
          <p:cNvPicPr>
            <a:picLocks noChangeAspect="1" noChangeArrowheads="1"/>
          </p:cNvPicPr>
          <p:nvPr/>
        </p:nvPicPr>
        <p:blipFill>
          <a:blip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 bwMode="auto">
          <a:xfrm>
            <a:off x="8604449" y="6506388"/>
            <a:ext cx="518091" cy="351613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</p:pic>
    </p:spTree>
    <p:extLst>
      <p:ext uri="{BB962C8B-B14F-4D97-AF65-F5344CB8AC3E}">
        <p14:creationId xmlns:p14="http://schemas.microsoft.com/office/powerpoint/2010/main" val="1763992830"/>
      </p:ext>
    </p:extLst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3" Type="http://schemas.openxmlformats.org/officeDocument/2006/relationships/slideLayout" Target="../slideLayouts/slideLayout3.xml"/><Relationship Id="rId2" Type="http://schemas.openxmlformats.org/officeDocument/2006/relationships/slideLayout" Target="../slideLayouts/slideLayout2.xml"/><Relationship Id="rId1" Type="http://schemas.openxmlformats.org/officeDocument/2006/relationships/slideLayout" Target="../slideLayouts/slideLayout1.xml"/><Relationship Id="rId4" Type="http://schemas.openxmlformats.org/officeDocument/2006/relationships/theme" Target="../theme/theme1.xml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6" name="Slide Number Placeholder 5"/>
          <p:cNvSpPr>
            <a:spLocks noGrp="1"/>
          </p:cNvSpPr>
          <p:nvPr>
            <p:ph type="sldNum" sz="quarter" idx="4"/>
          </p:nvPr>
        </p:nvSpPr>
        <p:spPr>
          <a:xfrm>
            <a:off x="3495675" y="6562727"/>
            <a:ext cx="2057400" cy="247651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ct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2AFF0962-3114-4FB7-80AD-C4936FD63E2B}" type="slidenum">
              <a:rPr lang="ko-KR" altLang="en-US" smtClean="0"/>
              <a:t>‹#›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218833806"/>
      </p:ext>
    </p:extLst>
  </p:cSld>
  <p:clrMap bg1="lt1" tx1="dk1" bg2="lt2" tx2="dk2" accent1="accent1" accent2="accent2" accent3="accent3" accent4="accent4" accent5="accent5" accent6="accent6" hlink="hlink" folHlink="folHlink"/>
  <p:sldLayoutIdLst>
    <p:sldLayoutId id="2147483661" r:id="rId1"/>
    <p:sldLayoutId id="2147483662" r:id="rId2"/>
    <p:sldLayoutId id="2147483663" r:id="rId3"/>
  </p:sldLayoutIdLst>
  <p:hf hdr="0" ftr="0" dt="0"/>
  <p:txStyles>
    <p:titleStyle>
      <a:lvl1pPr algn="l" defTabSz="914400" rtl="0" eaLnBrk="1" latinLnBrk="1" hangingPunct="1">
        <a:lnSpc>
          <a:spcPct val="90000"/>
        </a:lnSpc>
        <a:spcBef>
          <a:spcPct val="0"/>
        </a:spcBef>
        <a:buNone/>
        <a:defRPr sz="4400" kern="1200">
          <a:solidFill>
            <a:schemeClr val="tx1"/>
          </a:solidFill>
          <a:latin typeface="+mj-lt"/>
          <a:ea typeface="+mj-ea"/>
          <a:cs typeface="+mj-cs"/>
        </a:defRPr>
      </a:lvl1pPr>
    </p:titleStyle>
    <p:bodyStyle>
      <a:lvl1pPr marL="228600" indent="-228600" algn="l" defTabSz="914400" rtl="0" eaLnBrk="1" latinLnBrk="1" hangingPunct="1">
        <a:lnSpc>
          <a:spcPct val="90000"/>
        </a:lnSpc>
        <a:spcBef>
          <a:spcPts val="1000"/>
        </a:spcBef>
        <a:buFont typeface="Arial" panose="020B0604020202020204" pitchFamily="34" charset="0"/>
        <a:buChar char="•"/>
        <a:defRPr sz="2800" kern="1200">
          <a:solidFill>
            <a:schemeClr val="tx1"/>
          </a:solidFill>
          <a:latin typeface="+mn-lt"/>
          <a:ea typeface="+mn-ea"/>
          <a:cs typeface="+mn-cs"/>
        </a:defRPr>
      </a:lvl1pPr>
      <a:lvl2pPr marL="685800" indent="-228600" algn="l" defTabSz="914400" rtl="0" eaLnBrk="1" latinLnBrk="1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2400" kern="1200">
          <a:solidFill>
            <a:schemeClr val="tx1"/>
          </a:solidFill>
          <a:latin typeface="+mn-lt"/>
          <a:ea typeface="+mn-ea"/>
          <a:cs typeface="+mn-cs"/>
        </a:defRPr>
      </a:lvl2pPr>
      <a:lvl3pPr marL="1143000" indent="-228600" algn="l" defTabSz="914400" rtl="0" eaLnBrk="1" latinLnBrk="1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2000" kern="1200">
          <a:solidFill>
            <a:schemeClr val="tx1"/>
          </a:solidFill>
          <a:latin typeface="+mn-lt"/>
          <a:ea typeface="+mn-ea"/>
          <a:cs typeface="+mn-cs"/>
        </a:defRPr>
      </a:lvl3pPr>
      <a:lvl4pPr marL="1600200" indent="-228600" algn="l" defTabSz="914400" rtl="0" eaLnBrk="1" latinLnBrk="1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2057400" indent="-228600" algn="l" defTabSz="914400" rtl="0" eaLnBrk="1" latinLnBrk="1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514600" indent="-228600" algn="l" defTabSz="914400" rtl="0" eaLnBrk="1" latinLnBrk="1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971800" indent="-228600" algn="l" defTabSz="914400" rtl="0" eaLnBrk="1" latinLnBrk="1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429000" indent="-228600" algn="l" defTabSz="914400" rtl="0" eaLnBrk="1" latinLnBrk="1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886200" indent="-228600" algn="l" defTabSz="914400" rtl="0" eaLnBrk="1" latinLnBrk="1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bodyStyle>
    <p:otherStyle>
      <a:defPPr>
        <a:defRPr lang="en-US"/>
      </a:defPPr>
      <a:lvl1pPr marL="0" algn="l" defTabSz="914400" rtl="0" eaLnBrk="1" latinLnBrk="1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1pPr>
      <a:lvl2pPr marL="457200" algn="l" defTabSz="914400" rtl="0" eaLnBrk="1" latinLnBrk="1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2pPr>
      <a:lvl3pPr marL="914400" algn="l" defTabSz="914400" rtl="0" eaLnBrk="1" latinLnBrk="1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3pPr>
      <a:lvl4pPr marL="1371600" algn="l" defTabSz="914400" rtl="0" eaLnBrk="1" latinLnBrk="1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1828800" algn="l" defTabSz="914400" rtl="0" eaLnBrk="1" latinLnBrk="1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286000" algn="l" defTabSz="914400" rtl="0" eaLnBrk="1" latinLnBrk="1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743200" algn="l" defTabSz="914400" rtl="0" eaLnBrk="1" latinLnBrk="1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200400" algn="l" defTabSz="914400" rtl="0" eaLnBrk="1" latinLnBrk="1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657600" algn="l" defTabSz="914400" rtl="0" eaLnBrk="1" latinLnBrk="1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otherStyle>
  </p:txStyles>
</p:sldMaster>
</file>

<file path=ppt/slides/_rels/slide1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.xml"/><Relationship Id="rId1" Type="http://schemas.openxmlformats.org/officeDocument/2006/relationships/slideLayout" Target="../slideLayouts/slideLayout1.xml"/></Relationships>
</file>

<file path=ppt/slides/_rels/slide10.xml.rels><?xml version="1.0" encoding="UTF-8" standalone="yes"?>
<Relationships xmlns="http://schemas.openxmlformats.org/package/2006/relationships"><Relationship Id="rId3" Type="http://schemas.openxmlformats.org/officeDocument/2006/relationships/image" Target="../media/image12.png"/><Relationship Id="rId2" Type="http://schemas.openxmlformats.org/officeDocument/2006/relationships/notesSlide" Target="../notesSlides/notesSlide9.xml"/><Relationship Id="rId1" Type="http://schemas.openxmlformats.org/officeDocument/2006/relationships/slideLayout" Target="../slideLayouts/slideLayout3.xml"/></Relationships>
</file>

<file path=ppt/slides/_rels/slide1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3.png"/><Relationship Id="rId2" Type="http://schemas.openxmlformats.org/officeDocument/2006/relationships/notesSlide" Target="../notesSlides/notesSlide10.xml"/><Relationship Id="rId1" Type="http://schemas.openxmlformats.org/officeDocument/2006/relationships/slideLayout" Target="../slideLayouts/slideLayout3.xml"/></Relationships>
</file>

<file path=ppt/slides/_rels/slide12.xml.rels><?xml version="1.0" encoding="UTF-8" standalone="yes"?>
<Relationships xmlns="http://schemas.openxmlformats.org/package/2006/relationships"><Relationship Id="rId3" Type="http://schemas.openxmlformats.org/officeDocument/2006/relationships/image" Target="../media/image14.png"/><Relationship Id="rId2" Type="http://schemas.openxmlformats.org/officeDocument/2006/relationships/notesSlide" Target="../notesSlides/notesSlide11.xml"/><Relationship Id="rId1" Type="http://schemas.openxmlformats.org/officeDocument/2006/relationships/slideLayout" Target="../slideLayouts/slideLayout3.xml"/><Relationship Id="rId4" Type="http://schemas.openxmlformats.org/officeDocument/2006/relationships/image" Target="../media/image15.png"/></Relationships>
</file>

<file path=ppt/slides/_rels/slide13.xml.rels><?xml version="1.0" encoding="UTF-8" standalone="yes"?>
<Relationships xmlns="http://schemas.openxmlformats.org/package/2006/relationships"><Relationship Id="rId3" Type="http://schemas.openxmlformats.org/officeDocument/2006/relationships/image" Target="../media/image16.png"/><Relationship Id="rId2" Type="http://schemas.openxmlformats.org/officeDocument/2006/relationships/notesSlide" Target="../notesSlides/notesSlide12.xml"/><Relationship Id="rId1" Type="http://schemas.openxmlformats.org/officeDocument/2006/relationships/slideLayout" Target="../slideLayouts/slideLayout3.xml"/></Relationships>
</file>

<file path=ppt/slides/_rels/slide14.xml.rels><?xml version="1.0" encoding="UTF-8" standalone="yes"?>
<Relationships xmlns="http://schemas.openxmlformats.org/package/2006/relationships"><Relationship Id="rId3" Type="http://schemas.openxmlformats.org/officeDocument/2006/relationships/image" Target="../media/image17.png"/><Relationship Id="rId2" Type="http://schemas.openxmlformats.org/officeDocument/2006/relationships/notesSlide" Target="../notesSlides/notesSlide13.xml"/><Relationship Id="rId1" Type="http://schemas.openxmlformats.org/officeDocument/2006/relationships/slideLayout" Target="../slideLayouts/slideLayout3.xml"/><Relationship Id="rId6" Type="http://schemas.openxmlformats.org/officeDocument/2006/relationships/image" Target="../media/image19.png"/><Relationship Id="rId5" Type="http://schemas.openxmlformats.org/officeDocument/2006/relationships/image" Target="../media/image18.png"/><Relationship Id="rId4" Type="http://schemas.openxmlformats.org/officeDocument/2006/relationships/image" Target="../media/image16.png"/></Relationships>
</file>

<file path=ppt/slides/_rels/slide15.xml.rels><?xml version="1.0" encoding="UTF-8" standalone="yes"?>
<Relationships xmlns="http://schemas.openxmlformats.org/package/2006/relationships"><Relationship Id="rId3" Type="http://schemas.openxmlformats.org/officeDocument/2006/relationships/image" Target="../media/image16.png"/><Relationship Id="rId2" Type="http://schemas.openxmlformats.org/officeDocument/2006/relationships/notesSlide" Target="../notesSlides/notesSlide14.xml"/><Relationship Id="rId1" Type="http://schemas.openxmlformats.org/officeDocument/2006/relationships/slideLayout" Target="../slideLayouts/slideLayout3.xml"/></Relationships>
</file>

<file path=ppt/slides/_rels/slide16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5.xml"/><Relationship Id="rId1" Type="http://schemas.openxmlformats.org/officeDocument/2006/relationships/slideLayout" Target="../slideLayouts/slideLayout3.xml"/></Relationships>
</file>

<file path=ppt/slides/_rels/slide17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3.xml"/></Relationships>
</file>

<file path=ppt/slides/_rels/slide2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2.xml"/><Relationship Id="rId1" Type="http://schemas.openxmlformats.org/officeDocument/2006/relationships/slideLayout" Target="../slideLayouts/slideLayout3.xml"/></Relationships>
</file>

<file path=ppt/slides/_rels/slide3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3.xml"/><Relationship Id="rId1" Type="http://schemas.openxmlformats.org/officeDocument/2006/relationships/slideLayout" Target="../slideLayouts/slideLayout3.xml"/></Relationships>
</file>

<file path=ppt/slides/_rels/slide4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notesSlide" Target="../notesSlides/notesSlide4.xml"/><Relationship Id="rId1" Type="http://schemas.openxmlformats.org/officeDocument/2006/relationships/slideLayout" Target="../slideLayouts/slideLayout3.xml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ppt/slides/_rels/slide5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3.xml"/></Relationships>
</file>

<file path=ppt/slides/_rels/slide6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png"/><Relationship Id="rId2" Type="http://schemas.openxmlformats.org/officeDocument/2006/relationships/notesSlide" Target="../notesSlides/notesSlide5.xml"/><Relationship Id="rId1" Type="http://schemas.openxmlformats.org/officeDocument/2006/relationships/slideLayout" Target="../slideLayouts/slideLayout3.xml"/><Relationship Id="rId4" Type="http://schemas.openxmlformats.org/officeDocument/2006/relationships/image" Target="../media/image8.png"/></Relationships>
</file>

<file path=ppt/slides/_rels/slide7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notesSlide" Target="../notesSlides/notesSlide6.xml"/><Relationship Id="rId1" Type="http://schemas.openxmlformats.org/officeDocument/2006/relationships/slideLayout" Target="../slideLayouts/slideLayout3.xml"/><Relationship Id="rId4" Type="http://schemas.openxmlformats.org/officeDocument/2006/relationships/image" Target="../media/image10.png"/></Relationships>
</file>

<file path=ppt/slides/_rels/slide8.xml.rels><?xml version="1.0" encoding="UTF-8" standalone="yes"?>
<Relationships xmlns="http://schemas.openxmlformats.org/package/2006/relationships"><Relationship Id="rId3" Type="http://schemas.openxmlformats.org/officeDocument/2006/relationships/image" Target="../media/image11.png"/><Relationship Id="rId2" Type="http://schemas.openxmlformats.org/officeDocument/2006/relationships/notesSlide" Target="../notesSlides/notesSlide7.xml"/><Relationship Id="rId1" Type="http://schemas.openxmlformats.org/officeDocument/2006/relationships/slideLayout" Target="../slideLayouts/slideLayout3.xml"/></Relationships>
</file>

<file path=ppt/slides/_rels/slide9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8.xml"/><Relationship Id="rId1" Type="http://schemas.openxmlformats.org/officeDocument/2006/relationships/slideLayout" Target="../slideLayouts/slideLayout3.xml"/></Relationships>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제목 1"/>
          <p:cNvSpPr>
            <a:spLocks noGrp="1"/>
          </p:cNvSpPr>
          <p:nvPr>
            <p:ph type="ctrTitle"/>
          </p:nvPr>
        </p:nvSpPr>
        <p:spPr>
          <a:xfrm>
            <a:off x="685800" y="1650187"/>
            <a:ext cx="7872046" cy="1620838"/>
          </a:xfrm>
        </p:spPr>
        <p:txBody>
          <a:bodyPr/>
          <a:lstStyle/>
          <a:p>
            <a:r>
              <a:rPr lang="en-US" altLang="ko-KR" b="0" dirty="0"/>
              <a:t>A Big Data Driven Model for </a:t>
            </a:r>
            <a:r>
              <a:rPr lang="en-US" altLang="ko-KR" b="0" dirty="0" smtClean="0"/>
              <a:t/>
            </a:r>
            <a:br>
              <a:rPr lang="en-US" altLang="ko-KR" b="0" dirty="0" smtClean="0"/>
            </a:br>
            <a:r>
              <a:rPr lang="en-US" altLang="ko-KR" b="0" dirty="0" smtClean="0"/>
              <a:t>Taxi Drivers</a:t>
            </a:r>
            <a:r>
              <a:rPr lang="en-US" altLang="ko-KR" b="0" dirty="0"/>
              <a:t>’ </a:t>
            </a:r>
            <a:r>
              <a:rPr lang="en-US" altLang="ko-KR" b="0" dirty="0" smtClean="0"/>
              <a:t>Airport Pick-up </a:t>
            </a:r>
            <a:r>
              <a:rPr lang="en-US" altLang="ko-KR" b="0" dirty="0"/>
              <a:t>Decisions </a:t>
            </a:r>
            <a:r>
              <a:rPr lang="en-US" altLang="ko-KR" b="0" dirty="0" smtClean="0"/>
              <a:t/>
            </a:r>
            <a:br>
              <a:rPr lang="en-US" altLang="ko-KR" b="0" dirty="0" smtClean="0"/>
            </a:br>
            <a:r>
              <a:rPr lang="en-US" altLang="ko-KR" b="0" dirty="0" smtClean="0"/>
              <a:t>in </a:t>
            </a:r>
            <a:r>
              <a:rPr lang="en-US" altLang="ko-KR" b="0" dirty="0"/>
              <a:t>New York City</a:t>
            </a:r>
            <a:endParaRPr lang="ko-KR" altLang="en-US" dirty="0"/>
          </a:p>
        </p:txBody>
      </p:sp>
      <p:sp>
        <p:nvSpPr>
          <p:cNvPr id="3" name="부제목 2"/>
          <p:cNvSpPr>
            <a:spLocks noGrp="1"/>
          </p:cNvSpPr>
          <p:nvPr>
            <p:ph type="subTitle" idx="1"/>
          </p:nvPr>
        </p:nvSpPr>
        <p:spPr/>
        <p:txBody>
          <a:bodyPr>
            <a:normAutofit lnSpcReduction="10000"/>
          </a:bodyPr>
          <a:lstStyle/>
          <a:p>
            <a:r>
              <a:rPr lang="en-US" altLang="ko-KR" dirty="0"/>
              <a:t>M. Anil </a:t>
            </a:r>
            <a:r>
              <a:rPr lang="en-US" altLang="ko-KR" dirty="0" err="1" smtClean="0"/>
              <a:t>Yazici</a:t>
            </a:r>
            <a:r>
              <a:rPr lang="en-US" altLang="ko-KR" dirty="0" smtClean="0"/>
              <a:t>, </a:t>
            </a:r>
            <a:r>
              <a:rPr lang="en-US" altLang="ko-KR" dirty="0"/>
              <a:t>Camille </a:t>
            </a:r>
            <a:r>
              <a:rPr lang="en-US" altLang="ko-KR" dirty="0" err="1" smtClean="0"/>
              <a:t>Kamga</a:t>
            </a:r>
            <a:r>
              <a:rPr lang="en-US" altLang="ko-KR" dirty="0" smtClean="0"/>
              <a:t>, </a:t>
            </a:r>
            <a:r>
              <a:rPr lang="en-US" altLang="ko-KR" dirty="0" err="1"/>
              <a:t>Abhishek</a:t>
            </a:r>
            <a:r>
              <a:rPr lang="en-US" altLang="ko-KR" dirty="0"/>
              <a:t> </a:t>
            </a:r>
            <a:r>
              <a:rPr lang="en-US" altLang="ko-KR" dirty="0" err="1" smtClean="0"/>
              <a:t>Singhal</a:t>
            </a:r>
            <a:endParaRPr lang="en-US" altLang="ko-KR" dirty="0" smtClean="0"/>
          </a:p>
          <a:p>
            <a:r>
              <a:rPr lang="en-US" altLang="ko-KR" dirty="0"/>
              <a:t>2013 IEEE International Conference on Big Data</a:t>
            </a:r>
          </a:p>
          <a:p>
            <a:r>
              <a:rPr lang="en-US" altLang="ko-KR" dirty="0" smtClean="0"/>
              <a:t> Feb 2016</a:t>
            </a:r>
          </a:p>
          <a:p>
            <a:r>
              <a:rPr lang="en-US" altLang="ko-KR" dirty="0" err="1" smtClean="0"/>
              <a:t>DongHyo</a:t>
            </a:r>
            <a:r>
              <a:rPr lang="en-US" altLang="ko-KR" dirty="0" smtClean="0"/>
              <a:t> Kim</a:t>
            </a:r>
            <a:endParaRPr lang="ko-KR" altLang="en-US" dirty="0"/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1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3683506620"/>
      </p:ext>
    </p:extLst>
  </p:cSld>
  <p:clrMapOvr>
    <a:masterClrMapping/>
  </p:clrMapOvr>
  <mc:AlternateContent xmlns:mc="http://schemas.openxmlformats.org/markup-compatibility/2006" xmlns:p14="http://schemas.microsoft.com/office/powerpoint/2010/main">
    <mc:Choice Requires="p14">
      <p:transition spd="slow" p14:dur="2000"/>
    </mc:Choice>
    <mc:Fallback xmlns="">
      <p:transition spd="slow"/>
    </mc:Fallback>
  </mc:AlternateContent>
  <p:timing>
    <p:tnLst>
      <p:par>
        <p:cTn id="1" dur="indefinite" restart="never" nodeType="tmRoot"/>
      </p:par>
    </p:tnLst>
  </p:timing>
</p:sld>
</file>

<file path=ppt/slides/slide10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제목 2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 smtClean="0"/>
              <a:t>Data</a:t>
            </a:r>
            <a:endParaRPr lang="ko-KR" altLang="en-US" dirty="0"/>
          </a:p>
        </p:txBody>
      </p:sp>
      <p:sp>
        <p:nvSpPr>
          <p:cNvPr id="8" name="직사각형 7"/>
          <p:cNvSpPr/>
          <p:nvPr/>
        </p:nvSpPr>
        <p:spPr>
          <a:xfrm>
            <a:off x="5319503" y="6459534"/>
            <a:ext cx="3288080" cy="307777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ko-KR" sz="1400" dirty="0"/>
              <a:t>*Statistical Package for the Social </a:t>
            </a:r>
            <a:r>
              <a:rPr lang="en-US" altLang="ko-KR" sz="1400" dirty="0" smtClean="0"/>
              <a:t>Science </a:t>
            </a:r>
            <a:endParaRPr lang="ko-KR" altLang="en-US" sz="1400" dirty="0"/>
          </a:p>
        </p:txBody>
      </p:sp>
      <p:grpSp>
        <p:nvGrpSpPr>
          <p:cNvPr id="17" name="그룹 16"/>
          <p:cNvGrpSpPr/>
          <p:nvPr/>
        </p:nvGrpSpPr>
        <p:grpSpPr>
          <a:xfrm>
            <a:off x="817486" y="4151956"/>
            <a:ext cx="4495993" cy="2295740"/>
            <a:chOff x="3019485" y="3852397"/>
            <a:chExt cx="4495993" cy="2295740"/>
          </a:xfrm>
        </p:grpSpPr>
        <p:sp>
          <p:nvSpPr>
            <p:cNvPr id="5" name="아래쪽 화살표 4"/>
            <p:cNvSpPr/>
            <p:nvPr/>
          </p:nvSpPr>
          <p:spPr>
            <a:xfrm>
              <a:off x="3248527" y="4681430"/>
              <a:ext cx="721454" cy="637674"/>
            </a:xfrm>
            <a:prstGeom prst="downArrow">
              <a:avLst/>
            </a:prstGeom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ko-KR" altLang="en-US"/>
            </a:p>
          </p:txBody>
        </p:sp>
        <p:sp>
          <p:nvSpPr>
            <p:cNvPr id="7" name="모서리가 둥근 직사각형 6"/>
            <p:cNvSpPr/>
            <p:nvPr/>
          </p:nvSpPr>
          <p:spPr>
            <a:xfrm>
              <a:off x="3019485" y="5512016"/>
              <a:ext cx="2658979" cy="636121"/>
            </a:xfrm>
            <a:prstGeom prst="roundRect">
              <a:avLst/>
            </a:prstGeom>
            <a:noFill/>
            <a:ln>
              <a:solidFill>
                <a:schemeClr val="accent1">
                  <a:shade val="50000"/>
                </a:schemeClr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r>
                <a:rPr lang="en-US" altLang="ko-KR" sz="2400" b="1" i="1" dirty="0" smtClean="0">
                  <a:solidFill>
                    <a:schemeClr val="accent1"/>
                  </a:solidFill>
                </a:rPr>
                <a:t>Model Results</a:t>
              </a:r>
              <a:endParaRPr lang="ko-KR" altLang="en-US" sz="2400" b="1" i="1" dirty="0">
                <a:solidFill>
                  <a:schemeClr val="accent1"/>
                </a:solidFill>
              </a:endParaRPr>
            </a:p>
          </p:txBody>
        </p:sp>
        <p:sp>
          <p:nvSpPr>
            <p:cNvPr id="9" name="TextBox 8"/>
            <p:cNvSpPr txBox="1"/>
            <p:nvPr/>
          </p:nvSpPr>
          <p:spPr>
            <a:xfrm>
              <a:off x="3969981" y="4672773"/>
              <a:ext cx="3545497" cy="646331"/>
            </a:xfrm>
            <a:prstGeom prst="rect">
              <a:avLst/>
            </a:prstGeom>
            <a:noFill/>
          </p:spPr>
          <p:txBody>
            <a:bodyPr wrap="square" rtlCol="0">
              <a:spAutoFit/>
            </a:bodyPr>
            <a:lstStyle/>
            <a:p>
              <a:r>
                <a:rPr lang="en-US" altLang="ko-KR" dirty="0">
                  <a:solidFill>
                    <a:schemeClr val="accent6"/>
                  </a:solidFill>
                </a:rPr>
                <a:t>Logistic regression </a:t>
              </a:r>
              <a:endParaRPr lang="en-US" altLang="ko-KR" dirty="0" smtClean="0">
                <a:solidFill>
                  <a:schemeClr val="accent6"/>
                </a:solidFill>
              </a:endParaRPr>
            </a:p>
            <a:p>
              <a:r>
                <a:rPr lang="en-US" altLang="ko-KR" dirty="0" smtClean="0">
                  <a:solidFill>
                    <a:schemeClr val="accent6"/>
                  </a:solidFill>
                </a:rPr>
                <a:t>using </a:t>
              </a:r>
              <a:r>
                <a:rPr lang="en-US" altLang="ko-KR" dirty="0">
                  <a:solidFill>
                    <a:schemeClr val="accent6"/>
                  </a:solidFill>
                </a:rPr>
                <a:t>*</a:t>
              </a:r>
              <a:r>
                <a:rPr lang="en-US" altLang="ko-KR" dirty="0" smtClean="0">
                  <a:solidFill>
                    <a:schemeClr val="accent6"/>
                  </a:solidFill>
                </a:rPr>
                <a:t>SPSS</a:t>
              </a:r>
              <a:endParaRPr lang="en-US" altLang="ko-KR" dirty="0">
                <a:solidFill>
                  <a:schemeClr val="accent6"/>
                </a:solidFill>
              </a:endParaRPr>
            </a:p>
          </p:txBody>
        </p:sp>
        <p:sp>
          <p:nvSpPr>
            <p:cNvPr id="10" name="모서리가 둥근 직사각형 9"/>
            <p:cNvSpPr/>
            <p:nvPr/>
          </p:nvSpPr>
          <p:spPr>
            <a:xfrm>
              <a:off x="3019485" y="3852397"/>
              <a:ext cx="2658979" cy="636121"/>
            </a:xfrm>
            <a:prstGeom prst="roundRect">
              <a:avLst/>
            </a:prstGeom>
            <a:noFill/>
            <a:ln>
              <a:solidFill>
                <a:schemeClr val="accent1">
                  <a:shade val="50000"/>
                </a:schemeClr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r>
                <a:rPr lang="en-US" altLang="ko-KR" sz="2400" b="1" i="1" dirty="0" smtClean="0">
                  <a:solidFill>
                    <a:schemeClr val="accent1"/>
                  </a:solidFill>
                </a:rPr>
                <a:t>Sampling</a:t>
              </a:r>
              <a:endParaRPr lang="ko-KR" altLang="en-US" sz="2400" b="1" i="1" dirty="0">
                <a:solidFill>
                  <a:schemeClr val="accent1"/>
                </a:solidFill>
              </a:endParaRPr>
            </a:p>
          </p:txBody>
        </p:sp>
      </p:grpSp>
      <p:sp>
        <p:nvSpPr>
          <p:cNvPr id="12" name="직사각형 11"/>
          <p:cNvSpPr/>
          <p:nvPr/>
        </p:nvSpPr>
        <p:spPr>
          <a:xfrm>
            <a:off x="4146206" y="2136360"/>
            <a:ext cx="3513222" cy="820377"/>
          </a:xfrm>
          <a:prstGeom prst="rect">
            <a:avLst/>
          </a:prstGeom>
          <a:noFill/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tx1"/>
                </a:solidFill>
              </a:rPr>
              <a:t>One month sample of taxi </a:t>
            </a:r>
            <a:r>
              <a:rPr lang="en-US" altLang="ko-KR" dirty="0" smtClean="0">
                <a:solidFill>
                  <a:srgbClr val="FF0000"/>
                </a:solidFill>
              </a:rPr>
              <a:t>GPS data</a:t>
            </a:r>
          </a:p>
          <a:p>
            <a:pPr algn="ctr"/>
            <a:r>
              <a:rPr lang="en-US" altLang="ko-KR" dirty="0" smtClean="0">
                <a:solidFill>
                  <a:schemeClr val="tx1"/>
                </a:solidFill>
              </a:rPr>
              <a:t>provide by New York City Taxi and Limousine Commission</a:t>
            </a:r>
            <a:endParaRPr lang="ko-KR" altLang="en-US" dirty="0">
              <a:solidFill>
                <a:schemeClr val="tx1"/>
              </a:solidFill>
            </a:endParaRPr>
          </a:p>
        </p:txBody>
      </p:sp>
      <p:sp>
        <p:nvSpPr>
          <p:cNvPr id="13" name="직사각형 12"/>
          <p:cNvSpPr/>
          <p:nvPr/>
        </p:nvSpPr>
        <p:spPr>
          <a:xfrm>
            <a:off x="4146206" y="1068969"/>
            <a:ext cx="3488273" cy="820246"/>
          </a:xfrm>
          <a:prstGeom prst="rect">
            <a:avLst/>
          </a:prstGeom>
          <a:noFill/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tx1"/>
                </a:solidFill>
              </a:rPr>
              <a:t>Taxi trips in April 2009, including </a:t>
            </a:r>
            <a:r>
              <a:rPr lang="en-US" altLang="ko-KR" dirty="0" smtClean="0">
                <a:solidFill>
                  <a:srgbClr val="FF0000"/>
                </a:solidFill>
              </a:rPr>
              <a:t>12.8 million taxi trips</a:t>
            </a:r>
            <a:endParaRPr lang="en-US" altLang="ko-KR" dirty="0">
              <a:solidFill>
                <a:srgbClr val="FF0000"/>
              </a:solidFill>
            </a:endParaRPr>
          </a:p>
        </p:txBody>
      </p:sp>
      <p:sp>
        <p:nvSpPr>
          <p:cNvPr id="14" name="직사각형 13"/>
          <p:cNvSpPr/>
          <p:nvPr/>
        </p:nvSpPr>
        <p:spPr>
          <a:xfrm>
            <a:off x="4158772" y="3203882"/>
            <a:ext cx="3500655" cy="820246"/>
          </a:xfrm>
          <a:prstGeom prst="rect">
            <a:avLst/>
          </a:prstGeom>
          <a:noFill/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rgbClr val="FF0000"/>
                </a:solidFill>
              </a:rPr>
              <a:t>Latitude</a:t>
            </a:r>
            <a:r>
              <a:rPr lang="en-US" altLang="ko-KR" dirty="0" smtClean="0">
                <a:solidFill>
                  <a:schemeClr val="tx1"/>
                </a:solidFill>
              </a:rPr>
              <a:t> and </a:t>
            </a:r>
            <a:r>
              <a:rPr lang="en-US" altLang="ko-KR" dirty="0" smtClean="0">
                <a:solidFill>
                  <a:srgbClr val="FF0000"/>
                </a:solidFill>
              </a:rPr>
              <a:t>longitude</a:t>
            </a:r>
            <a:r>
              <a:rPr lang="en-US" altLang="ko-KR" dirty="0" smtClean="0">
                <a:solidFill>
                  <a:schemeClr val="tx1"/>
                </a:solidFill>
              </a:rPr>
              <a:t> of the </a:t>
            </a:r>
          </a:p>
          <a:p>
            <a:pPr algn="ctr"/>
            <a:r>
              <a:rPr lang="en-US" altLang="ko-KR" dirty="0" smtClean="0">
                <a:solidFill>
                  <a:schemeClr val="tx1"/>
                </a:solidFill>
              </a:rPr>
              <a:t>drop-off point is extracted</a:t>
            </a:r>
            <a:endParaRPr lang="en-US" altLang="ko-KR" dirty="0">
              <a:solidFill>
                <a:schemeClr val="tx1"/>
              </a:solidFill>
            </a:endParaRPr>
          </a:p>
        </p:txBody>
      </p:sp>
      <p:sp>
        <p:nvSpPr>
          <p:cNvPr id="15" name="직사각형 14"/>
          <p:cNvSpPr/>
          <p:nvPr/>
        </p:nvSpPr>
        <p:spPr>
          <a:xfrm>
            <a:off x="583202" y="2136491"/>
            <a:ext cx="3127546" cy="820246"/>
          </a:xfrm>
          <a:prstGeom prst="rect">
            <a:avLst/>
          </a:prstGeom>
          <a:noFill/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rgbClr val="FF0000"/>
                </a:solidFill>
              </a:rPr>
              <a:t>Weather data </a:t>
            </a:r>
            <a:r>
              <a:rPr lang="en-US" altLang="ko-KR" dirty="0" smtClean="0">
                <a:solidFill>
                  <a:schemeClr val="tx1"/>
                </a:solidFill>
              </a:rPr>
              <a:t>gathered from  weather underground website</a:t>
            </a:r>
            <a:endParaRPr lang="en-US" altLang="ko-KR" dirty="0">
              <a:solidFill>
                <a:schemeClr val="tx1"/>
              </a:solidFill>
            </a:endParaRPr>
          </a:p>
        </p:txBody>
      </p:sp>
      <mc:AlternateContent xmlns:mc="http://schemas.openxmlformats.org/markup-compatibility/2006" xmlns:a14="http://schemas.microsoft.com/office/drawing/2010/main">
        <mc:Choice Requires="a14">
          <p:sp>
            <p:nvSpPr>
              <p:cNvPr id="18" name="TextBox 17"/>
              <p:cNvSpPr txBox="1"/>
              <p:nvPr/>
            </p:nvSpPr>
            <p:spPr>
              <a:xfrm>
                <a:off x="3882047" y="4642433"/>
                <a:ext cx="4985227" cy="1487202"/>
              </a:xfrm>
              <a:prstGeom prst="rect">
                <a:avLst/>
              </a:prstGeom>
              <a:noFill/>
              <a:ln>
                <a:solidFill>
                  <a:srgbClr val="00B050"/>
                </a:solidFill>
              </a:ln>
            </p:spPr>
            <p:txBody>
              <a:bodyPr wrap="square" rtlCol="0">
                <a:spAutoFit/>
              </a:bodyPr>
              <a:lstStyle/>
              <a:p>
                <a:r>
                  <a:rPr lang="en-US" altLang="ko-KR" dirty="0" smtClean="0">
                    <a:solidFill>
                      <a:schemeClr val="tx1"/>
                    </a:solidFill>
                  </a:rPr>
                  <a:t>♦ Data include </a:t>
                </a:r>
                <a:r>
                  <a:rPr lang="en-US" altLang="ko-KR" dirty="0" smtClean="0">
                    <a:solidFill>
                      <a:srgbClr val="FF0000"/>
                    </a:solidFill>
                  </a:rPr>
                  <a:t>pick-up/drop-off locations,</a:t>
                </a:r>
              </a:p>
              <a:p>
                <a:r>
                  <a:rPr lang="en-US" altLang="ko-KR" dirty="0">
                    <a:solidFill>
                      <a:srgbClr val="FF0000"/>
                    </a:solidFill>
                  </a:rPr>
                  <a:t> </a:t>
                </a:r>
                <a:r>
                  <a:rPr lang="en-US" altLang="ko-KR" dirty="0" smtClean="0">
                    <a:solidFill>
                      <a:srgbClr val="FF0000"/>
                    </a:solidFill>
                  </a:rPr>
                  <a:t>   time stamp</a:t>
                </a:r>
              </a:p>
              <a:p>
                <a:pPr marL="0" lvl="1"/>
                <a:r>
                  <a:rPr lang="en-US" altLang="ko-KR" dirty="0" smtClean="0">
                    <a:solidFill>
                      <a:schemeClr val="tx1"/>
                    </a:solidFill>
                  </a:rPr>
                  <a:t>♦ Decision </a:t>
                </a:r>
                <a:r>
                  <a:rPr lang="en-US" altLang="ko-KR" dirty="0">
                    <a:solidFill>
                      <a:schemeClr val="tx1"/>
                    </a:solidFill>
                  </a:rPr>
                  <a:t>for </a:t>
                </a:r>
                <a14:m>
                  <m:oMath xmlns:m="http://schemas.openxmlformats.org/officeDocument/2006/math">
                    <m:sSup>
                      <m:sSupPr>
                        <m:ctrlPr>
                          <a:rPr lang="en-US" altLang="ko-KR" i="1">
                            <a:solidFill>
                              <a:schemeClr val="tx1"/>
                            </a:solidFill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altLang="ko-KR" i="1">
                            <a:solidFill>
                              <a:schemeClr val="tx1"/>
                            </a:solidFill>
                            <a:latin typeface="Cambria Math" panose="02040503050406030204" pitchFamily="18" charset="0"/>
                          </a:rPr>
                          <m:t>(</m:t>
                        </m:r>
                        <m:r>
                          <a:rPr lang="en-US" altLang="ko-KR" i="1">
                            <a:solidFill>
                              <a:schemeClr val="tx1"/>
                            </a:solidFill>
                            <a:latin typeface="Cambria Math" panose="02040503050406030204" pitchFamily="18" charset="0"/>
                          </a:rPr>
                          <m:t>𝑛</m:t>
                        </m:r>
                        <m:r>
                          <a:rPr lang="en-US" altLang="ko-KR" i="1">
                            <a:solidFill>
                              <a:schemeClr val="tx1"/>
                            </a:solidFill>
                            <a:latin typeface="Cambria Math" panose="02040503050406030204" pitchFamily="18" charset="0"/>
                          </a:rPr>
                          <m:t>+1)</m:t>
                        </m:r>
                      </m:e>
                      <m:sup>
                        <m:r>
                          <a:rPr lang="en-US" altLang="ko-KR" i="1">
                            <a:solidFill>
                              <a:schemeClr val="tx1"/>
                            </a:solidFill>
                            <a:latin typeface="Cambria Math" panose="02040503050406030204" pitchFamily="18" charset="0"/>
                          </a:rPr>
                          <m:t>𝑡h</m:t>
                        </m:r>
                      </m:sup>
                    </m:sSup>
                  </m:oMath>
                </a14:m>
                <a:r>
                  <a:rPr lang="en-US" altLang="ko-KR" dirty="0">
                    <a:solidFill>
                      <a:schemeClr val="tx1"/>
                    </a:solidFill>
                  </a:rPr>
                  <a:t> trip is based on </a:t>
                </a:r>
                <a:r>
                  <a:rPr lang="en-US" altLang="ko-KR" dirty="0" smtClean="0">
                    <a:solidFill>
                      <a:schemeClr val="tx1"/>
                    </a:solidFill>
                  </a:rPr>
                  <a:t>conditions </a:t>
                </a:r>
              </a:p>
              <a:p>
                <a:pPr marL="0" lvl="1"/>
                <a:r>
                  <a:rPr lang="en-US" altLang="ko-KR" dirty="0">
                    <a:solidFill>
                      <a:schemeClr val="tx1"/>
                    </a:solidFill>
                  </a:rPr>
                  <a:t> </a:t>
                </a:r>
                <a:r>
                  <a:rPr lang="en-US" altLang="ko-KR" dirty="0" smtClean="0">
                    <a:solidFill>
                      <a:schemeClr val="tx1"/>
                    </a:solidFill>
                  </a:rPr>
                  <a:t>  following </a:t>
                </a:r>
                <a:r>
                  <a:rPr lang="en-US" altLang="ko-KR" dirty="0">
                    <a:solidFill>
                      <a:schemeClr val="tx1"/>
                    </a:solidFill>
                  </a:rPr>
                  <a:t>the drop-off the </a:t>
                </a:r>
                <a14:m>
                  <m:oMath xmlns:m="http://schemas.openxmlformats.org/officeDocument/2006/math">
                    <m:sSup>
                      <m:sSupPr>
                        <m:ctrlPr>
                          <a:rPr lang="en-US" altLang="ko-KR" i="1">
                            <a:solidFill>
                              <a:schemeClr val="tx1"/>
                            </a:solidFill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altLang="ko-KR" i="1">
                            <a:solidFill>
                              <a:schemeClr val="tx1"/>
                            </a:solidFill>
                            <a:latin typeface="Cambria Math" panose="02040503050406030204" pitchFamily="18" charset="0"/>
                          </a:rPr>
                          <m:t>𝑛</m:t>
                        </m:r>
                      </m:e>
                      <m:sup>
                        <m:r>
                          <a:rPr lang="en-US" altLang="ko-KR" i="1">
                            <a:solidFill>
                              <a:schemeClr val="tx1"/>
                            </a:solidFill>
                            <a:latin typeface="Cambria Math" panose="02040503050406030204" pitchFamily="18" charset="0"/>
                          </a:rPr>
                          <m:t>𝑡h</m:t>
                        </m:r>
                      </m:sup>
                    </m:sSup>
                    <m:r>
                      <a:rPr lang="en-US" altLang="ko-KR">
                        <a:solidFill>
                          <a:schemeClr val="tx1"/>
                        </a:solidFill>
                        <a:latin typeface="Cambria Math" panose="02040503050406030204" pitchFamily="18" charset="0"/>
                      </a:rPr>
                      <m:t> </m:t>
                    </m:r>
                    <m:r>
                      <m:rPr>
                        <m:sty m:val="p"/>
                      </m:rPr>
                      <a:rPr lang="en-US" altLang="ko-KR">
                        <a:solidFill>
                          <a:schemeClr val="tx1"/>
                        </a:solidFill>
                        <a:latin typeface="Cambria Math" panose="02040503050406030204" pitchFamily="18" charset="0"/>
                      </a:rPr>
                      <m:t>trip</m:t>
                    </m:r>
                  </m:oMath>
                </a14:m>
                <a:endParaRPr lang="en-US" altLang="ko-KR" dirty="0">
                  <a:solidFill>
                    <a:schemeClr val="tx1"/>
                  </a:solidFill>
                </a:endParaRPr>
              </a:p>
              <a:p>
                <a:r>
                  <a:rPr lang="en-US" altLang="ko-KR" dirty="0" smtClean="0">
                    <a:solidFill>
                      <a:schemeClr val="accent6"/>
                    </a:solidFill>
                  </a:rPr>
                  <a:t> </a:t>
                </a:r>
                <a:endParaRPr lang="ko-KR" altLang="en-US" dirty="0">
                  <a:solidFill>
                    <a:schemeClr val="accent6"/>
                  </a:solidFill>
                </a:endParaRPr>
              </a:p>
            </p:txBody>
          </p:sp>
        </mc:Choice>
        <mc:Fallback xmlns="">
          <p:sp>
            <p:nvSpPr>
              <p:cNvPr id="18" name="TextBox 17"/>
              <p:cNvSpPr txBox="1">
                <a:spLocks noRot="1" noChangeAspect="1" noMove="1" noResize="1" noEditPoints="1" noAdjustHandles="1" noChangeArrowheads="1" noChangeShapeType="1" noTextEdit="1"/>
              </p:cNvSpPr>
              <p:nvPr/>
            </p:nvSpPr>
            <p:spPr>
              <a:xfrm>
                <a:off x="3882047" y="4642433"/>
                <a:ext cx="4985227" cy="1487202"/>
              </a:xfrm>
              <a:prstGeom prst="rect">
                <a:avLst/>
              </a:prstGeom>
              <a:blipFill rotWithShape="0">
                <a:blip r:embed="rId3"/>
                <a:stretch>
                  <a:fillRect l="-976" t="-2033" r="-1463"/>
                </a:stretch>
              </a:blipFill>
              <a:ln>
                <a:solidFill>
                  <a:srgbClr val="00B050"/>
                </a:solidFill>
              </a:ln>
            </p:spPr>
            <p:txBody>
              <a:bodyPr/>
              <a:lstStyle/>
              <a:p>
                <a:r>
                  <a:rPr lang="ko-KR" altLang="en-US">
                    <a:noFill/>
                  </a:rPr>
                  <a:t> </a:t>
                </a:r>
              </a:p>
            </p:txBody>
          </p:sp>
        </mc:Fallback>
      </mc:AlternateContent>
      <p:cxnSp>
        <p:nvCxnSpPr>
          <p:cNvPr id="20" name="직선 화살표 연결선 19"/>
          <p:cNvCxnSpPr>
            <a:stCxn id="15" idx="2"/>
            <a:endCxn id="10" idx="0"/>
          </p:cNvCxnSpPr>
          <p:nvPr/>
        </p:nvCxnSpPr>
        <p:spPr>
          <a:xfrm>
            <a:off x="2146975" y="2956737"/>
            <a:ext cx="1" cy="1195219"/>
          </a:xfrm>
          <a:prstGeom prst="straightConnector1">
            <a:avLst/>
          </a:prstGeom>
          <a:ln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22" name="직선 화살표 연결선 21"/>
          <p:cNvCxnSpPr>
            <a:stCxn id="14" idx="1"/>
            <a:endCxn id="10" idx="3"/>
          </p:cNvCxnSpPr>
          <p:nvPr/>
        </p:nvCxnSpPr>
        <p:spPr>
          <a:xfrm flipH="1">
            <a:off x="3476465" y="3614005"/>
            <a:ext cx="682307" cy="856012"/>
          </a:xfrm>
          <a:prstGeom prst="straightConnector1">
            <a:avLst/>
          </a:prstGeom>
          <a:ln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24" name="직선 연결선 23"/>
          <p:cNvCxnSpPr>
            <a:stCxn id="13" idx="2"/>
            <a:endCxn id="12" idx="0"/>
          </p:cNvCxnSpPr>
          <p:nvPr/>
        </p:nvCxnSpPr>
        <p:spPr>
          <a:xfrm>
            <a:off x="5890343" y="1889215"/>
            <a:ext cx="12474" cy="247145"/>
          </a:xfrm>
          <a:prstGeom prst="line">
            <a:avLst/>
          </a:prstGeom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26" name="직선 연결선 25"/>
          <p:cNvCxnSpPr>
            <a:stCxn id="12" idx="2"/>
            <a:endCxn id="14" idx="0"/>
          </p:cNvCxnSpPr>
          <p:nvPr/>
        </p:nvCxnSpPr>
        <p:spPr>
          <a:xfrm>
            <a:off x="5902817" y="2956737"/>
            <a:ext cx="6283" cy="247145"/>
          </a:xfrm>
          <a:prstGeom prst="line">
            <a:avLst/>
          </a:prstGeom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28" name="직선 연결선 27"/>
          <p:cNvCxnSpPr>
            <a:endCxn id="18" idx="1"/>
          </p:cNvCxnSpPr>
          <p:nvPr/>
        </p:nvCxnSpPr>
        <p:spPr>
          <a:xfrm>
            <a:off x="3476465" y="5342021"/>
            <a:ext cx="405582" cy="44013"/>
          </a:xfrm>
          <a:prstGeom prst="line">
            <a:avLst/>
          </a:prstGeom>
          <a:ln>
            <a:solidFill>
              <a:schemeClr val="accent6"/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2" name="슬라이드 번호 개체 틀 1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10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1494966875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1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bg>
      <p:bgPr>
        <a:solidFill>
          <a:schemeClr val="bg1"/>
        </a:solidFill>
        <a:effectLst/>
      </p:bgPr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제목 2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 smtClean="0"/>
              <a:t>Model Results</a:t>
            </a:r>
            <a:endParaRPr lang="ko-KR" altLang="en-US" dirty="0"/>
          </a:p>
        </p:txBody>
      </p:sp>
      <p:pic>
        <p:nvPicPr>
          <p:cNvPr id="5" name="그림 4"/>
          <p:cNvPicPr>
            <a:picLocks noChangeAspect="1"/>
          </p:cNvPicPr>
          <p:nvPr/>
        </p:nvPicPr>
        <p:blipFill>
          <a:blip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1503277" y="2566974"/>
            <a:ext cx="5856506" cy="1481767"/>
          </a:xfrm>
          <a:prstGeom prst="rect">
            <a:avLst/>
          </a:prstGeom>
        </p:spPr>
      </p:pic>
      <p:sp>
        <p:nvSpPr>
          <p:cNvPr id="7" name="TextBox 6"/>
          <p:cNvSpPr txBox="1"/>
          <p:nvPr/>
        </p:nvSpPr>
        <p:spPr>
          <a:xfrm>
            <a:off x="1503277" y="1203158"/>
            <a:ext cx="4740442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400" i="1" dirty="0" smtClean="0">
                <a:solidFill>
                  <a:srgbClr val="FF0000"/>
                </a:solidFill>
              </a:rPr>
              <a:t>Model validation before analyzing(1)</a:t>
            </a:r>
            <a:endParaRPr lang="ko-KR" altLang="en-US" sz="2400" i="1" dirty="0">
              <a:solidFill>
                <a:srgbClr val="FF0000"/>
              </a:solidFill>
            </a:endParaRPr>
          </a:p>
        </p:txBody>
      </p:sp>
      <p:sp>
        <p:nvSpPr>
          <p:cNvPr id="8" name="모서리가 둥근 직사각형 7"/>
          <p:cNvSpPr/>
          <p:nvPr/>
        </p:nvSpPr>
        <p:spPr>
          <a:xfrm>
            <a:off x="1780674" y="3200400"/>
            <a:ext cx="1515979" cy="300789"/>
          </a:xfrm>
          <a:prstGeom prst="roundRect">
            <a:avLst/>
          </a:prstGeom>
          <a:noFill/>
          <a:ln>
            <a:prstDash val="sysDot"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9" name="직사각형 8"/>
          <p:cNvSpPr/>
          <p:nvPr/>
        </p:nvSpPr>
        <p:spPr>
          <a:xfrm>
            <a:off x="842211" y="2037446"/>
            <a:ext cx="2454442" cy="521606"/>
          </a:xfrm>
          <a:prstGeom prst="rect">
            <a:avLst/>
          </a:prstGeom>
          <a:noFill/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How poorly the model predicts the decisions</a:t>
            </a:r>
            <a:endParaRPr lang="ko-KR" altLang="en-US" dirty="0">
              <a:solidFill>
                <a:schemeClr val="accent1"/>
              </a:solidFill>
            </a:endParaRPr>
          </a:p>
        </p:txBody>
      </p:sp>
      <p:cxnSp>
        <p:nvCxnSpPr>
          <p:cNvPr id="12" name="직선 화살표 연결선 11"/>
          <p:cNvCxnSpPr>
            <a:stCxn id="9" idx="2"/>
            <a:endCxn id="8" idx="0"/>
          </p:cNvCxnSpPr>
          <p:nvPr/>
        </p:nvCxnSpPr>
        <p:spPr>
          <a:xfrm>
            <a:off x="2069432" y="2559052"/>
            <a:ext cx="469232" cy="641348"/>
          </a:xfrm>
          <a:prstGeom prst="straightConnector1">
            <a:avLst/>
          </a:prstGeom>
          <a:ln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13" name="직사각형 12"/>
          <p:cNvSpPr/>
          <p:nvPr/>
        </p:nvSpPr>
        <p:spPr>
          <a:xfrm>
            <a:off x="1632284" y="4391176"/>
            <a:ext cx="2454442" cy="521606"/>
          </a:xfrm>
          <a:prstGeom prst="rect">
            <a:avLst/>
          </a:prstGeom>
          <a:noFill/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Instead of R-square</a:t>
            </a:r>
          </a:p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(Pseudo R-square)</a:t>
            </a:r>
            <a:endParaRPr lang="ko-KR" altLang="en-US" dirty="0">
              <a:solidFill>
                <a:schemeClr val="accent1"/>
              </a:solidFill>
            </a:endParaRPr>
          </a:p>
        </p:txBody>
      </p:sp>
      <p:sp>
        <p:nvSpPr>
          <p:cNvPr id="14" name="직사각형 13"/>
          <p:cNvSpPr/>
          <p:nvPr/>
        </p:nvSpPr>
        <p:spPr>
          <a:xfrm>
            <a:off x="4816643" y="4391176"/>
            <a:ext cx="2454442" cy="521606"/>
          </a:xfrm>
          <a:prstGeom prst="rect">
            <a:avLst/>
          </a:prstGeom>
          <a:noFill/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Modified version of</a:t>
            </a:r>
            <a:br>
              <a:rPr lang="en-US" altLang="ko-KR" dirty="0" smtClean="0">
                <a:solidFill>
                  <a:schemeClr val="accent1"/>
                </a:solidFill>
              </a:rPr>
            </a:br>
            <a:r>
              <a:rPr lang="en-US" altLang="ko-KR" dirty="0" smtClean="0">
                <a:solidFill>
                  <a:schemeClr val="accent1"/>
                </a:solidFill>
              </a:rPr>
              <a:t>Cox &amp; Snell R Square</a:t>
            </a:r>
          </a:p>
        </p:txBody>
      </p:sp>
      <p:sp>
        <p:nvSpPr>
          <p:cNvPr id="17" name="모서리가 둥근 직사각형 16"/>
          <p:cNvSpPr/>
          <p:nvPr/>
        </p:nvSpPr>
        <p:spPr>
          <a:xfrm>
            <a:off x="3537284" y="3200400"/>
            <a:ext cx="1768642" cy="300789"/>
          </a:xfrm>
          <a:prstGeom prst="roundRect">
            <a:avLst/>
          </a:prstGeom>
          <a:noFill/>
          <a:ln>
            <a:prstDash val="sysDot"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18" name="모서리가 둥근 직사각형 17"/>
          <p:cNvSpPr/>
          <p:nvPr/>
        </p:nvSpPr>
        <p:spPr>
          <a:xfrm>
            <a:off x="5474368" y="3200400"/>
            <a:ext cx="1696453" cy="300789"/>
          </a:xfrm>
          <a:prstGeom prst="roundRect">
            <a:avLst/>
          </a:prstGeom>
          <a:noFill/>
          <a:ln>
            <a:prstDash val="sysDot"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cxnSp>
        <p:nvCxnSpPr>
          <p:cNvPr id="20" name="직선 화살표 연결선 19"/>
          <p:cNvCxnSpPr>
            <a:stCxn id="13" idx="0"/>
          </p:cNvCxnSpPr>
          <p:nvPr/>
        </p:nvCxnSpPr>
        <p:spPr>
          <a:xfrm flipV="1">
            <a:off x="2859505" y="3501189"/>
            <a:ext cx="1562100" cy="889987"/>
          </a:xfrm>
          <a:prstGeom prst="straightConnector1">
            <a:avLst/>
          </a:prstGeom>
          <a:ln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22" name="직선 화살표 연결선 21"/>
          <p:cNvCxnSpPr>
            <a:stCxn id="14" idx="0"/>
          </p:cNvCxnSpPr>
          <p:nvPr/>
        </p:nvCxnSpPr>
        <p:spPr>
          <a:xfrm flipV="1">
            <a:off x="6043864" y="3501189"/>
            <a:ext cx="0" cy="889987"/>
          </a:xfrm>
          <a:prstGeom prst="straightConnector1">
            <a:avLst/>
          </a:prstGeom>
          <a:ln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23" name="모서리가 둥근 직사각형 22"/>
          <p:cNvSpPr/>
          <p:nvPr/>
        </p:nvSpPr>
        <p:spPr>
          <a:xfrm>
            <a:off x="6689558" y="3621505"/>
            <a:ext cx="481263" cy="264695"/>
          </a:xfrm>
          <a:prstGeom prst="roundRect">
            <a:avLst/>
          </a:prstGeom>
          <a:noFill/>
          <a:ln>
            <a:solidFill>
              <a:srgbClr val="FF000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24" name="TextBox 23"/>
          <p:cNvSpPr txBox="1"/>
          <p:nvPr/>
        </p:nvSpPr>
        <p:spPr>
          <a:xfrm>
            <a:off x="2378241" y="5325391"/>
            <a:ext cx="5638801" cy="369332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dirty="0" smtClean="0">
                <a:solidFill>
                  <a:srgbClr val="FF0000"/>
                </a:solidFill>
              </a:rPr>
              <a:t>If) </a:t>
            </a:r>
            <a:r>
              <a:rPr lang="en-US" altLang="ko-KR" dirty="0" err="1" smtClean="0">
                <a:solidFill>
                  <a:srgbClr val="FF0000"/>
                </a:solidFill>
              </a:rPr>
              <a:t>Nagelkereke</a:t>
            </a:r>
            <a:r>
              <a:rPr lang="en-US" altLang="ko-KR" dirty="0" smtClean="0">
                <a:solidFill>
                  <a:srgbClr val="FF0000"/>
                </a:solidFill>
              </a:rPr>
              <a:t> R-Square &gt; 0.5 → Good Fit</a:t>
            </a:r>
            <a:endParaRPr lang="ko-KR" altLang="en-US" dirty="0">
              <a:solidFill>
                <a:srgbClr val="FF0000"/>
              </a:solidFill>
            </a:endParaRPr>
          </a:p>
        </p:txBody>
      </p:sp>
      <p:sp>
        <p:nvSpPr>
          <p:cNvPr id="2" name="슬라이드 번호 개체 틀 1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11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2892409396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12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bg>
      <p:bgPr>
        <a:solidFill>
          <a:schemeClr val="bg1"/>
        </a:solidFill>
        <a:effectLst/>
      </p:bgPr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제목 2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 smtClean="0"/>
              <a:t>Model Results</a:t>
            </a:r>
            <a:endParaRPr lang="ko-KR" altLang="en-US" dirty="0"/>
          </a:p>
        </p:txBody>
      </p:sp>
      <p:sp>
        <p:nvSpPr>
          <p:cNvPr id="7" name="TextBox 6"/>
          <p:cNvSpPr txBox="1"/>
          <p:nvPr/>
        </p:nvSpPr>
        <p:spPr>
          <a:xfrm>
            <a:off x="1503277" y="1203158"/>
            <a:ext cx="4740442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400" i="1" dirty="0" smtClean="0">
                <a:solidFill>
                  <a:srgbClr val="FF0000"/>
                </a:solidFill>
              </a:rPr>
              <a:t>Model validation before analyzing(2)</a:t>
            </a:r>
            <a:endParaRPr lang="ko-KR" altLang="en-US" sz="2400" i="1" dirty="0">
              <a:solidFill>
                <a:srgbClr val="FF0000"/>
              </a:solidFill>
            </a:endParaRPr>
          </a:p>
        </p:txBody>
      </p:sp>
      <p:pic>
        <p:nvPicPr>
          <p:cNvPr id="16" name="그림 15"/>
          <p:cNvPicPr>
            <a:picLocks noChangeAspect="1"/>
          </p:cNvPicPr>
          <p:nvPr/>
        </p:nvPicPr>
        <p:blipFill>
          <a:blip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115614" y="2527907"/>
            <a:ext cx="3402308" cy="3722867"/>
          </a:xfrm>
          <a:prstGeom prst="rect">
            <a:avLst/>
          </a:prstGeom>
        </p:spPr>
      </p:pic>
      <p:pic>
        <p:nvPicPr>
          <p:cNvPr id="19" name="그림 18"/>
          <p:cNvPicPr>
            <a:picLocks noChangeAspect="1"/>
          </p:cNvPicPr>
          <p:nvPr/>
        </p:nvPicPr>
        <p:blipFill>
          <a:blip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3382655" y="4809979"/>
            <a:ext cx="5210415" cy="1904138"/>
          </a:xfrm>
          <a:prstGeom prst="rect">
            <a:avLst/>
          </a:prstGeom>
        </p:spPr>
      </p:pic>
      <p:sp>
        <p:nvSpPr>
          <p:cNvPr id="2" name="모서리가 둥근 직사각형 1"/>
          <p:cNvSpPr/>
          <p:nvPr/>
        </p:nvSpPr>
        <p:spPr>
          <a:xfrm>
            <a:off x="1239253" y="2527907"/>
            <a:ext cx="938463" cy="220501"/>
          </a:xfrm>
          <a:prstGeom prst="roundRect">
            <a:avLst/>
          </a:prstGeom>
          <a:noFill/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4" name="TextBox 3"/>
          <p:cNvSpPr txBox="1"/>
          <p:nvPr/>
        </p:nvSpPr>
        <p:spPr>
          <a:xfrm>
            <a:off x="481263" y="1911699"/>
            <a:ext cx="3620835" cy="369332"/>
          </a:xfrm>
          <a:prstGeom prst="rect">
            <a:avLst/>
          </a:prstGeom>
          <a:noFill/>
          <a:ln>
            <a:noFill/>
          </a:ln>
        </p:spPr>
        <p:txBody>
          <a:bodyPr wrap="square" rtlCol="0">
            <a:spAutoFit/>
          </a:bodyPr>
          <a:lstStyle/>
          <a:p>
            <a:pPr marL="0" lvl="1"/>
            <a:r>
              <a:rPr lang="en-US" altLang="ko-KR" dirty="0" smtClean="0">
                <a:solidFill>
                  <a:schemeClr val="accent1"/>
                </a:solidFill>
              </a:rPr>
              <a:t>Another measure of goodness-of-fit</a:t>
            </a:r>
            <a:endParaRPr lang="en-US" altLang="ko-KR" dirty="0">
              <a:solidFill>
                <a:schemeClr val="accent1"/>
              </a:solidFill>
            </a:endParaRPr>
          </a:p>
        </p:txBody>
      </p:sp>
      <p:cxnSp>
        <p:nvCxnSpPr>
          <p:cNvPr id="15" name="직선 연결선 14"/>
          <p:cNvCxnSpPr>
            <a:endCxn id="16" idx="0"/>
          </p:cNvCxnSpPr>
          <p:nvPr/>
        </p:nvCxnSpPr>
        <p:spPr>
          <a:xfrm>
            <a:off x="1816768" y="2281031"/>
            <a:ext cx="0" cy="246876"/>
          </a:xfrm>
          <a:prstGeom prst="line">
            <a:avLst/>
          </a:prstGeom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25" name="모서리가 둥근 직사각형 24"/>
          <p:cNvSpPr/>
          <p:nvPr/>
        </p:nvSpPr>
        <p:spPr>
          <a:xfrm>
            <a:off x="3544316" y="2491682"/>
            <a:ext cx="4324337" cy="616208"/>
          </a:xfrm>
          <a:prstGeom prst="roundRect">
            <a:avLst/>
          </a:prstGeom>
          <a:noFill/>
          <a:ln>
            <a:solidFill>
              <a:schemeClr val="accent1">
                <a:shade val="50000"/>
              </a:schemeClr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Based on comparisons of “true positive” </a:t>
            </a:r>
          </a:p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and “true negative” prediction</a:t>
            </a:r>
            <a:endParaRPr lang="ko-KR" altLang="en-US" dirty="0">
              <a:solidFill>
                <a:schemeClr val="accent1"/>
              </a:solidFill>
            </a:endParaRPr>
          </a:p>
        </p:txBody>
      </p:sp>
      <p:sp>
        <p:nvSpPr>
          <p:cNvPr id="28" name="모서리가 둥근 직사각형 27"/>
          <p:cNvSpPr/>
          <p:nvPr/>
        </p:nvSpPr>
        <p:spPr>
          <a:xfrm>
            <a:off x="6243719" y="5382437"/>
            <a:ext cx="2221583" cy="1227221"/>
          </a:xfrm>
          <a:prstGeom prst="roundRect">
            <a:avLst/>
          </a:prstGeom>
          <a:noFill/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29" name="모서리가 둥근 직사각형 28"/>
          <p:cNvSpPr/>
          <p:nvPr/>
        </p:nvSpPr>
        <p:spPr>
          <a:xfrm>
            <a:off x="3529954" y="4193771"/>
            <a:ext cx="3027257" cy="616208"/>
          </a:xfrm>
          <a:prstGeom prst="roundRect">
            <a:avLst/>
          </a:prstGeom>
          <a:noFill/>
          <a:ln>
            <a:solidFill>
              <a:schemeClr val="accent1">
                <a:shade val="50000"/>
              </a:schemeClr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Area calculated as 0.884</a:t>
            </a:r>
          </a:p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With 95% confidence interval</a:t>
            </a:r>
            <a:endParaRPr lang="ko-KR" altLang="en-US" dirty="0">
              <a:solidFill>
                <a:schemeClr val="accent1"/>
              </a:solidFill>
            </a:endParaRPr>
          </a:p>
        </p:txBody>
      </p:sp>
      <p:sp>
        <p:nvSpPr>
          <p:cNvPr id="30" name="모서리가 둥근 직사각형 29"/>
          <p:cNvSpPr/>
          <p:nvPr/>
        </p:nvSpPr>
        <p:spPr>
          <a:xfrm>
            <a:off x="3544316" y="3342726"/>
            <a:ext cx="4324337" cy="616208"/>
          </a:xfrm>
          <a:prstGeom prst="roundRect">
            <a:avLst/>
          </a:prstGeom>
          <a:noFill/>
          <a:ln>
            <a:solidFill>
              <a:schemeClr val="accent1">
                <a:shade val="50000"/>
              </a:schemeClr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If Values 0.5~1.0 larger then good fit </a:t>
            </a:r>
            <a:endParaRPr lang="ko-KR" altLang="en-US" dirty="0">
              <a:solidFill>
                <a:schemeClr val="accent1"/>
              </a:solidFill>
            </a:endParaRPr>
          </a:p>
        </p:txBody>
      </p:sp>
      <p:sp>
        <p:nvSpPr>
          <p:cNvPr id="31" name="모서리가 둥근 직사각형 30"/>
          <p:cNvSpPr/>
          <p:nvPr/>
        </p:nvSpPr>
        <p:spPr>
          <a:xfrm>
            <a:off x="6951673" y="4193771"/>
            <a:ext cx="1513629" cy="616208"/>
          </a:xfrm>
          <a:prstGeom prst="roundRect">
            <a:avLst/>
          </a:prstGeom>
          <a:noFill/>
          <a:ln>
            <a:solidFill>
              <a:schemeClr val="accent1">
                <a:shade val="50000"/>
              </a:schemeClr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Valid</a:t>
            </a:r>
          </a:p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predictions</a:t>
            </a:r>
            <a:endParaRPr lang="ko-KR" altLang="en-US" dirty="0">
              <a:solidFill>
                <a:schemeClr val="accent1"/>
              </a:solidFill>
            </a:endParaRPr>
          </a:p>
        </p:txBody>
      </p:sp>
      <p:sp>
        <p:nvSpPr>
          <p:cNvPr id="32" name="오른쪽 화살표 31"/>
          <p:cNvSpPr/>
          <p:nvPr/>
        </p:nvSpPr>
        <p:spPr>
          <a:xfrm>
            <a:off x="6557211" y="4427621"/>
            <a:ext cx="394462" cy="192505"/>
          </a:xfrm>
          <a:prstGeom prst="rightArrow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cxnSp>
        <p:nvCxnSpPr>
          <p:cNvPr id="34" name="직선 연결선 33"/>
          <p:cNvCxnSpPr>
            <a:endCxn id="28" idx="0"/>
          </p:cNvCxnSpPr>
          <p:nvPr/>
        </p:nvCxnSpPr>
        <p:spPr>
          <a:xfrm>
            <a:off x="5987862" y="4809979"/>
            <a:ext cx="1366649" cy="572458"/>
          </a:xfrm>
          <a:prstGeom prst="line">
            <a:avLst/>
          </a:prstGeom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5" name="슬라이드 번호 개체 틀 4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12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1149616067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13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bg>
      <p:bgPr>
        <a:solidFill>
          <a:schemeClr val="bg1"/>
        </a:solidFill>
        <a:effectLst/>
      </p:bgPr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텍스트 개체 틀 1"/>
          <p:cNvSpPr>
            <a:spLocks noGrp="1"/>
          </p:cNvSpPr>
          <p:nvPr>
            <p:ph type="body" sz="quarter" idx="13"/>
          </p:nvPr>
        </p:nvSpPr>
        <p:spPr>
          <a:xfrm>
            <a:off x="3791479" y="1767227"/>
            <a:ext cx="5173135" cy="4380910"/>
          </a:xfrm>
        </p:spPr>
        <p:txBody>
          <a:bodyPr>
            <a:normAutofit fontScale="92500" lnSpcReduction="10000"/>
          </a:bodyPr>
          <a:lstStyle/>
          <a:p>
            <a:r>
              <a:rPr lang="en-US" altLang="ko-KR" dirty="0" smtClean="0"/>
              <a:t>B</a:t>
            </a:r>
          </a:p>
          <a:p>
            <a:pPr lvl="1"/>
            <a:r>
              <a:rPr lang="en-US" altLang="ko-KR" dirty="0" err="1" smtClean="0"/>
              <a:t>Logit</a:t>
            </a:r>
            <a:r>
              <a:rPr lang="en-US" altLang="ko-KR" dirty="0" smtClean="0"/>
              <a:t> coefficient</a:t>
            </a:r>
          </a:p>
          <a:p>
            <a:r>
              <a:rPr lang="en-US" altLang="ko-KR" dirty="0" smtClean="0"/>
              <a:t>S.E</a:t>
            </a:r>
          </a:p>
          <a:p>
            <a:pPr lvl="1"/>
            <a:r>
              <a:rPr lang="en-US" altLang="ko-KR" dirty="0" smtClean="0"/>
              <a:t>Standard error</a:t>
            </a:r>
          </a:p>
          <a:p>
            <a:r>
              <a:rPr lang="en-US" altLang="ko-KR" dirty="0" smtClean="0"/>
              <a:t>Wald</a:t>
            </a:r>
          </a:p>
          <a:p>
            <a:pPr lvl="1"/>
            <a:r>
              <a:rPr lang="en-US" altLang="ko-KR" b="1" dirty="0" smtClean="0">
                <a:solidFill>
                  <a:schemeClr val="accent1"/>
                </a:solidFill>
              </a:rPr>
              <a:t>Quantifying the impacts of variables</a:t>
            </a:r>
          </a:p>
          <a:p>
            <a:r>
              <a:rPr lang="en-US" altLang="ko-KR" dirty="0" err="1"/>
              <a:t>d</a:t>
            </a:r>
            <a:r>
              <a:rPr lang="en-US" altLang="ko-KR" dirty="0" err="1" smtClean="0"/>
              <a:t>f</a:t>
            </a:r>
            <a:endParaRPr lang="en-US" altLang="ko-KR" dirty="0" smtClean="0"/>
          </a:p>
          <a:p>
            <a:pPr lvl="1"/>
            <a:r>
              <a:rPr lang="en-US" altLang="ko-KR" dirty="0"/>
              <a:t>degrees of freedom for </a:t>
            </a:r>
            <a:r>
              <a:rPr lang="en-US" altLang="ko-KR" dirty="0" smtClean="0"/>
              <a:t>Wald test</a:t>
            </a:r>
          </a:p>
          <a:p>
            <a:r>
              <a:rPr lang="en-US" altLang="ko-KR" dirty="0" smtClean="0"/>
              <a:t>Sig.</a:t>
            </a:r>
          </a:p>
          <a:p>
            <a:pPr lvl="1"/>
            <a:r>
              <a:rPr lang="en-US" altLang="ko-KR" dirty="0" smtClean="0"/>
              <a:t>Sig.&lt;0.5 implies the coefficient to be significantly different than zero</a:t>
            </a:r>
          </a:p>
          <a:p>
            <a:pPr marL="457200" lvl="1" indent="0">
              <a:buNone/>
            </a:pPr>
            <a:r>
              <a:rPr lang="en-US" altLang="ko-KR" dirty="0" smtClean="0"/>
              <a:t>     </a:t>
            </a:r>
            <a:br>
              <a:rPr lang="en-US" altLang="ko-KR" dirty="0" smtClean="0"/>
            </a:br>
            <a:endParaRPr lang="en-US" altLang="ko-KR" dirty="0" smtClean="0"/>
          </a:p>
          <a:p>
            <a:pPr marL="457200" lvl="1" indent="0">
              <a:buNone/>
            </a:pPr>
            <a:endParaRPr lang="en-US" altLang="ko-KR" dirty="0" smtClean="0"/>
          </a:p>
          <a:p>
            <a:pPr marL="457200" lvl="1" indent="0">
              <a:buNone/>
            </a:pPr>
            <a:endParaRPr lang="en-US" altLang="ko-KR" dirty="0" smtClean="0"/>
          </a:p>
          <a:p>
            <a:pPr marL="0" indent="0">
              <a:buNone/>
            </a:pPr>
            <a:endParaRPr lang="en-US" altLang="ko-KR" dirty="0" smtClean="0"/>
          </a:p>
          <a:p>
            <a:pPr marL="0" indent="0">
              <a:buNone/>
            </a:pPr>
            <a:endParaRPr lang="en-US" altLang="ko-KR" dirty="0" smtClean="0"/>
          </a:p>
          <a:p>
            <a:pPr lvl="2"/>
            <a:endParaRPr lang="en-US" altLang="ko-KR" dirty="0" smtClean="0"/>
          </a:p>
        </p:txBody>
      </p:sp>
      <p:sp>
        <p:nvSpPr>
          <p:cNvPr id="3" name="제목 2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 smtClean="0"/>
              <a:t>Model Results</a:t>
            </a:r>
            <a:endParaRPr lang="ko-KR" altLang="en-US" dirty="0"/>
          </a:p>
        </p:txBody>
      </p:sp>
      <p:pic>
        <p:nvPicPr>
          <p:cNvPr id="5" name="그림 4"/>
          <p:cNvPicPr>
            <a:picLocks noChangeAspect="1"/>
          </p:cNvPicPr>
          <p:nvPr/>
        </p:nvPicPr>
        <p:blipFill>
          <a:blip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0" y="850608"/>
            <a:ext cx="3791479" cy="5772956"/>
          </a:xfrm>
          <a:prstGeom prst="rect">
            <a:avLst/>
          </a:prstGeom>
        </p:spPr>
      </p:pic>
      <p:sp>
        <p:nvSpPr>
          <p:cNvPr id="4" name="TextBox 3"/>
          <p:cNvSpPr txBox="1"/>
          <p:nvPr/>
        </p:nvSpPr>
        <p:spPr>
          <a:xfrm>
            <a:off x="4211052" y="1078085"/>
            <a:ext cx="4066674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400" i="1" dirty="0" smtClean="0">
                <a:solidFill>
                  <a:srgbClr val="FF0000"/>
                </a:solidFill>
              </a:rPr>
              <a:t>Parameter descriptions(1)</a:t>
            </a:r>
            <a:endParaRPr lang="ko-KR" altLang="en-US" sz="2400" i="1" dirty="0">
              <a:solidFill>
                <a:srgbClr val="FF0000"/>
              </a:solidFill>
            </a:endParaRPr>
          </a:p>
        </p:txBody>
      </p:sp>
      <p:sp>
        <p:nvSpPr>
          <p:cNvPr id="6" name="모서리가 둥근 직사각형 5"/>
          <p:cNvSpPr/>
          <p:nvPr/>
        </p:nvSpPr>
        <p:spPr>
          <a:xfrm>
            <a:off x="1335505" y="1167063"/>
            <a:ext cx="324853" cy="252663"/>
          </a:xfrm>
          <a:prstGeom prst="roundRect">
            <a:avLst/>
          </a:prstGeom>
          <a:noFill/>
          <a:ln>
            <a:solidFill>
              <a:srgbClr val="FF0000"/>
            </a:solidFill>
            <a:prstDash val="sysDot"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13" name="모서리가 둥근 직사각형 12"/>
          <p:cNvSpPr/>
          <p:nvPr/>
        </p:nvSpPr>
        <p:spPr>
          <a:xfrm>
            <a:off x="2238639" y="1182585"/>
            <a:ext cx="444403" cy="252663"/>
          </a:xfrm>
          <a:prstGeom prst="roundRect">
            <a:avLst/>
          </a:prstGeom>
          <a:noFill/>
          <a:ln>
            <a:solidFill>
              <a:srgbClr val="FF0000"/>
            </a:solidFill>
            <a:prstDash val="sysDot"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cxnSp>
        <p:nvCxnSpPr>
          <p:cNvPr id="21" name="꺾인 연결선 20"/>
          <p:cNvCxnSpPr>
            <a:stCxn id="6" idx="2"/>
          </p:cNvCxnSpPr>
          <p:nvPr/>
        </p:nvCxnSpPr>
        <p:spPr>
          <a:xfrm rot="16200000" flipH="1">
            <a:off x="2463466" y="454192"/>
            <a:ext cx="505327" cy="2436394"/>
          </a:xfrm>
          <a:prstGeom prst="bentConnector2">
            <a:avLst/>
          </a:prstGeom>
          <a:ln>
            <a:solidFill>
              <a:srgbClr val="FF0000"/>
            </a:solidFill>
            <a:prstDash val="solid"/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34" name="직선 연결선 33"/>
          <p:cNvCxnSpPr/>
          <p:nvPr/>
        </p:nvCxnSpPr>
        <p:spPr>
          <a:xfrm flipH="1">
            <a:off x="2563491" y="1435248"/>
            <a:ext cx="1" cy="1813278"/>
          </a:xfrm>
          <a:prstGeom prst="line">
            <a:avLst/>
          </a:prstGeom>
          <a:ln>
            <a:solidFill>
              <a:srgbClr val="FF0000"/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36" name="직선 화살표 연결선 35"/>
          <p:cNvCxnSpPr/>
          <p:nvPr/>
        </p:nvCxnSpPr>
        <p:spPr>
          <a:xfrm>
            <a:off x="2563491" y="3248526"/>
            <a:ext cx="1366350" cy="0"/>
          </a:xfrm>
          <a:prstGeom prst="straightConnector1">
            <a:avLst/>
          </a:prstGeom>
          <a:ln>
            <a:solidFill>
              <a:srgbClr val="FF0000"/>
            </a:solidFill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38" name="슬라이드 번호 개체 틀 37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13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1455679653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14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bg>
      <p:bgPr>
        <a:solidFill>
          <a:schemeClr val="bg1"/>
        </a:solidFill>
        <a:effectLst/>
      </p:bgPr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mc:AlternateContent xmlns:mc="http://schemas.openxmlformats.org/markup-compatibility/2006" xmlns:a14="http://schemas.microsoft.com/office/drawing/2010/main">
        <mc:Choice Requires="a14">
          <p:sp>
            <p:nvSpPr>
              <p:cNvPr id="2" name="텍스트 개체 틀 1"/>
              <p:cNvSpPr>
                <a:spLocks noGrp="1"/>
              </p:cNvSpPr>
              <p:nvPr>
                <p:ph type="body" sz="quarter" idx="13"/>
              </p:nvPr>
            </p:nvSpPr>
            <p:spPr>
              <a:xfrm>
                <a:off x="3805042" y="1767227"/>
                <a:ext cx="5173135" cy="1902405"/>
              </a:xfrm>
            </p:spPr>
            <p:txBody>
              <a:bodyPr>
                <a:normAutofit/>
              </a:bodyPr>
              <a:lstStyle/>
              <a:p>
                <a:r>
                  <a:rPr lang="en-US" altLang="ko-KR" dirty="0" smtClean="0"/>
                  <a:t>Exp(B)</a:t>
                </a:r>
              </a:p>
              <a:p>
                <a:pPr lvl="1"/>
                <a:r>
                  <a:rPr lang="en-US" altLang="ko-KR" dirty="0" err="1" smtClean="0">
                    <a:solidFill>
                      <a:schemeClr val="accent1"/>
                    </a:solidFill>
                  </a:rPr>
                  <a:t>Logit</a:t>
                </a:r>
                <a:r>
                  <a:rPr lang="en-US" altLang="ko-KR" dirty="0" smtClean="0">
                    <a:solidFill>
                      <a:schemeClr val="accent1"/>
                    </a:solidFill>
                  </a:rPr>
                  <a:t> coefficients(B) </a:t>
                </a:r>
                <a:r>
                  <a:rPr lang="en-US" altLang="ko-KR" b="1" dirty="0" smtClean="0">
                    <a:solidFill>
                      <a:schemeClr val="accent1"/>
                    </a:solidFill>
                  </a:rPr>
                  <a:t>cannot be directly interpreted</a:t>
                </a:r>
              </a:p>
              <a:p>
                <a:pPr lvl="1"/>
                <a14:m>
                  <m:oMath xmlns:m="http://schemas.openxmlformats.org/officeDocument/2006/math">
                    <m:r>
                      <a:rPr lang="en-US" altLang="ko-KR" b="0" i="1" smtClean="0">
                        <a:latin typeface="Cambria Math" panose="02040503050406030204" pitchFamily="18" charset="0"/>
                      </a:rPr>
                      <m:t>𝑙𝑜𝑔𝑖𝑡</m:t>
                    </m:r>
                    <m:r>
                      <a:rPr lang="en-US" altLang="ko-KR" b="0" i="1" smtClean="0">
                        <a:latin typeface="Cambria Math" panose="02040503050406030204" pitchFamily="18" charset="0"/>
                      </a:rPr>
                      <m:t>(</m:t>
                    </m:r>
                    <m:sSub>
                      <m:sSubPr>
                        <m:ctrlPr>
                          <a:rPr lang="en-US" altLang="ko-KR" b="0" i="1" smtClean="0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ko-KR" altLang="en-US" b="0" i="1" smtClean="0">
                            <a:latin typeface="Cambria Math" panose="02040503050406030204" pitchFamily="18" charset="0"/>
                          </a:rPr>
                          <m:t>𝜋</m:t>
                        </m:r>
                      </m:e>
                      <m:sub>
                        <m:r>
                          <a:rPr lang="en-US" altLang="ko-KR" b="0" i="1" smtClean="0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</m:sSub>
                  </m:oMath>
                </a14:m>
                <a:r>
                  <a:rPr lang="en-US" altLang="ko-KR" dirty="0" smtClean="0"/>
                  <a:t>) = log</a:t>
                </a:r>
                <a14:m>
                  <m:oMath xmlns:m="http://schemas.openxmlformats.org/officeDocument/2006/math">
                    <m:r>
                      <a:rPr lang="en-US" altLang="ko-KR" i="1">
                        <a:latin typeface="Cambria Math" panose="02040503050406030204" pitchFamily="18" charset="0"/>
                      </a:rPr>
                      <m:t>(</m:t>
                    </m:r>
                    <m:sSub>
                      <m:sSubPr>
                        <m:ctrlPr>
                          <a:rPr lang="en-US" altLang="ko-KR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altLang="ko-KR" b="0" i="1" smtClean="0">
                            <a:latin typeface="Cambria Math" panose="02040503050406030204" pitchFamily="18" charset="0"/>
                          </a:rPr>
                          <m:t>𝑜𝑑𝑑𝑠</m:t>
                        </m:r>
                      </m:e>
                      <m:sub>
                        <m:r>
                          <a:rPr lang="en-US" altLang="ko-KR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</m:sSub>
                  </m:oMath>
                </a14:m>
                <a:r>
                  <a:rPr lang="en-US" altLang="ko-KR" dirty="0" smtClean="0"/>
                  <a:t>) = </a:t>
                </a:r>
                <a14:m>
                  <m:oMath xmlns:m="http://schemas.openxmlformats.org/officeDocument/2006/math">
                    <m:r>
                      <m:rPr>
                        <m:sty m:val="p"/>
                      </m:rPr>
                      <a:rPr lang="en-US" altLang="ko-KR" i="0" smtClean="0">
                        <a:latin typeface="Cambria Math" panose="02040503050406030204" pitchFamily="18" charset="0"/>
                      </a:rPr>
                      <m:t>log</m:t>
                    </m:r>
                    <m:r>
                      <a:rPr lang="en-US" altLang="ko-KR" b="0" i="1" smtClean="0">
                        <a:latin typeface="Cambria Math" panose="02040503050406030204" pitchFamily="18" charset="0"/>
                      </a:rPr>
                      <m:t>⁡(</m:t>
                    </m:r>
                    <m:f>
                      <m:fPr>
                        <m:ctrlPr>
                          <a:rPr lang="en-US" altLang="ko-KR" i="1" smtClean="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sSub>
                          <m:sSubPr>
                            <m:ctrlPr>
                              <a:rPr lang="en-US" altLang="ko-KR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ko-KR" altLang="en-US" i="1">
                                <a:latin typeface="Cambria Math" panose="02040503050406030204" pitchFamily="18" charset="0"/>
                              </a:rPr>
                              <m:t>𝜋</m:t>
                            </m:r>
                          </m:e>
                          <m:sub>
                            <m:r>
                              <a:rPr lang="en-US" altLang="ko-KR" i="1">
                                <a:latin typeface="Cambria Math" panose="02040503050406030204" pitchFamily="18" charset="0"/>
                              </a:rPr>
                              <m:t>𝑖</m:t>
                            </m:r>
                          </m:sub>
                        </m:sSub>
                      </m:num>
                      <m:den>
                        <m:r>
                          <a:rPr lang="en-US" altLang="ko-KR" b="0" i="1" smtClean="0">
                            <a:latin typeface="Cambria Math" panose="02040503050406030204" pitchFamily="18" charset="0"/>
                          </a:rPr>
                          <m:t>1−</m:t>
                        </m:r>
                        <m:sSub>
                          <m:sSubPr>
                            <m:ctrlPr>
                              <a:rPr lang="en-US" altLang="ko-KR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ko-KR" altLang="en-US" i="1">
                                <a:latin typeface="Cambria Math" panose="02040503050406030204" pitchFamily="18" charset="0"/>
                              </a:rPr>
                              <m:t>𝜋</m:t>
                            </m:r>
                          </m:e>
                          <m:sub>
                            <m:r>
                              <a:rPr lang="en-US" altLang="ko-KR" i="1">
                                <a:latin typeface="Cambria Math" panose="02040503050406030204" pitchFamily="18" charset="0"/>
                              </a:rPr>
                              <m:t>𝑖</m:t>
                            </m:r>
                          </m:sub>
                        </m:sSub>
                      </m:den>
                    </m:f>
                  </m:oMath>
                </a14:m>
                <a:r>
                  <a:rPr lang="en-US" altLang="ko-KR" dirty="0" smtClean="0"/>
                  <a:t>)</a:t>
                </a:r>
              </a:p>
              <a:p>
                <a:pPr lvl="1"/>
                <a14:m>
                  <m:oMath xmlns:m="http://schemas.openxmlformats.org/officeDocument/2006/math">
                    <m:r>
                      <a:rPr lang="en-US" altLang="ko-KR" i="1">
                        <a:latin typeface="Cambria Math" panose="02040503050406030204" pitchFamily="18" charset="0"/>
                      </a:rPr>
                      <m:t>𝑙𝑜𝑔𝑖𝑡</m:t>
                    </m:r>
                    <m:r>
                      <a:rPr lang="en-US" altLang="ko-KR" i="1">
                        <a:latin typeface="Cambria Math" panose="02040503050406030204" pitchFamily="18" charset="0"/>
                      </a:rPr>
                      <m:t>(</m:t>
                    </m:r>
                    <m:sSub>
                      <m:sSubPr>
                        <m:ctrlPr>
                          <a:rPr lang="en-US" altLang="ko-KR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ko-KR" altLang="en-US" i="1">
                            <a:latin typeface="Cambria Math" panose="02040503050406030204" pitchFamily="18" charset="0"/>
                          </a:rPr>
                          <m:t>𝜋</m:t>
                        </m:r>
                      </m:e>
                      <m:sub>
                        <m:r>
                          <a:rPr lang="en-US" altLang="ko-KR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</m:sSub>
                  </m:oMath>
                </a14:m>
                <a:r>
                  <a:rPr lang="en-US" altLang="ko-KR" dirty="0" smtClean="0"/>
                  <a:t>) = </a:t>
                </a:r>
                <a14:m>
                  <m:oMath xmlns:m="http://schemas.openxmlformats.org/officeDocument/2006/math">
                    <m:sSup>
                      <m:sSupPr>
                        <m:ctrlPr>
                          <a:rPr lang="en-US" altLang="ko-KR" i="1" smtClean="0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sSub>
                          <m:sSubPr>
                            <m:ctrlPr>
                              <a:rPr lang="en-US" altLang="ko-KR" i="1" smtClean="0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en-US" altLang="ko-KR" b="0" i="1" smtClean="0">
                                <a:latin typeface="Cambria Math" panose="02040503050406030204" pitchFamily="18" charset="0"/>
                              </a:rPr>
                              <m:t>𝑥</m:t>
                            </m:r>
                          </m:e>
                          <m:sub>
                            <m:r>
                              <a:rPr lang="en-US" altLang="ko-KR" b="0" i="1" smtClean="0">
                                <a:latin typeface="Cambria Math" panose="02040503050406030204" pitchFamily="18" charset="0"/>
                              </a:rPr>
                              <m:t>𝑖</m:t>
                            </m:r>
                          </m:sub>
                        </m:sSub>
                      </m:e>
                      <m:sup>
                        <m:r>
                          <a:rPr lang="en-US" altLang="ko-KR" b="0" i="1" smtClean="0">
                            <a:latin typeface="Cambria Math" panose="02040503050406030204" pitchFamily="18" charset="0"/>
                          </a:rPr>
                          <m:t>′</m:t>
                        </m:r>
                      </m:sup>
                    </m:sSup>
                    <m:r>
                      <a:rPr lang="ko-KR" altLang="en-US" i="1" smtClean="0">
                        <a:latin typeface="Cambria Math" panose="02040503050406030204" pitchFamily="18" charset="0"/>
                      </a:rPr>
                      <m:t>𝛽</m:t>
                    </m:r>
                  </m:oMath>
                </a14:m>
                <a:endParaRPr lang="en-US" altLang="ko-KR" dirty="0" smtClean="0"/>
              </a:p>
              <a:p>
                <a:pPr lvl="1"/>
                <a:endParaRPr lang="en-US" altLang="ko-KR" dirty="0" smtClean="0"/>
              </a:p>
              <a:p>
                <a:pPr lvl="1"/>
                <a:endParaRPr lang="en-US" altLang="ko-KR" dirty="0" smtClean="0"/>
              </a:p>
              <a:p>
                <a:pPr marL="457200" lvl="1" indent="0">
                  <a:buNone/>
                </a:pPr>
                <a:endParaRPr lang="en-US" altLang="ko-KR" dirty="0" smtClean="0"/>
              </a:p>
              <a:p>
                <a:pPr marL="457200" lvl="1" indent="0">
                  <a:buNone/>
                </a:pPr>
                <a:endParaRPr lang="en-US" altLang="ko-KR" dirty="0" smtClean="0"/>
              </a:p>
              <a:p>
                <a:pPr marL="0" indent="0">
                  <a:buNone/>
                </a:pPr>
                <a:endParaRPr lang="en-US" altLang="ko-KR" dirty="0" smtClean="0"/>
              </a:p>
              <a:p>
                <a:pPr marL="0" indent="0">
                  <a:buNone/>
                </a:pPr>
                <a:endParaRPr lang="en-US" altLang="ko-KR" dirty="0" smtClean="0"/>
              </a:p>
              <a:p>
                <a:pPr lvl="2"/>
                <a:endParaRPr lang="en-US" altLang="ko-KR" dirty="0" smtClean="0"/>
              </a:p>
            </p:txBody>
          </p:sp>
        </mc:Choice>
        <mc:Fallback xmlns="">
          <p:sp>
            <p:nvSpPr>
              <p:cNvPr id="2" name="텍스트 개체 틀 1"/>
              <p:cNvSpPr>
                <a:spLocks noGrp="1" noRot="1" noChangeAspect="1" noMove="1" noResize="1" noEditPoints="1" noAdjustHandles="1" noChangeArrowheads="1" noChangeShapeType="1" noTextEdit="1"/>
              </p:cNvSpPr>
              <p:nvPr>
                <p:ph type="body" sz="quarter" idx="13"/>
              </p:nvPr>
            </p:nvSpPr>
            <p:spPr>
              <a:xfrm>
                <a:off x="3805042" y="1767227"/>
                <a:ext cx="5173135" cy="1902405"/>
              </a:xfrm>
              <a:blipFill rotWithShape="0">
                <a:blip r:embed="rId3"/>
                <a:stretch>
                  <a:fillRect l="-1531" t="-4487" r="-1413" b="-2564"/>
                </a:stretch>
              </a:blipFill>
            </p:spPr>
            <p:txBody>
              <a:bodyPr/>
              <a:lstStyle/>
              <a:p>
                <a:r>
                  <a:rPr lang="ko-KR" altLang="en-US">
                    <a:noFill/>
                  </a:rPr>
                  <a:t> </a:t>
                </a:r>
              </a:p>
            </p:txBody>
          </p:sp>
        </mc:Fallback>
      </mc:AlternateContent>
      <p:sp>
        <p:nvSpPr>
          <p:cNvPr id="3" name="제목 2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 smtClean="0"/>
              <a:t>Model Results</a:t>
            </a:r>
            <a:endParaRPr lang="ko-KR" altLang="en-US" dirty="0"/>
          </a:p>
        </p:txBody>
      </p:sp>
      <p:pic>
        <p:nvPicPr>
          <p:cNvPr id="5" name="그림 4"/>
          <p:cNvPicPr>
            <a:picLocks noChangeAspect="1"/>
          </p:cNvPicPr>
          <p:nvPr/>
        </p:nvPicPr>
        <p:blipFill>
          <a:blip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0" y="850608"/>
            <a:ext cx="3791479" cy="5772956"/>
          </a:xfrm>
          <a:prstGeom prst="rect">
            <a:avLst/>
          </a:prstGeom>
        </p:spPr>
      </p:pic>
      <p:sp>
        <p:nvSpPr>
          <p:cNvPr id="6" name="TextBox 5"/>
          <p:cNvSpPr txBox="1"/>
          <p:nvPr/>
        </p:nvSpPr>
        <p:spPr>
          <a:xfrm>
            <a:off x="4211052" y="1078085"/>
            <a:ext cx="4066674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400" i="1" dirty="0" smtClean="0">
                <a:solidFill>
                  <a:srgbClr val="FF0000"/>
                </a:solidFill>
              </a:rPr>
              <a:t>Parameter descriptions(2)</a:t>
            </a:r>
            <a:endParaRPr lang="ko-KR" altLang="en-US" sz="2400" i="1" dirty="0">
              <a:solidFill>
                <a:srgbClr val="FF0000"/>
              </a:solidFill>
            </a:endParaRPr>
          </a:p>
        </p:txBody>
      </p:sp>
      <p:sp>
        <p:nvSpPr>
          <p:cNvPr id="7" name="모서리가 둥근 직사각형 6"/>
          <p:cNvSpPr/>
          <p:nvPr/>
        </p:nvSpPr>
        <p:spPr>
          <a:xfrm>
            <a:off x="3308683" y="1206496"/>
            <a:ext cx="473061" cy="5417068"/>
          </a:xfrm>
          <a:prstGeom prst="roundRect">
            <a:avLst/>
          </a:prstGeom>
          <a:noFill/>
          <a:ln w="25400">
            <a:solidFill>
              <a:schemeClr val="accent4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cxnSp>
        <p:nvCxnSpPr>
          <p:cNvPr id="9" name="직선 화살표 연결선 8"/>
          <p:cNvCxnSpPr/>
          <p:nvPr/>
        </p:nvCxnSpPr>
        <p:spPr>
          <a:xfrm>
            <a:off x="3781744" y="1407695"/>
            <a:ext cx="513530" cy="457200"/>
          </a:xfrm>
          <a:prstGeom prst="straightConnector1">
            <a:avLst/>
          </a:prstGeom>
          <a:ln>
            <a:solidFill>
              <a:schemeClr val="accent4"/>
            </a:solidFill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11" name="모서리가 둥근 직사각형 10"/>
          <p:cNvSpPr/>
          <p:nvPr/>
        </p:nvSpPr>
        <p:spPr>
          <a:xfrm>
            <a:off x="1337508" y="1206496"/>
            <a:ext cx="358945" cy="201199"/>
          </a:xfrm>
          <a:prstGeom prst="roundRect">
            <a:avLst/>
          </a:prstGeom>
          <a:noFill/>
          <a:ln w="25400">
            <a:solidFill>
              <a:schemeClr val="accent1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cxnSp>
        <p:nvCxnSpPr>
          <p:cNvPr id="13" name="꺾인 연결선 12"/>
          <p:cNvCxnSpPr>
            <a:stCxn id="11" idx="2"/>
          </p:cNvCxnSpPr>
          <p:nvPr/>
        </p:nvCxnSpPr>
        <p:spPr>
          <a:xfrm rot="16200000" flipH="1">
            <a:off x="2595224" y="329452"/>
            <a:ext cx="916619" cy="3073104"/>
          </a:xfrm>
          <a:prstGeom prst="bentConnector2">
            <a:avLst/>
          </a:prstGeom>
          <a:ln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grpSp>
        <p:nvGrpSpPr>
          <p:cNvPr id="40" name="그룹 39"/>
          <p:cNvGrpSpPr/>
          <p:nvPr/>
        </p:nvGrpSpPr>
        <p:grpSpPr>
          <a:xfrm>
            <a:off x="6391609" y="3506513"/>
            <a:ext cx="2259096" cy="723022"/>
            <a:chOff x="6391609" y="3537284"/>
            <a:chExt cx="2259096" cy="723022"/>
          </a:xfrm>
        </p:grpSpPr>
        <p:sp>
          <p:nvSpPr>
            <p:cNvPr id="36" name="TextBox 35"/>
            <p:cNvSpPr txBox="1"/>
            <p:nvPr/>
          </p:nvSpPr>
          <p:spPr>
            <a:xfrm>
              <a:off x="6859530" y="3737086"/>
              <a:ext cx="1791175" cy="523220"/>
            </a:xfrm>
            <a:prstGeom prst="rect">
              <a:avLst/>
            </a:prstGeom>
            <a:noFill/>
          </p:spPr>
          <p:txBody>
            <a:bodyPr wrap="square" rtlCol="0">
              <a:spAutoFit/>
            </a:bodyPr>
            <a:lstStyle/>
            <a:p>
              <a:r>
                <a:rPr lang="en-US" altLang="ko-KR" sz="1400" dirty="0" smtClean="0"/>
                <a:t>Vector of regression coefficients</a:t>
              </a:r>
              <a:endParaRPr lang="ko-KR" altLang="en-US" sz="1400" dirty="0"/>
            </a:p>
          </p:txBody>
        </p:sp>
        <p:sp>
          <p:nvSpPr>
            <p:cNvPr id="37" name="모서리가 둥근 직사각형 36"/>
            <p:cNvSpPr/>
            <p:nvPr/>
          </p:nvSpPr>
          <p:spPr>
            <a:xfrm>
              <a:off x="6859530" y="3737086"/>
              <a:ext cx="1546284" cy="523220"/>
            </a:xfrm>
            <a:prstGeom prst="roundRect">
              <a:avLst/>
            </a:prstGeom>
            <a:noFill/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ko-KR" altLang="en-US"/>
            </a:p>
          </p:txBody>
        </p:sp>
        <p:cxnSp>
          <p:nvCxnSpPr>
            <p:cNvPr id="39" name="직선 연결선 38"/>
            <p:cNvCxnSpPr>
              <a:endCxn id="37" idx="0"/>
            </p:cNvCxnSpPr>
            <p:nvPr/>
          </p:nvCxnSpPr>
          <p:spPr>
            <a:xfrm>
              <a:off x="6391609" y="3537284"/>
              <a:ext cx="1241063" cy="199802"/>
            </a:xfrm>
            <a:prstGeom prst="line">
              <a:avLst/>
            </a:prstGeom>
          </p:spPr>
          <p:style>
            <a:lnRef idx="1">
              <a:schemeClr val="accent1"/>
            </a:lnRef>
            <a:fillRef idx="0">
              <a:schemeClr val="accent1"/>
            </a:fillRef>
            <a:effectRef idx="0">
              <a:schemeClr val="accent1"/>
            </a:effectRef>
            <a:fontRef idx="minor">
              <a:schemeClr val="tx1"/>
            </a:fontRef>
          </p:style>
        </p:cxnSp>
      </p:grpSp>
      <p:sp>
        <p:nvSpPr>
          <p:cNvPr id="45" name="모서리가 둥근 직사각형 44"/>
          <p:cNvSpPr/>
          <p:nvPr/>
        </p:nvSpPr>
        <p:spPr>
          <a:xfrm>
            <a:off x="5677001" y="4287073"/>
            <a:ext cx="1546284" cy="369319"/>
          </a:xfrm>
          <a:prstGeom prst="roundRect">
            <a:avLst/>
          </a:prstGeom>
          <a:noFill/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46" name="TextBox 45"/>
          <p:cNvSpPr txBox="1"/>
          <p:nvPr/>
        </p:nvSpPr>
        <p:spPr>
          <a:xfrm>
            <a:off x="5647891" y="4320281"/>
            <a:ext cx="1825281" cy="307777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1400" dirty="0" smtClean="0"/>
              <a:t>Vector of covariates</a:t>
            </a:r>
            <a:endParaRPr lang="ko-KR" altLang="en-US" sz="1400" dirty="0"/>
          </a:p>
        </p:txBody>
      </p:sp>
      <p:cxnSp>
        <p:nvCxnSpPr>
          <p:cNvPr id="48" name="직선 연결선 47"/>
          <p:cNvCxnSpPr>
            <a:endCxn id="45" idx="0"/>
          </p:cNvCxnSpPr>
          <p:nvPr/>
        </p:nvCxnSpPr>
        <p:spPr>
          <a:xfrm>
            <a:off x="6095820" y="3502510"/>
            <a:ext cx="354323" cy="784563"/>
          </a:xfrm>
          <a:prstGeom prst="line">
            <a:avLst/>
          </a:prstGeom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49" name="모서리가 둥근 직사각형 48"/>
          <p:cNvSpPr/>
          <p:nvPr/>
        </p:nvSpPr>
        <p:spPr>
          <a:xfrm>
            <a:off x="4348582" y="3760401"/>
            <a:ext cx="1261186" cy="711332"/>
          </a:xfrm>
          <a:prstGeom prst="roundRect">
            <a:avLst/>
          </a:prstGeom>
          <a:noFill/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50" name="TextBox 49"/>
          <p:cNvSpPr txBox="1"/>
          <p:nvPr/>
        </p:nvSpPr>
        <p:spPr>
          <a:xfrm>
            <a:off x="4386705" y="3779513"/>
            <a:ext cx="1420471" cy="738664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1400" dirty="0" smtClean="0"/>
              <a:t>Probability of </a:t>
            </a:r>
          </a:p>
          <a:p>
            <a:r>
              <a:rPr lang="en-US" altLang="ko-KR" sz="1400" dirty="0" smtClean="0"/>
              <a:t>binary outcome</a:t>
            </a:r>
          </a:p>
          <a:p>
            <a:r>
              <a:rPr lang="en-US" altLang="ko-KR" sz="1400" dirty="0"/>
              <a:t>→</a:t>
            </a:r>
            <a:r>
              <a:rPr lang="en-US" altLang="ko-KR" sz="1400" dirty="0" smtClean="0"/>
              <a:t> p(y=1/x) </a:t>
            </a:r>
            <a:endParaRPr lang="ko-KR" altLang="en-US" sz="1400" dirty="0"/>
          </a:p>
        </p:txBody>
      </p:sp>
      <p:cxnSp>
        <p:nvCxnSpPr>
          <p:cNvPr id="52" name="직선 연결선 51"/>
          <p:cNvCxnSpPr>
            <a:endCxn id="50" idx="0"/>
          </p:cNvCxnSpPr>
          <p:nvPr/>
        </p:nvCxnSpPr>
        <p:spPr>
          <a:xfrm flipH="1">
            <a:off x="5096941" y="3506513"/>
            <a:ext cx="365396" cy="273000"/>
          </a:xfrm>
          <a:prstGeom prst="line">
            <a:avLst/>
          </a:prstGeom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mc:AlternateContent xmlns:mc="http://schemas.openxmlformats.org/markup-compatibility/2006" xmlns:a14="http://schemas.microsoft.com/office/drawing/2010/main">
        <mc:Choice Requires="a14">
          <p:sp>
            <p:nvSpPr>
              <p:cNvPr id="57" name="TextBox 56"/>
              <p:cNvSpPr txBox="1"/>
              <p:nvPr/>
            </p:nvSpPr>
            <p:spPr>
              <a:xfrm>
                <a:off x="4870316" y="5033117"/>
                <a:ext cx="3042586" cy="497444"/>
              </a:xfrm>
              <a:prstGeom prst="rect">
                <a:avLst/>
              </a:prstGeom>
              <a:noFill/>
              <a:ln>
                <a:solidFill>
                  <a:srgbClr val="FF7C80"/>
                </a:solidFill>
              </a:ln>
            </p:spPr>
            <p:txBody>
              <a:bodyPr wrap="square" rtlCol="0">
                <a:spAutoFit/>
              </a:bodyPr>
              <a:lstStyle/>
              <a:p>
                <a14:m>
                  <m:oMath xmlns:m="http://schemas.openxmlformats.org/officeDocument/2006/math">
                    <m:f>
                      <m:fPr>
                        <m:ctrlPr>
                          <a:rPr lang="en-US" altLang="ko-KR" i="1" smtClean="0">
                            <a:solidFill>
                              <a:srgbClr val="FF7C80"/>
                            </a:solidFill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sSub>
                          <m:sSubPr>
                            <m:ctrlPr>
                              <a:rPr lang="en-US" altLang="ko-KR" i="1">
                                <a:solidFill>
                                  <a:srgbClr val="FF7C80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a:rPr lang="ko-KR" altLang="en-US" i="0">
                                <a:solidFill>
                                  <a:srgbClr val="FF7C80"/>
                                </a:solidFill>
                                <a:latin typeface="Cambria Math" panose="02040503050406030204" pitchFamily="18" charset="0"/>
                              </a:rPr>
                              <m:t>π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a:rPr lang="en-US" altLang="ko-KR" i="0">
                                <a:solidFill>
                                  <a:srgbClr val="FF7C80"/>
                                </a:solidFill>
                                <a:latin typeface="Cambria Math" panose="02040503050406030204" pitchFamily="18" charset="0"/>
                              </a:rPr>
                              <m:t>i</m:t>
                            </m:r>
                          </m:sub>
                        </m:sSub>
                      </m:num>
                      <m:den>
                        <m:r>
                          <a:rPr lang="en-US" altLang="ko-KR" i="0">
                            <a:solidFill>
                              <a:srgbClr val="FF7C80"/>
                            </a:solidFill>
                            <a:latin typeface="Cambria Math" panose="02040503050406030204" pitchFamily="18" charset="0"/>
                          </a:rPr>
                          <m:t>1−</m:t>
                        </m:r>
                        <m:sSub>
                          <m:sSubPr>
                            <m:ctrlPr>
                              <a:rPr lang="en-US" altLang="ko-KR" i="1">
                                <a:solidFill>
                                  <a:srgbClr val="FF7C80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a:rPr lang="ko-KR" altLang="en-US" i="0">
                                <a:solidFill>
                                  <a:srgbClr val="FF7C80"/>
                                </a:solidFill>
                                <a:latin typeface="Cambria Math" panose="02040503050406030204" pitchFamily="18" charset="0"/>
                              </a:rPr>
                              <m:t>π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a:rPr lang="en-US" altLang="ko-KR" i="0">
                                <a:solidFill>
                                  <a:srgbClr val="FF7C80"/>
                                </a:solidFill>
                                <a:latin typeface="Cambria Math" panose="02040503050406030204" pitchFamily="18" charset="0"/>
                              </a:rPr>
                              <m:t>i</m:t>
                            </m:r>
                          </m:sub>
                        </m:sSub>
                      </m:den>
                    </m:f>
                  </m:oMath>
                </a14:m>
                <a:r>
                  <a:rPr lang="en-US" altLang="ko-KR" dirty="0">
                    <a:solidFill>
                      <a:srgbClr val="FF7C80"/>
                    </a:solidFill>
                  </a:rPr>
                  <a:t> </a:t>
                </a:r>
                <a:r>
                  <a:rPr lang="en-US" altLang="ko-KR" dirty="0" smtClean="0">
                    <a:solidFill>
                      <a:srgbClr val="FF7C80"/>
                    </a:solidFill>
                  </a:rPr>
                  <a:t> =  </a:t>
                </a:r>
                <a:r>
                  <a:rPr lang="en-US" altLang="ko-KR" dirty="0" err="1" smtClean="0">
                    <a:solidFill>
                      <a:srgbClr val="FF7C80"/>
                    </a:solidFill>
                  </a:rPr>
                  <a:t>exp</a:t>
                </a:r>
                <a:r>
                  <a:rPr lang="en-US" altLang="ko-KR" dirty="0">
                    <a:solidFill>
                      <a:srgbClr val="FF7C80"/>
                    </a:solidFill>
                  </a:rPr>
                  <a:t>(</a:t>
                </a:r>
                <a14:m>
                  <m:oMath xmlns:m="http://schemas.openxmlformats.org/officeDocument/2006/math">
                    <m:sSup>
                      <m:sSupPr>
                        <m:ctrlPr>
                          <a:rPr lang="en-US" altLang="ko-KR" i="1">
                            <a:solidFill>
                              <a:srgbClr val="FF7C80"/>
                            </a:solidFill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sSub>
                          <m:sSubPr>
                            <m:ctrlPr>
                              <a:rPr lang="en-US" altLang="ko-KR" i="1">
                                <a:solidFill>
                                  <a:srgbClr val="FF7C80"/>
                                </a:solidFill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a:rPr lang="en-US" altLang="ko-KR" i="0">
                                <a:solidFill>
                                  <a:srgbClr val="FF7C80"/>
                                </a:solidFill>
                                <a:latin typeface="Cambria Math" panose="02040503050406030204" pitchFamily="18" charset="0"/>
                              </a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a:rPr lang="en-US" altLang="ko-KR" i="0">
                                <a:solidFill>
                                  <a:srgbClr val="FF7C80"/>
                                </a:solidFill>
                                <a:latin typeface="Cambria Math" panose="02040503050406030204" pitchFamily="18" charset="0"/>
                              </a:rPr>
                              <m:t>i</m:t>
                            </m:r>
                          </m:sub>
                        </m:sSub>
                      </m:e>
                      <m:sup>
                        <m:r>
                          <a:rPr lang="en-US" altLang="ko-KR" i="0">
                            <a:solidFill>
                              <a:srgbClr val="FF7C80"/>
                            </a:solidFill>
                            <a:latin typeface="Cambria Math" panose="02040503050406030204" pitchFamily="18" charset="0"/>
                          </a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a:rPr lang="ko-KR" altLang="en-US" i="0">
                        <a:solidFill>
                          <a:srgbClr val="FF7C80"/>
                        </a:solidFill>
                        <a:latin typeface="Cambria Math" panose="02040503050406030204" pitchFamily="18" charset="0"/>
                      </a:rPr>
                      <m:t>β</m:t>
                    </m:r>
                  </m:oMath>
                </a14:m>
                <a:r>
                  <a:rPr lang="en-US" altLang="ko-KR" dirty="0" smtClean="0">
                    <a:solidFill>
                      <a:srgbClr val="FF7C80"/>
                    </a:solidFill>
                  </a:rPr>
                  <a:t>) = </a:t>
                </a:r>
                <a:r>
                  <a:rPr lang="en-US" altLang="ko-KR" dirty="0">
                    <a:solidFill>
                      <a:srgbClr val="FF7C80"/>
                    </a:solidFill>
                  </a:rPr>
                  <a:t>odds ratio</a:t>
                </a:r>
                <a:endParaRPr lang="ko-KR" altLang="en-US" dirty="0">
                  <a:solidFill>
                    <a:srgbClr val="FF7C80"/>
                  </a:solidFill>
                </a:endParaRPr>
              </a:p>
            </p:txBody>
          </p:sp>
        </mc:Choice>
        <mc:Fallback xmlns="">
          <p:sp>
            <p:nvSpPr>
              <p:cNvPr id="57" name="TextBox 56"/>
              <p:cNvSpPr txBox="1">
                <a:spLocks noRot="1" noChangeAspect="1" noMove="1" noResize="1" noEditPoints="1" noAdjustHandles="1" noChangeArrowheads="1" noChangeShapeType="1" noTextEdit="1"/>
              </p:cNvSpPr>
              <p:nvPr/>
            </p:nvSpPr>
            <p:spPr>
              <a:xfrm>
                <a:off x="4870316" y="5033117"/>
                <a:ext cx="3042586" cy="497444"/>
              </a:xfrm>
              <a:prstGeom prst="rect">
                <a:avLst/>
              </a:prstGeom>
              <a:blipFill rotWithShape="0">
                <a:blip r:embed="rId5"/>
                <a:stretch>
                  <a:fillRect b="-1205"/>
                </a:stretch>
              </a:blipFill>
              <a:ln>
                <a:solidFill>
                  <a:srgbClr val="FF7C80"/>
                </a:solidFill>
              </a:ln>
            </p:spPr>
            <p:txBody>
              <a:bodyPr/>
              <a:lstStyle/>
              <a:p>
                <a:r>
                  <a:rPr lang="ko-KR" altLang="en-US">
                    <a:noFill/>
                  </a:rPr>
                  <a:t> </a:t>
                </a:r>
              </a:p>
            </p:txBody>
          </p:sp>
        </mc:Fallback>
      </mc:AlternateContent>
      <p:sp>
        <p:nvSpPr>
          <p:cNvPr id="58" name="아래쪽 화살표 57"/>
          <p:cNvSpPr/>
          <p:nvPr/>
        </p:nvSpPr>
        <p:spPr>
          <a:xfrm>
            <a:off x="5604825" y="5621288"/>
            <a:ext cx="493821" cy="409074"/>
          </a:xfrm>
          <a:prstGeom prst="downArrow">
            <a:avLst/>
          </a:prstGeom>
          <a:solidFill>
            <a:srgbClr val="FF7C80"/>
          </a:solidFill>
          <a:ln>
            <a:solidFill>
              <a:srgbClr val="FF7C8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59" name="TextBox 58"/>
          <p:cNvSpPr txBox="1"/>
          <p:nvPr/>
        </p:nvSpPr>
        <p:spPr>
          <a:xfrm>
            <a:off x="4870316" y="6091945"/>
            <a:ext cx="3042586" cy="369332"/>
          </a:xfrm>
          <a:prstGeom prst="rect">
            <a:avLst/>
          </a:prstGeom>
          <a:noFill/>
          <a:ln>
            <a:solidFill>
              <a:srgbClr val="FF7C80"/>
            </a:solidFill>
          </a:ln>
        </p:spPr>
        <p:txBody>
          <a:bodyPr wrap="square" rtlCol="0">
            <a:spAutoFit/>
          </a:bodyPr>
          <a:lstStyle/>
          <a:p>
            <a:pPr algn="ctr"/>
            <a:r>
              <a:rPr lang="en-US" altLang="ko-KR" dirty="0" smtClean="0">
                <a:solidFill>
                  <a:srgbClr val="FF7C80"/>
                </a:solidFill>
              </a:rPr>
              <a:t>Impact of unit change of x</a:t>
            </a:r>
            <a:endParaRPr lang="ko-KR" altLang="en-US" dirty="0">
              <a:solidFill>
                <a:srgbClr val="FF7C80"/>
              </a:solidFill>
            </a:endParaRPr>
          </a:p>
        </p:txBody>
      </p:sp>
      <mc:AlternateContent xmlns:mc="http://schemas.openxmlformats.org/markup-compatibility/2006" xmlns:a14="http://schemas.microsoft.com/office/drawing/2010/main">
        <mc:Choice Requires="a14">
          <p:sp>
            <p:nvSpPr>
              <p:cNvPr id="60" name="TextBox 59"/>
              <p:cNvSpPr txBox="1"/>
              <p:nvPr/>
            </p:nvSpPr>
            <p:spPr>
              <a:xfrm>
                <a:off x="6156323" y="5621288"/>
                <a:ext cx="1868207" cy="369332"/>
              </a:xfrm>
              <a:prstGeom prst="rect">
                <a:avLst/>
              </a:prstGeom>
              <a:noFill/>
            </p:spPr>
            <p:txBody>
              <a:bodyPr wrap="square" rtlCol="0">
                <a:spAutoFit/>
              </a:bodyPr>
              <a:lstStyle/>
              <a:p>
                <a:r>
                  <a:rPr lang="en-US" altLang="ko-KR" i="1" dirty="0" smtClean="0">
                    <a:solidFill>
                      <a:srgbClr val="FF7C80"/>
                    </a:solidFill>
                  </a:rPr>
                  <a:t>exp(</a:t>
                </a:r>
                <a14:m>
                  <m:oMath xmlns:m="http://schemas.openxmlformats.org/officeDocument/2006/math">
                    <m:r>
                      <a:rPr lang="ko-KR" altLang="en-US" b="1" i="1">
                        <a:solidFill>
                          <a:srgbClr val="FF7C80"/>
                        </a:solidFill>
                        <a:latin typeface="Cambria Math" panose="02040503050406030204" pitchFamily="18" charset="0"/>
                      </a:rPr>
                      <m:t>𝜷</m:t>
                    </m:r>
                  </m:oMath>
                </a14:m>
                <a:r>
                  <a:rPr lang="en-US" altLang="ko-KR" i="1" dirty="0" smtClean="0">
                    <a:solidFill>
                      <a:srgbClr val="FF7C80"/>
                    </a:solidFill>
                  </a:rPr>
                  <a:t>) provides</a:t>
                </a:r>
                <a:endParaRPr lang="ko-KR" altLang="en-US" i="1" dirty="0">
                  <a:solidFill>
                    <a:srgbClr val="FF7C80"/>
                  </a:solidFill>
                </a:endParaRPr>
              </a:p>
            </p:txBody>
          </p:sp>
        </mc:Choice>
        <mc:Fallback xmlns="">
          <p:sp>
            <p:nvSpPr>
              <p:cNvPr id="60" name="TextBox 59"/>
              <p:cNvSpPr txBox="1">
                <a:spLocks noRot="1" noChangeAspect="1" noMove="1" noResize="1" noEditPoints="1" noAdjustHandles="1" noChangeArrowheads="1" noChangeShapeType="1" noTextEdit="1"/>
              </p:cNvSpPr>
              <p:nvPr/>
            </p:nvSpPr>
            <p:spPr>
              <a:xfrm>
                <a:off x="6156323" y="5621288"/>
                <a:ext cx="1868207" cy="369332"/>
              </a:xfrm>
              <a:prstGeom prst="rect">
                <a:avLst/>
              </a:prstGeom>
              <a:blipFill rotWithShape="0">
                <a:blip r:embed="rId6"/>
                <a:stretch>
                  <a:fillRect l="-2941" t="-8197" b="-24590"/>
                </a:stretch>
              </a:blipFill>
            </p:spPr>
            <p:txBody>
              <a:bodyPr/>
              <a:lstStyle/>
              <a:p>
                <a:r>
                  <a:rPr lang="ko-KR" altLang="en-US">
                    <a:noFill/>
                  </a:rPr>
                  <a:t> </a:t>
                </a:r>
              </a:p>
            </p:txBody>
          </p:sp>
        </mc:Fallback>
      </mc:AlternateContent>
      <p:sp>
        <p:nvSpPr>
          <p:cNvPr id="61" name="슬라이드 번호 개체 틀 60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14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2997270605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15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bg>
      <p:bgPr>
        <a:solidFill>
          <a:schemeClr val="bg1"/>
        </a:solidFill>
        <a:effectLst/>
      </p:bgPr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제목 2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 smtClean="0"/>
              <a:t>Model Results</a:t>
            </a:r>
            <a:endParaRPr lang="ko-KR" altLang="en-US" dirty="0"/>
          </a:p>
        </p:txBody>
      </p:sp>
      <p:pic>
        <p:nvPicPr>
          <p:cNvPr id="5" name="그림 4"/>
          <p:cNvPicPr>
            <a:picLocks noChangeAspect="1"/>
          </p:cNvPicPr>
          <p:nvPr/>
        </p:nvPicPr>
        <p:blipFill>
          <a:blip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0" y="850608"/>
            <a:ext cx="3791479" cy="5772956"/>
          </a:xfrm>
          <a:prstGeom prst="rect">
            <a:avLst/>
          </a:prstGeom>
        </p:spPr>
      </p:pic>
      <p:sp>
        <p:nvSpPr>
          <p:cNvPr id="8" name="직사각형 7"/>
          <p:cNvSpPr/>
          <p:nvPr/>
        </p:nvSpPr>
        <p:spPr>
          <a:xfrm>
            <a:off x="2093495" y="1458014"/>
            <a:ext cx="577516" cy="204537"/>
          </a:xfrm>
          <a:prstGeom prst="rect">
            <a:avLst/>
          </a:prstGeom>
          <a:noFill/>
          <a:ln w="25400">
            <a:solidFill>
              <a:srgbClr val="FF000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9" name="직사각형 8"/>
          <p:cNvSpPr/>
          <p:nvPr/>
        </p:nvSpPr>
        <p:spPr>
          <a:xfrm>
            <a:off x="2093495" y="2679032"/>
            <a:ext cx="577516" cy="204537"/>
          </a:xfrm>
          <a:prstGeom prst="rect">
            <a:avLst/>
          </a:prstGeom>
          <a:noFill/>
          <a:ln w="25400">
            <a:solidFill>
              <a:srgbClr val="FF000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10" name="직사각형 9"/>
          <p:cNvSpPr/>
          <p:nvPr/>
        </p:nvSpPr>
        <p:spPr>
          <a:xfrm>
            <a:off x="2093495" y="4162926"/>
            <a:ext cx="577516" cy="204537"/>
          </a:xfrm>
          <a:prstGeom prst="rect">
            <a:avLst/>
          </a:prstGeom>
          <a:noFill/>
          <a:ln w="25400">
            <a:solidFill>
              <a:srgbClr val="FF000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11" name="직사각형 10"/>
          <p:cNvSpPr/>
          <p:nvPr/>
        </p:nvSpPr>
        <p:spPr>
          <a:xfrm>
            <a:off x="2093495" y="5670412"/>
            <a:ext cx="577516" cy="204537"/>
          </a:xfrm>
          <a:prstGeom prst="rect">
            <a:avLst/>
          </a:prstGeom>
          <a:noFill/>
          <a:ln w="25400">
            <a:solidFill>
              <a:srgbClr val="FF000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12" name="직사각형 11"/>
          <p:cNvSpPr/>
          <p:nvPr/>
        </p:nvSpPr>
        <p:spPr>
          <a:xfrm>
            <a:off x="3465095" y="1662551"/>
            <a:ext cx="326384" cy="1016481"/>
          </a:xfrm>
          <a:prstGeom prst="rect">
            <a:avLst/>
          </a:prstGeom>
          <a:noFill/>
          <a:ln w="25400">
            <a:solidFill>
              <a:schemeClr val="accent6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14" name="직사각형 13"/>
          <p:cNvSpPr/>
          <p:nvPr/>
        </p:nvSpPr>
        <p:spPr>
          <a:xfrm>
            <a:off x="3250058" y="4421800"/>
            <a:ext cx="577516" cy="204537"/>
          </a:xfrm>
          <a:prstGeom prst="rect">
            <a:avLst/>
          </a:prstGeom>
          <a:noFill/>
          <a:ln w="25400">
            <a:solidFill>
              <a:srgbClr val="FFC00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15" name="직사각형 14"/>
          <p:cNvSpPr/>
          <p:nvPr/>
        </p:nvSpPr>
        <p:spPr>
          <a:xfrm>
            <a:off x="3250058" y="5395452"/>
            <a:ext cx="577516" cy="204537"/>
          </a:xfrm>
          <a:prstGeom prst="rect">
            <a:avLst/>
          </a:prstGeom>
          <a:noFill/>
          <a:ln w="25400">
            <a:solidFill>
              <a:srgbClr val="FFC00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16" name="직사각형 15"/>
          <p:cNvSpPr/>
          <p:nvPr/>
        </p:nvSpPr>
        <p:spPr>
          <a:xfrm>
            <a:off x="3250058" y="5874949"/>
            <a:ext cx="577516" cy="465693"/>
          </a:xfrm>
          <a:prstGeom prst="rect">
            <a:avLst/>
          </a:prstGeom>
          <a:noFill/>
          <a:ln w="25400">
            <a:solidFill>
              <a:srgbClr val="00B0F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17" name="직사각형 16"/>
          <p:cNvSpPr/>
          <p:nvPr/>
        </p:nvSpPr>
        <p:spPr>
          <a:xfrm>
            <a:off x="2093495" y="3911610"/>
            <a:ext cx="577516" cy="204537"/>
          </a:xfrm>
          <a:prstGeom prst="rect">
            <a:avLst/>
          </a:prstGeom>
          <a:noFill/>
          <a:ln w="25400">
            <a:solidFill>
              <a:srgbClr val="FF000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18" name="TextBox 17"/>
          <p:cNvSpPr txBox="1"/>
          <p:nvPr/>
        </p:nvSpPr>
        <p:spPr>
          <a:xfrm>
            <a:off x="4211052" y="1078085"/>
            <a:ext cx="4066674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400" i="1" dirty="0" smtClean="0">
                <a:solidFill>
                  <a:srgbClr val="FF0000"/>
                </a:solidFill>
              </a:rPr>
              <a:t>Results Analysis</a:t>
            </a:r>
            <a:endParaRPr lang="ko-KR" altLang="en-US" sz="2400" i="1" dirty="0">
              <a:solidFill>
                <a:srgbClr val="FF0000"/>
              </a:solidFill>
            </a:endParaRPr>
          </a:p>
        </p:txBody>
      </p:sp>
      <p:sp>
        <p:nvSpPr>
          <p:cNvPr id="7" name="TextBox 6"/>
          <p:cNvSpPr txBox="1"/>
          <p:nvPr/>
        </p:nvSpPr>
        <p:spPr>
          <a:xfrm>
            <a:off x="4368995" y="5578734"/>
            <a:ext cx="3296652" cy="58477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1600" dirty="0" smtClean="0"/>
              <a:t>(Drivers with </a:t>
            </a:r>
            <a:r>
              <a:rPr lang="en-US" altLang="ko-KR" sz="1600" dirty="0" smtClean="0">
                <a:solidFill>
                  <a:schemeClr val="accent1"/>
                </a:solidFill>
              </a:rPr>
              <a:t>short return ticket</a:t>
            </a:r>
            <a:r>
              <a:rPr lang="en-US" altLang="ko-KR" sz="1600" dirty="0" smtClean="0"/>
              <a:t>)</a:t>
            </a:r>
          </a:p>
          <a:p>
            <a:r>
              <a:rPr lang="en-US" altLang="ko-KR" sz="1600" dirty="0" smtClean="0"/>
              <a:t>20~27 more times likely go to airport</a:t>
            </a:r>
            <a:endParaRPr lang="ko-KR" altLang="en-US" sz="1600" dirty="0"/>
          </a:p>
        </p:txBody>
      </p:sp>
      <p:sp>
        <p:nvSpPr>
          <p:cNvPr id="13" name="TextBox 12"/>
          <p:cNvSpPr txBox="1"/>
          <p:nvPr/>
        </p:nvSpPr>
        <p:spPr>
          <a:xfrm>
            <a:off x="4370526" y="2196443"/>
            <a:ext cx="4194761" cy="369332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marL="0" lvl="1"/>
            <a:r>
              <a:rPr lang="en-US" altLang="ko-KR" dirty="0"/>
              <a:t>Go to airport less during </a:t>
            </a:r>
            <a:r>
              <a:rPr lang="en-US" altLang="ko-KR" dirty="0" smtClean="0">
                <a:solidFill>
                  <a:srgbClr val="92D050"/>
                </a:solidFill>
              </a:rPr>
              <a:t>rain condition</a:t>
            </a:r>
            <a:endParaRPr lang="en-US" altLang="ko-KR" dirty="0">
              <a:solidFill>
                <a:srgbClr val="92D050"/>
              </a:solidFill>
            </a:endParaRPr>
          </a:p>
        </p:txBody>
      </p:sp>
      <p:sp>
        <p:nvSpPr>
          <p:cNvPr id="19" name="TextBox 18"/>
          <p:cNvSpPr txBox="1"/>
          <p:nvPr/>
        </p:nvSpPr>
        <p:spPr>
          <a:xfrm>
            <a:off x="4368995" y="4892239"/>
            <a:ext cx="3092116" cy="369332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marL="0" lvl="1"/>
            <a:r>
              <a:rPr lang="en-US" altLang="ko-KR" dirty="0">
                <a:solidFill>
                  <a:srgbClr val="FFC000"/>
                </a:solidFill>
              </a:rPr>
              <a:t>JFK</a:t>
            </a:r>
            <a:r>
              <a:rPr lang="en-US" altLang="ko-KR" dirty="0"/>
              <a:t> has highest odd </a:t>
            </a:r>
            <a:r>
              <a:rPr lang="en-US" altLang="ko-KR" dirty="0" smtClean="0"/>
              <a:t>ratio</a:t>
            </a:r>
            <a:endParaRPr lang="en-US" altLang="ko-KR" dirty="0"/>
          </a:p>
        </p:txBody>
      </p:sp>
      <p:sp>
        <p:nvSpPr>
          <p:cNvPr id="20" name="TextBox 19"/>
          <p:cNvSpPr txBox="1"/>
          <p:nvPr/>
        </p:nvSpPr>
        <p:spPr>
          <a:xfrm>
            <a:off x="4368995" y="3994213"/>
            <a:ext cx="3570316" cy="58477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marL="0" lvl="1"/>
            <a:r>
              <a:rPr lang="en-US" altLang="ko-KR" sz="1600" dirty="0"/>
              <a:t>More likely go to airport in their </a:t>
            </a:r>
            <a:r>
              <a:rPr lang="en-US" altLang="ko-KR" sz="1600" dirty="0">
                <a:solidFill>
                  <a:srgbClr val="FFC000"/>
                </a:solidFill>
              </a:rPr>
              <a:t>shifts</a:t>
            </a:r>
            <a:r>
              <a:rPr lang="en-US" altLang="ko-KR" sz="1600" dirty="0"/>
              <a:t> </a:t>
            </a:r>
            <a:endParaRPr lang="en-US" altLang="ko-KR" sz="1600" dirty="0" smtClean="0"/>
          </a:p>
          <a:p>
            <a:pPr marL="0" lvl="1"/>
            <a:r>
              <a:rPr lang="en-US" altLang="ko-KR" sz="1600" dirty="0" smtClean="0"/>
              <a:t>regardless </a:t>
            </a:r>
            <a:r>
              <a:rPr lang="en-US" altLang="ko-KR" sz="1600" dirty="0"/>
              <a:t>of their real </a:t>
            </a:r>
            <a:r>
              <a:rPr lang="en-US" altLang="ko-KR" sz="1600" dirty="0" smtClean="0"/>
              <a:t>location</a:t>
            </a:r>
            <a:endParaRPr lang="en-US" altLang="ko-KR" sz="1600" dirty="0"/>
          </a:p>
        </p:txBody>
      </p:sp>
      <p:sp>
        <p:nvSpPr>
          <p:cNvPr id="21" name="TextBox 20"/>
          <p:cNvSpPr txBox="1"/>
          <p:nvPr/>
        </p:nvSpPr>
        <p:spPr>
          <a:xfrm>
            <a:off x="4370526" y="3083257"/>
            <a:ext cx="3356810" cy="369332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marL="0" lvl="1"/>
            <a:r>
              <a:rPr lang="en-US" altLang="ko-KR" dirty="0">
                <a:solidFill>
                  <a:srgbClr val="FF0000"/>
                </a:solidFill>
              </a:rPr>
              <a:t>Net gain </a:t>
            </a:r>
            <a:r>
              <a:rPr lang="en-US" altLang="ko-KR" dirty="0"/>
              <a:t>has the lowest </a:t>
            </a:r>
            <a:r>
              <a:rPr lang="en-US" altLang="ko-KR" dirty="0" smtClean="0"/>
              <a:t>impact</a:t>
            </a:r>
          </a:p>
        </p:txBody>
      </p:sp>
      <p:sp>
        <p:nvSpPr>
          <p:cNvPr id="22" name="TextBox 21"/>
          <p:cNvSpPr txBox="1"/>
          <p:nvPr/>
        </p:nvSpPr>
        <p:spPr>
          <a:xfrm>
            <a:off x="1895739" y="1263443"/>
            <a:ext cx="168442" cy="369332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i="1" dirty="0">
                <a:solidFill>
                  <a:srgbClr val="FF0000"/>
                </a:solidFill>
              </a:rPr>
              <a:t>4</a:t>
            </a:r>
            <a:endParaRPr lang="ko-KR" altLang="en-US" i="1" dirty="0">
              <a:solidFill>
                <a:srgbClr val="FF0000"/>
              </a:solidFill>
            </a:endParaRPr>
          </a:p>
        </p:txBody>
      </p:sp>
      <p:sp>
        <p:nvSpPr>
          <p:cNvPr id="24" name="TextBox 23"/>
          <p:cNvSpPr txBox="1"/>
          <p:nvPr/>
        </p:nvSpPr>
        <p:spPr>
          <a:xfrm>
            <a:off x="1888958" y="2602454"/>
            <a:ext cx="168442" cy="369332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i="1" dirty="0">
                <a:solidFill>
                  <a:srgbClr val="FF0000"/>
                </a:solidFill>
              </a:rPr>
              <a:t>3</a:t>
            </a:r>
            <a:endParaRPr lang="ko-KR" altLang="en-US" i="1" dirty="0">
              <a:solidFill>
                <a:srgbClr val="FF0000"/>
              </a:solidFill>
            </a:endParaRPr>
          </a:p>
        </p:txBody>
      </p:sp>
      <p:sp>
        <p:nvSpPr>
          <p:cNvPr id="25" name="TextBox 24"/>
          <p:cNvSpPr txBox="1"/>
          <p:nvPr/>
        </p:nvSpPr>
        <p:spPr>
          <a:xfrm>
            <a:off x="1888958" y="3827802"/>
            <a:ext cx="168442" cy="369332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i="1" dirty="0">
                <a:solidFill>
                  <a:srgbClr val="FF0000"/>
                </a:solidFill>
              </a:rPr>
              <a:t>5</a:t>
            </a:r>
            <a:endParaRPr lang="ko-KR" altLang="en-US" i="1" dirty="0">
              <a:solidFill>
                <a:srgbClr val="FF0000"/>
              </a:solidFill>
            </a:endParaRPr>
          </a:p>
        </p:txBody>
      </p:sp>
      <p:sp>
        <p:nvSpPr>
          <p:cNvPr id="26" name="TextBox 25"/>
          <p:cNvSpPr txBox="1"/>
          <p:nvPr/>
        </p:nvSpPr>
        <p:spPr>
          <a:xfrm>
            <a:off x="1859643" y="4080528"/>
            <a:ext cx="168442" cy="369332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i="1" dirty="0" smtClean="0">
                <a:solidFill>
                  <a:srgbClr val="FF0000"/>
                </a:solidFill>
              </a:rPr>
              <a:t>1</a:t>
            </a:r>
            <a:endParaRPr lang="ko-KR" altLang="en-US" i="1" dirty="0">
              <a:solidFill>
                <a:srgbClr val="FF0000"/>
              </a:solidFill>
            </a:endParaRPr>
          </a:p>
        </p:txBody>
      </p:sp>
      <p:sp>
        <p:nvSpPr>
          <p:cNvPr id="27" name="TextBox 26"/>
          <p:cNvSpPr txBox="1"/>
          <p:nvPr/>
        </p:nvSpPr>
        <p:spPr>
          <a:xfrm>
            <a:off x="1871674" y="5558602"/>
            <a:ext cx="168442" cy="369332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i="1" dirty="0">
                <a:solidFill>
                  <a:srgbClr val="FF0000"/>
                </a:solidFill>
              </a:rPr>
              <a:t>2</a:t>
            </a:r>
            <a:endParaRPr lang="ko-KR" altLang="en-US" i="1" dirty="0">
              <a:solidFill>
                <a:srgbClr val="FF0000"/>
              </a:solidFill>
            </a:endParaRPr>
          </a:p>
        </p:txBody>
      </p:sp>
      <p:sp>
        <p:nvSpPr>
          <p:cNvPr id="28" name="TextBox 27"/>
          <p:cNvSpPr txBox="1"/>
          <p:nvPr/>
        </p:nvSpPr>
        <p:spPr>
          <a:xfrm>
            <a:off x="4370526" y="1646271"/>
            <a:ext cx="2233222" cy="369332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dirty="0" smtClean="0">
                <a:solidFill>
                  <a:srgbClr val="FF0000"/>
                </a:solidFill>
              </a:rPr>
              <a:t>Wald</a:t>
            </a:r>
            <a:r>
              <a:rPr lang="en-US" altLang="ko-KR" dirty="0" smtClean="0"/>
              <a:t> </a:t>
            </a:r>
            <a:r>
              <a:rPr lang="en-US" altLang="ko-KR" dirty="0" smtClean="0">
                <a:solidFill>
                  <a:srgbClr val="FF0000"/>
                </a:solidFill>
              </a:rPr>
              <a:t>ranking (</a:t>
            </a:r>
            <a:r>
              <a:rPr lang="en-US" altLang="ko-KR" i="1" dirty="0" smtClean="0">
                <a:solidFill>
                  <a:srgbClr val="FF0000"/>
                </a:solidFill>
              </a:rPr>
              <a:t>1~5</a:t>
            </a:r>
            <a:r>
              <a:rPr lang="en-US" altLang="ko-KR" dirty="0" smtClean="0">
                <a:solidFill>
                  <a:srgbClr val="FF0000"/>
                </a:solidFill>
              </a:rPr>
              <a:t>)</a:t>
            </a:r>
            <a:endParaRPr lang="ko-KR" altLang="en-US" dirty="0">
              <a:solidFill>
                <a:srgbClr val="FF0000"/>
              </a:solidFill>
            </a:endParaRPr>
          </a:p>
        </p:txBody>
      </p:sp>
      <p:cxnSp>
        <p:nvCxnSpPr>
          <p:cNvPr id="30" name="직선 연결선 29"/>
          <p:cNvCxnSpPr>
            <a:stCxn id="12" idx="3"/>
            <a:endCxn id="13" idx="1"/>
          </p:cNvCxnSpPr>
          <p:nvPr/>
        </p:nvCxnSpPr>
        <p:spPr>
          <a:xfrm>
            <a:off x="3791479" y="2170792"/>
            <a:ext cx="579047" cy="210317"/>
          </a:xfrm>
          <a:prstGeom prst="line">
            <a:avLst/>
          </a:prstGeom>
          <a:ln>
            <a:solidFill>
              <a:schemeClr val="accent6"/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32" name="직선 연결선 31"/>
          <p:cNvCxnSpPr>
            <a:stCxn id="17" idx="3"/>
            <a:endCxn id="21" idx="1"/>
          </p:cNvCxnSpPr>
          <p:nvPr/>
        </p:nvCxnSpPr>
        <p:spPr>
          <a:xfrm flipV="1">
            <a:off x="2671011" y="3267923"/>
            <a:ext cx="1699515" cy="745956"/>
          </a:xfrm>
          <a:prstGeom prst="line">
            <a:avLst/>
          </a:prstGeom>
          <a:ln>
            <a:solidFill>
              <a:srgbClr val="FF0000"/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34" name="직선 연결선 33"/>
          <p:cNvCxnSpPr>
            <a:stCxn id="14" idx="3"/>
            <a:endCxn id="20" idx="1"/>
          </p:cNvCxnSpPr>
          <p:nvPr/>
        </p:nvCxnSpPr>
        <p:spPr>
          <a:xfrm flipV="1">
            <a:off x="3827574" y="4286601"/>
            <a:ext cx="541421" cy="237468"/>
          </a:xfrm>
          <a:prstGeom prst="line">
            <a:avLst/>
          </a:prstGeom>
          <a:ln>
            <a:solidFill>
              <a:schemeClr val="accent4"/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40" name="오른쪽 화살표 39"/>
          <p:cNvSpPr/>
          <p:nvPr/>
        </p:nvSpPr>
        <p:spPr>
          <a:xfrm>
            <a:off x="4502873" y="3517825"/>
            <a:ext cx="312821" cy="168442"/>
          </a:xfrm>
          <a:prstGeom prst="rightArrow">
            <a:avLst/>
          </a:prstGeom>
          <a:solidFill>
            <a:schemeClr val="accent3"/>
          </a:solidFill>
          <a:ln>
            <a:solidFill>
              <a:schemeClr val="tx1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41" name="TextBox 40"/>
          <p:cNvSpPr txBox="1"/>
          <p:nvPr/>
        </p:nvSpPr>
        <p:spPr>
          <a:xfrm>
            <a:off x="4818757" y="3448157"/>
            <a:ext cx="4175782" cy="307777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1400" b="1" dirty="0">
                <a:solidFill>
                  <a:schemeClr val="accent3">
                    <a:lumMod val="50000"/>
                  </a:schemeClr>
                </a:solidFill>
              </a:rPr>
              <a:t>that's why Solution of increasing fare is </a:t>
            </a:r>
            <a:r>
              <a:rPr lang="en-US" altLang="ko-KR" sz="1400" b="1" dirty="0" smtClean="0">
                <a:solidFill>
                  <a:schemeClr val="accent3">
                    <a:lumMod val="50000"/>
                  </a:schemeClr>
                </a:solidFill>
              </a:rPr>
              <a:t>ineffective</a:t>
            </a:r>
            <a:endParaRPr lang="ko-KR" altLang="en-US" sz="1400" b="1" dirty="0">
              <a:solidFill>
                <a:schemeClr val="accent3">
                  <a:lumMod val="50000"/>
                </a:schemeClr>
              </a:solidFill>
            </a:endParaRPr>
          </a:p>
        </p:txBody>
      </p:sp>
      <p:cxnSp>
        <p:nvCxnSpPr>
          <p:cNvPr id="44" name="직선 연결선 43"/>
          <p:cNvCxnSpPr>
            <a:stCxn id="15" idx="3"/>
            <a:endCxn id="19" idx="1"/>
          </p:cNvCxnSpPr>
          <p:nvPr/>
        </p:nvCxnSpPr>
        <p:spPr>
          <a:xfrm flipV="1">
            <a:off x="3827574" y="5076905"/>
            <a:ext cx="541421" cy="420816"/>
          </a:xfrm>
          <a:prstGeom prst="line">
            <a:avLst/>
          </a:prstGeom>
          <a:ln>
            <a:solidFill>
              <a:schemeClr val="accent4"/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46" name="직선 연결선 45"/>
          <p:cNvCxnSpPr>
            <a:stCxn id="16" idx="3"/>
            <a:endCxn id="7" idx="1"/>
          </p:cNvCxnSpPr>
          <p:nvPr/>
        </p:nvCxnSpPr>
        <p:spPr>
          <a:xfrm flipV="1">
            <a:off x="3827574" y="5871122"/>
            <a:ext cx="541421" cy="236674"/>
          </a:xfrm>
          <a:prstGeom prst="line">
            <a:avLst/>
          </a:prstGeom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50" name="TextBox 49"/>
          <p:cNvSpPr txBox="1"/>
          <p:nvPr/>
        </p:nvSpPr>
        <p:spPr>
          <a:xfrm>
            <a:off x="3941274" y="6244522"/>
            <a:ext cx="5053264" cy="338554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1600" i="1" dirty="0">
                <a:solidFill>
                  <a:srgbClr val="FF7C80"/>
                </a:solidFill>
              </a:rPr>
              <a:t>Which parameter can be used without a regulation change</a:t>
            </a:r>
            <a:r>
              <a:rPr lang="en-US" altLang="ko-KR" sz="1600" i="1" dirty="0" smtClean="0">
                <a:solidFill>
                  <a:srgbClr val="FF7C80"/>
                </a:solidFill>
              </a:rPr>
              <a:t>?</a:t>
            </a:r>
            <a:endParaRPr lang="ko-KR" altLang="en-US" i="1" dirty="0">
              <a:solidFill>
                <a:srgbClr val="FF7C80"/>
              </a:solidFill>
            </a:endParaRPr>
          </a:p>
        </p:txBody>
      </p:sp>
      <p:sp>
        <p:nvSpPr>
          <p:cNvPr id="56" name="슬라이드 번호 개체 틀 5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15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3304076476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16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4" name="제목 3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/>
              <a:t>Suggested Policies</a:t>
            </a:r>
          </a:p>
        </p:txBody>
      </p:sp>
      <p:grpSp>
        <p:nvGrpSpPr>
          <p:cNvPr id="18" name="그룹 17"/>
          <p:cNvGrpSpPr/>
          <p:nvPr/>
        </p:nvGrpSpPr>
        <p:grpSpPr>
          <a:xfrm>
            <a:off x="662401" y="1395639"/>
            <a:ext cx="7551183" cy="673780"/>
            <a:chOff x="662401" y="1395639"/>
            <a:chExt cx="7551183" cy="673780"/>
          </a:xfrm>
        </p:grpSpPr>
        <p:sp>
          <p:nvSpPr>
            <p:cNvPr id="7" name="모서리가 둥근 직사각형 6"/>
            <p:cNvSpPr/>
            <p:nvPr/>
          </p:nvSpPr>
          <p:spPr>
            <a:xfrm>
              <a:off x="662401" y="1395651"/>
              <a:ext cx="1563441" cy="673768"/>
            </a:xfrm>
            <a:prstGeom prst="roundRect">
              <a:avLst/>
            </a:prstGeom>
            <a:noFill/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ko-KR" altLang="en-US"/>
            </a:p>
          </p:txBody>
        </p:sp>
        <p:sp>
          <p:nvSpPr>
            <p:cNvPr id="9" name="오른쪽 화살표 8"/>
            <p:cNvSpPr/>
            <p:nvPr/>
          </p:nvSpPr>
          <p:spPr>
            <a:xfrm>
              <a:off x="2537999" y="1473862"/>
              <a:ext cx="806116" cy="517346"/>
            </a:xfrm>
            <a:prstGeom prst="rightArrow">
              <a:avLst/>
            </a:prstGeom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ko-KR" altLang="en-US"/>
            </a:p>
          </p:txBody>
        </p:sp>
        <p:sp>
          <p:nvSpPr>
            <p:cNvPr id="14" name="오른쪽 화살표 13"/>
            <p:cNvSpPr/>
            <p:nvPr/>
          </p:nvSpPr>
          <p:spPr>
            <a:xfrm>
              <a:off x="5531870" y="1473850"/>
              <a:ext cx="806116" cy="517346"/>
            </a:xfrm>
            <a:prstGeom prst="rightArrow">
              <a:avLst/>
            </a:prstGeom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ko-KR" altLang="en-US"/>
            </a:p>
          </p:txBody>
        </p:sp>
        <p:sp>
          <p:nvSpPr>
            <p:cNvPr id="15" name="모서리가 둥근 직사각형 14"/>
            <p:cNvSpPr/>
            <p:nvPr/>
          </p:nvSpPr>
          <p:spPr>
            <a:xfrm>
              <a:off x="3656272" y="1395639"/>
              <a:ext cx="1563441" cy="673768"/>
            </a:xfrm>
            <a:prstGeom prst="roundRect">
              <a:avLst/>
            </a:prstGeom>
            <a:noFill/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ko-KR" altLang="en-US"/>
            </a:p>
          </p:txBody>
        </p:sp>
        <p:sp>
          <p:nvSpPr>
            <p:cNvPr id="16" name="모서리가 둥근 직사각형 15"/>
            <p:cNvSpPr/>
            <p:nvPr/>
          </p:nvSpPr>
          <p:spPr>
            <a:xfrm>
              <a:off x="6650143" y="1395639"/>
              <a:ext cx="1563441" cy="673768"/>
            </a:xfrm>
            <a:prstGeom prst="roundRect">
              <a:avLst/>
            </a:prstGeom>
            <a:noFill/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ko-KR" altLang="en-US"/>
            </a:p>
          </p:txBody>
        </p:sp>
      </p:grpSp>
      <p:sp>
        <p:nvSpPr>
          <p:cNvPr id="20" name="오른쪽 화살표 19"/>
          <p:cNvSpPr/>
          <p:nvPr/>
        </p:nvSpPr>
        <p:spPr>
          <a:xfrm rot="16200000">
            <a:off x="4034934" y="2458027"/>
            <a:ext cx="806116" cy="517346"/>
          </a:xfrm>
          <a:prstGeom prst="rightArrow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21" name="모서리가 둥근 직사각형 20"/>
          <p:cNvSpPr/>
          <p:nvPr/>
        </p:nvSpPr>
        <p:spPr>
          <a:xfrm>
            <a:off x="3656272" y="3347114"/>
            <a:ext cx="1563441" cy="673768"/>
          </a:xfrm>
          <a:prstGeom prst="roundRect">
            <a:avLst/>
          </a:prstGeom>
          <a:noFill/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29" name="TextBox 28"/>
          <p:cNvSpPr txBox="1"/>
          <p:nvPr/>
        </p:nvSpPr>
        <p:spPr>
          <a:xfrm>
            <a:off x="662401" y="1563246"/>
            <a:ext cx="1875598" cy="3231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1500" dirty="0" smtClean="0">
                <a:solidFill>
                  <a:schemeClr val="accent1"/>
                </a:solidFill>
              </a:rPr>
              <a:t>Short return ticket</a:t>
            </a:r>
            <a:endParaRPr lang="ko-KR" altLang="en-US" sz="1500" dirty="0">
              <a:solidFill>
                <a:schemeClr val="accent1"/>
              </a:solidFill>
            </a:endParaRPr>
          </a:p>
        </p:txBody>
      </p:sp>
      <p:sp>
        <p:nvSpPr>
          <p:cNvPr id="30" name="TextBox 29"/>
          <p:cNvSpPr txBox="1"/>
          <p:nvPr/>
        </p:nvSpPr>
        <p:spPr>
          <a:xfrm>
            <a:off x="3630549" y="1519447"/>
            <a:ext cx="1875598" cy="507831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1500" dirty="0" smtClean="0">
                <a:solidFill>
                  <a:schemeClr val="accent1"/>
                </a:solidFill>
              </a:rPr>
              <a:t>      Skip CTH</a:t>
            </a:r>
          </a:p>
          <a:p>
            <a:r>
              <a:rPr lang="en-US" altLang="ko-KR" sz="1200" dirty="0" smtClean="0">
                <a:solidFill>
                  <a:schemeClr val="accent1"/>
                </a:solidFill>
              </a:rPr>
              <a:t>(airport attractiveness) </a:t>
            </a:r>
            <a:endParaRPr lang="ko-KR" altLang="en-US" sz="1200" dirty="0">
              <a:solidFill>
                <a:schemeClr val="accent1"/>
              </a:solidFill>
            </a:endParaRPr>
          </a:p>
        </p:txBody>
      </p:sp>
      <p:sp>
        <p:nvSpPr>
          <p:cNvPr id="31" name="TextBox 30"/>
          <p:cNvSpPr txBox="1"/>
          <p:nvPr/>
        </p:nvSpPr>
        <p:spPr>
          <a:xfrm>
            <a:off x="6450058" y="1450196"/>
            <a:ext cx="1976499" cy="646331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algn="ctr"/>
            <a:r>
              <a:rPr lang="en-US" altLang="ko-KR" b="1" i="1" dirty="0">
                <a:solidFill>
                  <a:schemeClr val="accent1"/>
                </a:solidFill>
              </a:rPr>
              <a:t>Taxi driver’s decision</a:t>
            </a:r>
          </a:p>
        </p:txBody>
      </p:sp>
      <p:sp>
        <p:nvSpPr>
          <p:cNvPr id="32" name="TextBox 31"/>
          <p:cNvSpPr txBox="1"/>
          <p:nvPr/>
        </p:nvSpPr>
        <p:spPr>
          <a:xfrm>
            <a:off x="457200" y="2313642"/>
            <a:ext cx="2719137" cy="646331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algn="ctr"/>
            <a:r>
              <a:rPr lang="en-US" altLang="ko-KR" i="1" dirty="0" smtClean="0">
                <a:solidFill>
                  <a:srgbClr val="FF7C80"/>
                </a:solidFill>
              </a:rPr>
              <a:t>Just extend fall back time?</a:t>
            </a:r>
          </a:p>
          <a:p>
            <a:pPr algn="ctr"/>
            <a:r>
              <a:rPr lang="en-US" altLang="ko-KR" i="1" dirty="0" smtClean="0">
                <a:solidFill>
                  <a:srgbClr val="FF7C80"/>
                </a:solidFill>
              </a:rPr>
              <a:t>(beyond 90 min)</a:t>
            </a:r>
            <a:endParaRPr lang="ko-KR" altLang="en-US" i="1" dirty="0">
              <a:solidFill>
                <a:srgbClr val="FF7C80"/>
              </a:solidFill>
            </a:endParaRPr>
          </a:p>
        </p:txBody>
      </p:sp>
      <p:sp>
        <p:nvSpPr>
          <p:cNvPr id="33" name="TextBox 32"/>
          <p:cNvSpPr txBox="1"/>
          <p:nvPr/>
        </p:nvSpPr>
        <p:spPr>
          <a:xfrm>
            <a:off x="4252684" y="3347114"/>
            <a:ext cx="370615" cy="646331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3600" dirty="0" smtClean="0">
                <a:solidFill>
                  <a:schemeClr val="accent1"/>
                </a:solidFill>
              </a:rPr>
              <a:t>?</a:t>
            </a:r>
            <a:endParaRPr lang="ko-KR" altLang="en-US" sz="3600" dirty="0">
              <a:solidFill>
                <a:schemeClr val="accent1"/>
              </a:solidFill>
            </a:endParaRPr>
          </a:p>
        </p:txBody>
      </p:sp>
      <p:grpSp>
        <p:nvGrpSpPr>
          <p:cNvPr id="36" name="그룹 35"/>
          <p:cNvGrpSpPr/>
          <p:nvPr/>
        </p:nvGrpSpPr>
        <p:grpSpPr>
          <a:xfrm>
            <a:off x="1273843" y="4395911"/>
            <a:ext cx="6328296" cy="3066245"/>
            <a:chOff x="1337633" y="4392852"/>
            <a:chExt cx="6200715" cy="3176690"/>
          </a:xfrm>
        </p:grpSpPr>
        <p:sp>
          <p:nvSpPr>
            <p:cNvPr id="34" name="모서리가 둥근 직사각형 33"/>
            <p:cNvSpPr/>
            <p:nvPr/>
          </p:nvSpPr>
          <p:spPr>
            <a:xfrm>
              <a:off x="1337633" y="4392852"/>
              <a:ext cx="6200715" cy="2249906"/>
            </a:xfrm>
            <a:prstGeom prst="roundRect">
              <a:avLst/>
            </a:prstGeom>
            <a:noFill/>
            <a:ln>
              <a:solidFill>
                <a:schemeClr val="accent6"/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ko-KR" altLang="en-US"/>
            </a:p>
          </p:txBody>
        </p:sp>
        <p:sp>
          <p:nvSpPr>
            <p:cNvPr id="35" name="TextBox 34"/>
            <p:cNvSpPr txBox="1"/>
            <p:nvPr/>
          </p:nvSpPr>
          <p:spPr>
            <a:xfrm>
              <a:off x="1444119" y="4430221"/>
              <a:ext cx="5987742" cy="3139321"/>
            </a:xfrm>
            <a:prstGeom prst="rect">
              <a:avLst/>
            </a:prstGeom>
            <a:noFill/>
          </p:spPr>
          <p:txBody>
            <a:bodyPr wrap="square" rtlCol="0">
              <a:spAutoFit/>
            </a:bodyPr>
            <a:lstStyle/>
            <a:p>
              <a:pPr algn="ctr"/>
              <a:r>
                <a:rPr lang="en-US" altLang="ko-KR" b="1" dirty="0" smtClean="0"/>
                <a:t>Airport </a:t>
              </a:r>
              <a:r>
                <a:rPr lang="en-US" altLang="ko-KR" b="1" dirty="0"/>
                <a:t>Pick-up “Punch-card”</a:t>
              </a:r>
            </a:p>
            <a:p>
              <a:pPr algn="ctr"/>
              <a:endParaRPr lang="en-US" altLang="ko-KR" dirty="0" smtClean="0"/>
            </a:p>
            <a:p>
              <a:pPr algn="ctr"/>
              <a:r>
                <a:rPr lang="en-US" altLang="ko-KR" dirty="0"/>
                <a:t>C</a:t>
              </a:r>
              <a:r>
                <a:rPr lang="en-US" altLang="ko-KR" dirty="0" smtClean="0"/>
                <a:t>ertain </a:t>
              </a:r>
              <a:r>
                <a:rPr lang="en-US" altLang="ko-KR" dirty="0"/>
                <a:t>number of airport </a:t>
              </a:r>
              <a:r>
                <a:rPr lang="en-US" altLang="ko-KR" dirty="0" smtClean="0"/>
                <a:t>pick-ups (Similar to punch-card)</a:t>
              </a:r>
            </a:p>
            <a:p>
              <a:pPr marL="0" lvl="1" algn="ctr"/>
              <a:endParaRPr lang="en-US" altLang="ko-KR" dirty="0" smtClean="0"/>
            </a:p>
            <a:p>
              <a:pPr marL="0" lvl="1" algn="ctr"/>
              <a:r>
                <a:rPr lang="en-US" altLang="ko-KR" dirty="0" smtClean="0"/>
                <a:t>Allowed </a:t>
              </a:r>
              <a:r>
                <a:rPr lang="en-US" altLang="ko-KR" dirty="0"/>
                <a:t>for time periods that taxis are needed the </a:t>
              </a:r>
              <a:r>
                <a:rPr lang="en-US" altLang="ko-KR" dirty="0" smtClean="0"/>
                <a:t>most</a:t>
              </a:r>
            </a:p>
            <a:p>
              <a:pPr marL="0" lvl="1" algn="ctr"/>
              <a:endParaRPr lang="en-US" altLang="ko-KR" dirty="0"/>
            </a:p>
            <a:p>
              <a:pPr marL="0" lvl="1" algn="ctr"/>
              <a:r>
                <a:rPr lang="en-US" altLang="ko-KR" dirty="0"/>
                <a:t>Implementation is relatively easy</a:t>
              </a:r>
            </a:p>
            <a:p>
              <a:pPr marL="0" lvl="1" algn="ctr"/>
              <a:endParaRPr lang="en-US" altLang="ko-KR" dirty="0"/>
            </a:p>
            <a:p>
              <a:pPr algn="ctr"/>
              <a:endParaRPr lang="en-US" altLang="ko-KR" dirty="0" smtClean="0"/>
            </a:p>
            <a:p>
              <a:pPr algn="ctr"/>
              <a:endParaRPr lang="en-US" altLang="ko-KR" dirty="0" smtClean="0"/>
            </a:p>
            <a:p>
              <a:pPr algn="ctr"/>
              <a:r>
                <a:rPr lang="en-US" altLang="ko-KR" dirty="0" smtClean="0"/>
                <a:t> </a:t>
              </a:r>
              <a:endParaRPr lang="ko-KR" altLang="en-US" dirty="0"/>
            </a:p>
          </p:txBody>
        </p:sp>
      </p:grpSp>
      <p:cxnSp>
        <p:nvCxnSpPr>
          <p:cNvPr id="38" name="직선 연결선 37"/>
          <p:cNvCxnSpPr>
            <a:stCxn id="21" idx="2"/>
            <a:endCxn id="34" idx="0"/>
          </p:cNvCxnSpPr>
          <p:nvPr/>
        </p:nvCxnSpPr>
        <p:spPr>
          <a:xfrm flipH="1">
            <a:off x="4437991" y="4020882"/>
            <a:ext cx="2" cy="375029"/>
          </a:xfrm>
          <a:prstGeom prst="line">
            <a:avLst/>
          </a:prstGeom>
          <a:ln>
            <a:prstDash val="dash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39" name="슬라이드 번호 개체 틀 38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16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2584411067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17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5" name="텍스트 개체 틀 4"/>
          <p:cNvSpPr>
            <a:spLocks noGrp="1"/>
          </p:cNvSpPr>
          <p:nvPr>
            <p:ph type="body" sz="quarter" idx="13"/>
          </p:nvPr>
        </p:nvSpPr>
        <p:spPr/>
        <p:txBody>
          <a:bodyPr>
            <a:normAutofit/>
          </a:bodyPr>
          <a:lstStyle/>
          <a:p>
            <a:r>
              <a:rPr lang="en-US" altLang="ko-KR" sz="1800" dirty="0" smtClean="0"/>
              <a:t>Big taxi trip dataset was used to model NYC taxi driver’s decision process in order </a:t>
            </a:r>
            <a:r>
              <a:rPr lang="en-US" altLang="ko-KR" sz="1800" u="sng" dirty="0" smtClean="0"/>
              <a:t>to suggest policies for improving JFK Airport ground access</a:t>
            </a:r>
            <a:r>
              <a:rPr lang="en-US" altLang="ko-KR" sz="1800" dirty="0" smtClean="0"/>
              <a:t> and passenger satisfaction</a:t>
            </a:r>
          </a:p>
          <a:p>
            <a:endParaRPr lang="en-US" altLang="ko-KR" sz="1800" dirty="0"/>
          </a:p>
          <a:p>
            <a:r>
              <a:rPr lang="en-US" altLang="ko-KR" sz="1800" dirty="0" smtClean="0"/>
              <a:t>“airport pick-up” or “cruising for customers” binary decision at the end of each trip was </a:t>
            </a:r>
            <a:r>
              <a:rPr lang="en-US" altLang="ko-KR" sz="1800" u="sng" dirty="0" smtClean="0"/>
              <a:t>modeled using logistic regression</a:t>
            </a:r>
          </a:p>
          <a:p>
            <a:endParaRPr lang="en-US" altLang="ko-KR" sz="1800" dirty="0"/>
          </a:p>
          <a:p>
            <a:r>
              <a:rPr lang="en-US" altLang="ko-KR" sz="1800" dirty="0" smtClean="0"/>
              <a:t>Positive impact of </a:t>
            </a:r>
            <a:r>
              <a:rPr lang="en-US" altLang="ko-KR" sz="1800" u="sng" dirty="0" smtClean="0"/>
              <a:t>short return ticket</a:t>
            </a:r>
            <a:r>
              <a:rPr lang="en-US" altLang="ko-KR" sz="1800" dirty="0" smtClean="0"/>
              <a:t> policy</a:t>
            </a:r>
          </a:p>
          <a:p>
            <a:endParaRPr lang="en-US" altLang="ko-KR" sz="1800" dirty="0"/>
          </a:p>
          <a:p>
            <a:r>
              <a:rPr lang="en-US" altLang="ko-KR" sz="1800" dirty="0" smtClean="0"/>
              <a:t>Suggest a methodology to capture the driver’s decision mechanism </a:t>
            </a:r>
            <a:br>
              <a:rPr lang="en-US" altLang="ko-KR" sz="1800" dirty="0" smtClean="0"/>
            </a:br>
            <a:r>
              <a:rPr lang="en-US" altLang="ko-KR" sz="1600" dirty="0" smtClean="0">
                <a:solidFill>
                  <a:schemeClr val="accent1"/>
                </a:solidFill>
              </a:rPr>
              <a:t>(</a:t>
            </a:r>
            <a:r>
              <a:rPr lang="en-US" altLang="ko-KR" sz="1600" b="1" dirty="0" smtClean="0">
                <a:solidFill>
                  <a:schemeClr val="accent1"/>
                </a:solidFill>
              </a:rPr>
              <a:t>Airport </a:t>
            </a:r>
            <a:r>
              <a:rPr lang="en-US" altLang="ko-KR" sz="1600" b="1" dirty="0">
                <a:solidFill>
                  <a:schemeClr val="accent1"/>
                </a:solidFill>
              </a:rPr>
              <a:t>Pick-up “Punch-card</a:t>
            </a:r>
            <a:r>
              <a:rPr lang="en-US" altLang="ko-KR" sz="1600" b="1" dirty="0" smtClean="0">
                <a:solidFill>
                  <a:schemeClr val="accent1"/>
                </a:solidFill>
              </a:rPr>
              <a:t>”)</a:t>
            </a:r>
          </a:p>
          <a:p>
            <a:endParaRPr lang="en-US" altLang="ko-KR" sz="1800" dirty="0" smtClean="0"/>
          </a:p>
          <a:p>
            <a:r>
              <a:rPr lang="en-US" altLang="ko-KR" sz="1800" dirty="0" smtClean="0"/>
              <a:t>Model can aid to </a:t>
            </a:r>
            <a:r>
              <a:rPr lang="en-US" altLang="ko-KR" sz="1800" u="sng" dirty="0" smtClean="0"/>
              <a:t>other policy considerations</a:t>
            </a:r>
          </a:p>
          <a:p>
            <a:pPr lvl="1"/>
            <a:r>
              <a:rPr lang="en-US" altLang="ko-KR" sz="1800" dirty="0" smtClean="0"/>
              <a:t>Maintaining accessibility in metropolitan cities</a:t>
            </a:r>
          </a:p>
          <a:p>
            <a:pPr lvl="1"/>
            <a:r>
              <a:rPr lang="en-US" altLang="ko-KR" sz="1800" dirty="0" smtClean="0"/>
              <a:t>Separate for-hire-vehicle agreement  for taxi shortage periods</a:t>
            </a:r>
          </a:p>
          <a:p>
            <a:endParaRPr lang="ko-KR" altLang="en-US" dirty="0"/>
          </a:p>
        </p:txBody>
      </p:sp>
      <p:sp>
        <p:nvSpPr>
          <p:cNvPr id="4" name="제목 3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/>
              <a:t>Conclusions</a:t>
            </a:r>
            <a:endParaRPr lang="ko-KR" altLang="en-US" dirty="0"/>
          </a:p>
        </p:txBody>
      </p:sp>
      <p:sp>
        <p:nvSpPr>
          <p:cNvPr id="2" name="슬라이드 번호 개체 틀 1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17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4132213580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2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제목 2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 smtClean="0"/>
              <a:t>Introduction</a:t>
            </a:r>
            <a:endParaRPr lang="ko-KR" altLang="en-US" dirty="0"/>
          </a:p>
        </p:txBody>
      </p:sp>
      <p:sp>
        <p:nvSpPr>
          <p:cNvPr id="5" name="타원 4"/>
          <p:cNvSpPr/>
          <p:nvPr/>
        </p:nvSpPr>
        <p:spPr>
          <a:xfrm>
            <a:off x="789139" y="1265129"/>
            <a:ext cx="2154477" cy="663879"/>
          </a:xfrm>
          <a:prstGeom prst="ellipse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/>
              <a:t>Problem</a:t>
            </a:r>
            <a:endParaRPr lang="ko-KR" altLang="en-US" dirty="0"/>
          </a:p>
        </p:txBody>
      </p:sp>
      <p:sp>
        <p:nvSpPr>
          <p:cNvPr id="6" name="타원 5"/>
          <p:cNvSpPr/>
          <p:nvPr/>
        </p:nvSpPr>
        <p:spPr>
          <a:xfrm>
            <a:off x="789134" y="2699881"/>
            <a:ext cx="2154477" cy="663879"/>
          </a:xfrm>
          <a:prstGeom prst="ellipse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/>
              <a:t>Intuitive Solution</a:t>
            </a:r>
            <a:endParaRPr lang="ko-KR" altLang="en-US" dirty="0"/>
          </a:p>
        </p:txBody>
      </p:sp>
      <p:sp>
        <p:nvSpPr>
          <p:cNvPr id="7" name="타원 6"/>
          <p:cNvSpPr/>
          <p:nvPr/>
        </p:nvSpPr>
        <p:spPr>
          <a:xfrm>
            <a:off x="789135" y="4134633"/>
            <a:ext cx="2154477" cy="663879"/>
          </a:xfrm>
          <a:prstGeom prst="ellipse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/>
              <a:t>Data Mining</a:t>
            </a:r>
            <a:endParaRPr lang="ko-KR" altLang="en-US" dirty="0"/>
          </a:p>
        </p:txBody>
      </p:sp>
      <p:sp>
        <p:nvSpPr>
          <p:cNvPr id="8" name="타원 7"/>
          <p:cNvSpPr/>
          <p:nvPr/>
        </p:nvSpPr>
        <p:spPr>
          <a:xfrm>
            <a:off x="789134" y="5569385"/>
            <a:ext cx="2154477" cy="663879"/>
          </a:xfrm>
          <a:prstGeom prst="ellipse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/>
              <a:t>New</a:t>
            </a:r>
          </a:p>
          <a:p>
            <a:pPr algn="ctr"/>
            <a:r>
              <a:rPr lang="en-US" altLang="ko-KR" dirty="0" smtClean="0"/>
              <a:t>Solution</a:t>
            </a:r>
            <a:endParaRPr lang="ko-KR" altLang="en-US" dirty="0"/>
          </a:p>
        </p:txBody>
      </p:sp>
      <p:sp>
        <p:nvSpPr>
          <p:cNvPr id="9" name="오른쪽 화살표 8"/>
          <p:cNvSpPr/>
          <p:nvPr/>
        </p:nvSpPr>
        <p:spPr>
          <a:xfrm>
            <a:off x="3194137" y="1465544"/>
            <a:ext cx="538619" cy="263047"/>
          </a:xfrm>
          <a:prstGeom prst="rightArrow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10" name="TextBox 9"/>
          <p:cNvSpPr txBox="1"/>
          <p:nvPr/>
        </p:nvSpPr>
        <p:spPr>
          <a:xfrm>
            <a:off x="3832964" y="1366234"/>
            <a:ext cx="5073041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400" dirty="0" smtClean="0"/>
              <a:t>Taxi shortage in JFK airport</a:t>
            </a:r>
            <a:endParaRPr lang="ko-KR" altLang="en-US" sz="2400" dirty="0"/>
          </a:p>
        </p:txBody>
      </p:sp>
      <p:sp>
        <p:nvSpPr>
          <p:cNvPr id="11" name="오른쪽 화살표 10"/>
          <p:cNvSpPr/>
          <p:nvPr/>
        </p:nvSpPr>
        <p:spPr>
          <a:xfrm>
            <a:off x="3169081" y="2900296"/>
            <a:ext cx="538619" cy="263047"/>
          </a:xfrm>
          <a:prstGeom prst="rightArrow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12" name="TextBox 11"/>
          <p:cNvSpPr txBox="1"/>
          <p:nvPr/>
        </p:nvSpPr>
        <p:spPr>
          <a:xfrm>
            <a:off x="3832962" y="2800986"/>
            <a:ext cx="5073041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400" b="1" dirty="0" smtClean="0"/>
              <a:t>Increasing </a:t>
            </a:r>
            <a:r>
              <a:rPr lang="en-US" altLang="ko-KR" sz="2400" b="1" dirty="0"/>
              <a:t>taxi </a:t>
            </a:r>
            <a:r>
              <a:rPr lang="en-US" altLang="ko-KR" sz="2400" b="1" dirty="0" smtClean="0"/>
              <a:t>supply or flat rate?</a:t>
            </a:r>
          </a:p>
        </p:txBody>
      </p:sp>
      <p:sp>
        <p:nvSpPr>
          <p:cNvPr id="13" name="오른쪽 화살표 12"/>
          <p:cNvSpPr/>
          <p:nvPr/>
        </p:nvSpPr>
        <p:spPr>
          <a:xfrm>
            <a:off x="3187873" y="4335048"/>
            <a:ext cx="538619" cy="263047"/>
          </a:xfrm>
          <a:prstGeom prst="rightArrow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14" name="TextBox 13"/>
          <p:cNvSpPr txBox="1"/>
          <p:nvPr/>
        </p:nvSpPr>
        <p:spPr>
          <a:xfrm>
            <a:off x="3832962" y="4235738"/>
            <a:ext cx="5073041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400" dirty="0" smtClean="0"/>
              <a:t>Using Binary </a:t>
            </a:r>
            <a:r>
              <a:rPr lang="en-US" altLang="ko-KR" sz="2400" dirty="0"/>
              <a:t>Logistic </a:t>
            </a:r>
            <a:r>
              <a:rPr lang="en-US" altLang="ko-KR" sz="2400" dirty="0" smtClean="0"/>
              <a:t>regression</a:t>
            </a:r>
            <a:endParaRPr lang="en-US" altLang="ko-KR" sz="2400" dirty="0"/>
          </a:p>
        </p:txBody>
      </p:sp>
      <p:sp>
        <p:nvSpPr>
          <p:cNvPr id="21" name="TextBox 20"/>
          <p:cNvSpPr txBox="1"/>
          <p:nvPr/>
        </p:nvSpPr>
        <p:spPr>
          <a:xfrm>
            <a:off x="4897677" y="3363760"/>
            <a:ext cx="2116899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400" dirty="0" smtClean="0">
                <a:solidFill>
                  <a:srgbClr val="FF0000"/>
                </a:solidFill>
              </a:rPr>
              <a:t>Less effective!</a:t>
            </a:r>
            <a:endParaRPr lang="ko-KR" altLang="en-US" sz="2400" dirty="0">
              <a:solidFill>
                <a:srgbClr val="FF0000"/>
              </a:solidFill>
            </a:endParaRPr>
          </a:p>
        </p:txBody>
      </p:sp>
      <p:sp>
        <p:nvSpPr>
          <p:cNvPr id="22" name="오른쪽 화살표 21"/>
          <p:cNvSpPr/>
          <p:nvPr/>
        </p:nvSpPr>
        <p:spPr>
          <a:xfrm>
            <a:off x="3187873" y="5807521"/>
            <a:ext cx="538619" cy="263047"/>
          </a:xfrm>
          <a:prstGeom prst="rightArrow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23" name="TextBox 22"/>
          <p:cNvSpPr txBox="1"/>
          <p:nvPr/>
        </p:nvSpPr>
        <p:spPr>
          <a:xfrm>
            <a:off x="3832962" y="5708211"/>
            <a:ext cx="5073041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400" dirty="0" smtClean="0"/>
              <a:t>Presenting suggested </a:t>
            </a:r>
            <a:r>
              <a:rPr lang="en-US" altLang="ko-KR" sz="2400" dirty="0"/>
              <a:t>Policies</a:t>
            </a:r>
          </a:p>
        </p:txBody>
      </p:sp>
      <p:sp>
        <p:nvSpPr>
          <p:cNvPr id="2" name="슬라이드 번호 개체 틀 1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2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3655639057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3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제목 2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 smtClean="0"/>
              <a:t>Introduction</a:t>
            </a:r>
            <a:endParaRPr lang="ko-KR" altLang="en-US" dirty="0"/>
          </a:p>
        </p:txBody>
      </p:sp>
      <p:sp>
        <p:nvSpPr>
          <p:cNvPr id="2" name="TextBox 1"/>
          <p:cNvSpPr txBox="1"/>
          <p:nvPr/>
        </p:nvSpPr>
        <p:spPr>
          <a:xfrm>
            <a:off x="889348" y="1164921"/>
            <a:ext cx="7402882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400" dirty="0" smtClean="0"/>
              <a:t>♣ What will be modeled by Logistic regression?</a:t>
            </a:r>
            <a:endParaRPr lang="ko-KR" altLang="en-US" sz="2400" dirty="0"/>
          </a:p>
        </p:txBody>
      </p:sp>
      <p:sp>
        <p:nvSpPr>
          <p:cNvPr id="17" name="TextBox 16"/>
          <p:cNvSpPr txBox="1"/>
          <p:nvPr/>
        </p:nvSpPr>
        <p:spPr>
          <a:xfrm>
            <a:off x="889348" y="2476175"/>
            <a:ext cx="7516466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400" dirty="0" smtClean="0"/>
              <a:t>♣ What is Binary Logistic regression? Why use?</a:t>
            </a:r>
            <a:endParaRPr lang="ko-KR" altLang="en-US" sz="2400" dirty="0"/>
          </a:p>
        </p:txBody>
      </p:sp>
      <p:sp>
        <p:nvSpPr>
          <p:cNvPr id="4" name="TextBox 3"/>
          <p:cNvSpPr txBox="1"/>
          <p:nvPr/>
        </p:nvSpPr>
        <p:spPr>
          <a:xfrm>
            <a:off x="1860540" y="1723227"/>
            <a:ext cx="5574082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400" b="1" dirty="0" smtClean="0"/>
              <a:t>Taxi driver’s decision </a:t>
            </a:r>
            <a:r>
              <a:rPr lang="en-US" altLang="ko-KR" sz="2400" dirty="0" smtClean="0"/>
              <a:t>to make airport trips </a:t>
            </a:r>
            <a:endParaRPr lang="ko-KR" altLang="en-US" sz="2400" dirty="0"/>
          </a:p>
        </p:txBody>
      </p:sp>
      <p:sp>
        <p:nvSpPr>
          <p:cNvPr id="16" name="위로 굽은 화살표 15"/>
          <p:cNvSpPr/>
          <p:nvPr/>
        </p:nvSpPr>
        <p:spPr>
          <a:xfrm rot="5400000">
            <a:off x="1500417" y="1690379"/>
            <a:ext cx="300623" cy="350729"/>
          </a:xfrm>
          <a:prstGeom prst="bentUpArrow">
            <a:avLst/>
          </a:prstGeom>
          <a:solidFill>
            <a:srgbClr val="FF0000"/>
          </a:solidFill>
          <a:ln>
            <a:solidFill>
              <a:srgbClr val="FF000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18" name="TextBox 17"/>
          <p:cNvSpPr txBox="1"/>
          <p:nvPr/>
        </p:nvSpPr>
        <p:spPr>
          <a:xfrm>
            <a:off x="1365856" y="3034481"/>
            <a:ext cx="4926660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400" dirty="0" smtClean="0"/>
              <a:t>→ Special case of linear regression</a:t>
            </a:r>
            <a:endParaRPr lang="ko-KR" altLang="en-US" sz="2400" dirty="0"/>
          </a:p>
        </p:txBody>
      </p:sp>
      <p:sp>
        <p:nvSpPr>
          <p:cNvPr id="19" name="구름 18"/>
          <p:cNvSpPr/>
          <p:nvPr/>
        </p:nvSpPr>
        <p:spPr>
          <a:xfrm>
            <a:off x="1826093" y="3641623"/>
            <a:ext cx="2931645" cy="921784"/>
          </a:xfrm>
          <a:prstGeom prst="cloud">
            <a:avLst/>
          </a:prstGeom>
          <a:solidFill>
            <a:schemeClr val="accent2">
              <a:lumMod val="20000"/>
              <a:lumOff val="80000"/>
            </a:schemeClr>
          </a:solidFill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sz="2000" dirty="0" smtClean="0">
                <a:solidFill>
                  <a:schemeClr val="tx1"/>
                </a:solidFill>
              </a:rPr>
              <a:t>What’s different?</a:t>
            </a:r>
            <a:endParaRPr lang="ko-KR" altLang="en-US" sz="2000" dirty="0">
              <a:noFill/>
            </a:endParaRPr>
          </a:p>
        </p:txBody>
      </p:sp>
      <p:grpSp>
        <p:nvGrpSpPr>
          <p:cNvPr id="29" name="그룹 28"/>
          <p:cNvGrpSpPr/>
          <p:nvPr/>
        </p:nvGrpSpPr>
        <p:grpSpPr>
          <a:xfrm>
            <a:off x="2503476" y="4755118"/>
            <a:ext cx="4740285" cy="1323439"/>
            <a:chOff x="3294834" y="4755117"/>
            <a:chExt cx="2588974" cy="1834697"/>
          </a:xfrm>
        </p:grpSpPr>
        <p:sp>
          <p:nvSpPr>
            <p:cNvPr id="27" name="직사각형 26"/>
            <p:cNvSpPr/>
            <p:nvPr/>
          </p:nvSpPr>
          <p:spPr>
            <a:xfrm>
              <a:off x="3297770" y="4755117"/>
              <a:ext cx="2586038" cy="1528763"/>
            </a:xfrm>
            <a:prstGeom prst="rect">
              <a:avLst/>
            </a:prstGeom>
            <a:noFill/>
            <a:ln>
              <a:solidFill>
                <a:schemeClr val="accent6"/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ko-KR" altLang="en-US" dirty="0">
                <a:solidFill>
                  <a:schemeClr val="tx1"/>
                </a:solidFill>
              </a:endParaRPr>
            </a:p>
          </p:txBody>
        </p:sp>
        <p:sp>
          <p:nvSpPr>
            <p:cNvPr id="28" name="TextBox 27"/>
            <p:cNvSpPr txBox="1"/>
            <p:nvPr/>
          </p:nvSpPr>
          <p:spPr>
            <a:xfrm>
              <a:off x="3294834" y="4755117"/>
              <a:ext cx="2588974" cy="1834697"/>
            </a:xfrm>
            <a:prstGeom prst="rect">
              <a:avLst/>
            </a:prstGeom>
            <a:noFill/>
          </p:spPr>
          <p:txBody>
            <a:bodyPr wrap="square" rtlCol="0">
              <a:spAutoFit/>
            </a:bodyPr>
            <a:lstStyle/>
            <a:p>
              <a:r>
                <a:rPr lang="en-US" altLang="ko-KR" sz="2000" dirty="0" smtClean="0"/>
                <a:t>- Dependent variable’s result : </a:t>
              </a:r>
              <a:r>
                <a:rPr lang="en-US" altLang="ko-KR" sz="2000" b="1" u="sng" dirty="0"/>
                <a:t>2 categorized</a:t>
              </a:r>
              <a:endParaRPr lang="en-US" altLang="ko-KR" sz="2000" b="1" u="sng" dirty="0" smtClean="0"/>
            </a:p>
            <a:p>
              <a:r>
                <a:rPr lang="en-US" altLang="ko-KR" sz="2000" dirty="0" smtClean="0"/>
                <a:t>- </a:t>
              </a:r>
              <a:r>
                <a:rPr lang="en-US" altLang="ko-KR" sz="2000" b="1" u="sng" dirty="0" smtClean="0"/>
                <a:t>P(Y=1/X) </a:t>
              </a:r>
              <a:r>
                <a:rPr lang="en-US" altLang="ko-KR" sz="2000" dirty="0" smtClean="0"/>
                <a:t>: </a:t>
              </a:r>
              <a:r>
                <a:rPr lang="en-US" altLang="ko-KR" sz="2000" dirty="0"/>
                <a:t>Binomial </a:t>
              </a:r>
              <a:r>
                <a:rPr lang="en-US" altLang="ko-KR" sz="2000" dirty="0" smtClean="0"/>
                <a:t>distribution</a:t>
              </a:r>
            </a:p>
            <a:p>
              <a:r>
                <a:rPr lang="en-US" altLang="ko-KR" sz="2000" dirty="0" smtClean="0"/>
                <a:t>- Y </a:t>
              </a:r>
              <a:r>
                <a:rPr lang="en-US" altLang="ko-KR" sz="2000" dirty="0"/>
                <a:t>range : [0,1]</a:t>
              </a:r>
            </a:p>
            <a:p>
              <a:pPr marL="342900" indent="-342900">
                <a:buFontTx/>
                <a:buChar char="-"/>
              </a:pPr>
              <a:endParaRPr lang="ko-KR" altLang="en-US" sz="2000" dirty="0"/>
            </a:p>
          </p:txBody>
        </p:sp>
      </p:grpSp>
      <p:sp>
        <p:nvSpPr>
          <p:cNvPr id="35" name="직사각형 34"/>
          <p:cNvSpPr/>
          <p:nvPr/>
        </p:nvSpPr>
        <p:spPr>
          <a:xfrm>
            <a:off x="414337" y="5614988"/>
            <a:ext cx="1971676" cy="987850"/>
          </a:xfrm>
          <a:prstGeom prst="rect">
            <a:avLst/>
          </a:prstGeom>
          <a:solidFill>
            <a:schemeClr val="bg1"/>
          </a:solidFill>
          <a:ln>
            <a:solidFill>
              <a:schemeClr val="accent1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tx1"/>
                </a:solidFill>
              </a:rPr>
              <a:t>Probability : </a:t>
            </a:r>
          </a:p>
          <a:p>
            <a:pPr algn="ctr"/>
            <a:r>
              <a:rPr lang="en-US" altLang="ko-KR" dirty="0" smtClean="0">
                <a:solidFill>
                  <a:schemeClr val="tx1"/>
                </a:solidFill>
              </a:rPr>
              <a:t>Go to airport under X conditions</a:t>
            </a:r>
            <a:endParaRPr lang="ko-KR" altLang="en-US" dirty="0">
              <a:solidFill>
                <a:schemeClr val="tx1"/>
              </a:solidFill>
            </a:endParaRPr>
          </a:p>
        </p:txBody>
      </p:sp>
      <p:cxnSp>
        <p:nvCxnSpPr>
          <p:cNvPr id="43" name="꺾인 연결선 42"/>
          <p:cNvCxnSpPr>
            <a:stCxn id="35" idx="0"/>
          </p:cNvCxnSpPr>
          <p:nvPr/>
        </p:nvCxnSpPr>
        <p:spPr>
          <a:xfrm rot="5400000" flipH="1" flipV="1">
            <a:off x="1921669" y="4864894"/>
            <a:ext cx="228600" cy="1271588"/>
          </a:xfrm>
          <a:prstGeom prst="bentConnector2">
            <a:avLst/>
          </a:prstGeom>
          <a:ln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44" name="직사각형 43"/>
          <p:cNvSpPr/>
          <p:nvPr/>
        </p:nvSpPr>
        <p:spPr>
          <a:xfrm>
            <a:off x="6853237" y="4129346"/>
            <a:ext cx="1971676" cy="481826"/>
          </a:xfrm>
          <a:prstGeom prst="rect">
            <a:avLst/>
          </a:prstGeom>
          <a:solidFill>
            <a:schemeClr val="bg1"/>
          </a:solidFill>
          <a:ln>
            <a:solidFill>
              <a:schemeClr val="accent1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tx1"/>
                </a:solidFill>
              </a:rPr>
              <a:t>Go to airport or not</a:t>
            </a:r>
            <a:endParaRPr lang="ko-KR" altLang="en-US" dirty="0">
              <a:solidFill>
                <a:schemeClr val="tx1"/>
              </a:solidFill>
            </a:endParaRPr>
          </a:p>
        </p:txBody>
      </p:sp>
      <p:cxnSp>
        <p:nvCxnSpPr>
          <p:cNvPr id="46" name="꺾인 연결선 45"/>
          <p:cNvCxnSpPr>
            <a:stCxn id="44" idx="1"/>
          </p:cNvCxnSpPr>
          <p:nvPr/>
        </p:nvCxnSpPr>
        <p:spPr>
          <a:xfrm rot="10800000" flipV="1">
            <a:off x="6457951" y="4370259"/>
            <a:ext cx="395287" cy="530354"/>
          </a:xfrm>
          <a:prstGeom prst="bentConnector2">
            <a:avLst/>
          </a:prstGeom>
          <a:ln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47" name="직사각형 46"/>
          <p:cNvSpPr/>
          <p:nvPr/>
        </p:nvSpPr>
        <p:spPr>
          <a:xfrm>
            <a:off x="3829186" y="6032683"/>
            <a:ext cx="3978288" cy="524281"/>
          </a:xfrm>
          <a:prstGeom prst="rect">
            <a:avLst/>
          </a:prstGeom>
          <a:solidFill>
            <a:schemeClr val="bg1"/>
          </a:solidFill>
          <a:ln>
            <a:solidFill>
              <a:schemeClr val="accent1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tx1"/>
                </a:solidFill>
              </a:rPr>
              <a:t>If </a:t>
            </a:r>
            <a:r>
              <a:rPr lang="en-US" altLang="ko-KR" dirty="0">
                <a:solidFill>
                  <a:schemeClr val="tx1"/>
                </a:solidFill>
              </a:rPr>
              <a:t>u</a:t>
            </a:r>
            <a:r>
              <a:rPr lang="en-US" altLang="ko-KR" dirty="0" smtClean="0">
                <a:solidFill>
                  <a:schemeClr val="tx1"/>
                </a:solidFill>
              </a:rPr>
              <a:t>sing linear regression :</a:t>
            </a:r>
          </a:p>
          <a:p>
            <a:pPr algn="ctr"/>
            <a:r>
              <a:rPr lang="en-US" altLang="ko-KR" dirty="0" smtClean="0">
                <a:solidFill>
                  <a:schemeClr val="tx1"/>
                </a:solidFill>
              </a:rPr>
              <a:t>Out of range → Inaccurate prediction</a:t>
            </a:r>
          </a:p>
        </p:txBody>
      </p:sp>
      <p:cxnSp>
        <p:nvCxnSpPr>
          <p:cNvPr id="49" name="꺾인 연결선 48"/>
          <p:cNvCxnSpPr>
            <a:stCxn id="47" idx="1"/>
          </p:cNvCxnSpPr>
          <p:nvPr/>
        </p:nvCxnSpPr>
        <p:spPr>
          <a:xfrm rot="10800000">
            <a:off x="3341678" y="5757162"/>
            <a:ext cx="487509" cy="537663"/>
          </a:xfrm>
          <a:prstGeom prst="bentConnector2">
            <a:avLst/>
          </a:prstGeom>
          <a:ln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5" name="슬라이드 번호 개체 틀 4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3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4061731347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4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제목 2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 smtClean="0"/>
              <a:t>Logistic regression</a:t>
            </a:r>
            <a:endParaRPr lang="ko-KR" altLang="en-US" dirty="0"/>
          </a:p>
        </p:txBody>
      </p:sp>
      <p:pic>
        <p:nvPicPr>
          <p:cNvPr id="2" name="그림 1"/>
          <p:cNvPicPr>
            <a:picLocks noChangeAspect="1"/>
          </p:cNvPicPr>
          <p:nvPr/>
        </p:nvPicPr>
        <p:blipFill>
          <a:blip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4833568" y="1886656"/>
            <a:ext cx="4067743" cy="3334215"/>
          </a:xfrm>
          <a:prstGeom prst="rect">
            <a:avLst/>
          </a:prstGeom>
        </p:spPr>
      </p:pic>
      <p:sp>
        <p:nvSpPr>
          <p:cNvPr id="4" name="TextBox 3"/>
          <p:cNvSpPr txBox="1"/>
          <p:nvPr/>
        </p:nvSpPr>
        <p:spPr>
          <a:xfrm>
            <a:off x="662401" y="1215025"/>
            <a:ext cx="3158037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400" dirty="0" smtClean="0">
                <a:solidFill>
                  <a:srgbClr val="FF0000"/>
                </a:solidFill>
              </a:rPr>
              <a:t>Just know three points!</a:t>
            </a:r>
            <a:endParaRPr lang="ko-KR" altLang="en-US" sz="2400" dirty="0">
              <a:solidFill>
                <a:srgbClr val="FF0000"/>
              </a:solidFill>
            </a:endParaRPr>
          </a:p>
        </p:txBody>
      </p:sp>
      <p:grpSp>
        <p:nvGrpSpPr>
          <p:cNvPr id="6" name="그룹 5"/>
          <p:cNvGrpSpPr/>
          <p:nvPr/>
        </p:nvGrpSpPr>
        <p:grpSpPr>
          <a:xfrm>
            <a:off x="642622" y="1886656"/>
            <a:ext cx="3390759" cy="988476"/>
            <a:chOff x="3294834" y="4755117"/>
            <a:chExt cx="2588974" cy="1155772"/>
          </a:xfrm>
        </p:grpSpPr>
        <p:sp>
          <p:nvSpPr>
            <p:cNvPr id="7" name="직사각형 6"/>
            <p:cNvSpPr/>
            <p:nvPr/>
          </p:nvSpPr>
          <p:spPr>
            <a:xfrm>
              <a:off x="3297770" y="4755117"/>
              <a:ext cx="2586038" cy="840401"/>
            </a:xfrm>
            <a:prstGeom prst="rect">
              <a:avLst/>
            </a:prstGeom>
            <a:noFill/>
            <a:ln>
              <a:solidFill>
                <a:schemeClr val="accent6"/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ko-KR" altLang="en-US" dirty="0">
                <a:solidFill>
                  <a:schemeClr val="tx1"/>
                </a:solidFill>
              </a:endParaRPr>
            </a:p>
          </p:txBody>
        </p:sp>
        <mc:AlternateContent xmlns:mc="http://schemas.openxmlformats.org/markup-compatibility/2006" xmlns:a14="http://schemas.microsoft.com/office/drawing/2010/main">
          <mc:Choice Requires="a14">
            <p:sp>
              <p:nvSpPr>
                <p:cNvPr id="8" name="TextBox 7"/>
                <p:cNvSpPr txBox="1"/>
                <p:nvPr/>
              </p:nvSpPr>
              <p:spPr>
                <a:xfrm>
                  <a:off x="3294834" y="4755117"/>
                  <a:ext cx="2588974" cy="1155772"/>
                </a:xfrm>
                <a:prstGeom prst="rect">
                  <a:avLst/>
                </a:prstGeom>
                <a:noFill/>
              </p:spPr>
              <p:txBody>
                <a:bodyPr wrap="square" rtlCol="0">
                  <a:spAutoFit/>
                </a:bodyPr>
                <a:lstStyle/>
                <a:p>
                  <a:r>
                    <a:rPr lang="en-US" altLang="ko-KR" sz="2000" dirty="0" smtClean="0"/>
                    <a:t>1. Odds ratio</a:t>
                  </a:r>
                  <a:r>
                    <a:rPr lang="ko-KR" altLang="en-US" sz="2000" dirty="0" smtClean="0"/>
                    <a:t> </a:t>
                  </a:r>
                  <a:r>
                    <a:rPr lang="en-US" altLang="ko-KR" sz="2000" dirty="0"/>
                    <a:t> </a:t>
                  </a:r>
                  <a:r>
                    <a:rPr lang="en-US" altLang="ko-KR" sz="2000" dirty="0" smtClean="0"/>
                    <a:t>=  </a:t>
                  </a:r>
                  <a14:m>
                    <m:oMath xmlns:m="http://schemas.openxmlformats.org/officeDocument/2006/math">
                      <m:f>
                        <m:fPr>
                          <m:ctrlPr>
                            <a:rPr lang="en-US" altLang="ko-KR" sz="2400" i="1" smtClean="0">
                              <a:latin typeface="Cambria Math" panose="02040503050406030204" pitchFamily="18" charset="0"/>
                            </a:rPr>
                          </m:ctrlPr>
                        </m:fPr>
                        <m:num>
                          <m:r>
                            <a:rPr lang="en-US" altLang="ko-KR" sz="2400" i="1">
                              <a:latin typeface="Cambria Math" panose="02040503050406030204" pitchFamily="18" charset="0"/>
                            </a:rPr>
                            <m:t>𝑝</m:t>
                          </m:r>
                          <m:r>
                            <a:rPr lang="en-US" altLang="ko-KR" sz="2400" i="1">
                              <a:latin typeface="Cambria Math" panose="02040503050406030204" pitchFamily="18" charset="0"/>
                            </a:rPr>
                            <m:t>(</m:t>
                          </m:r>
                          <m:r>
                            <a:rPr lang="en-US" altLang="ko-KR" sz="2400" i="1">
                              <a:latin typeface="Cambria Math" panose="02040503050406030204" pitchFamily="18" charset="0"/>
                            </a:rPr>
                            <m:t>𝑦</m:t>
                          </m:r>
                          <m:r>
                            <a:rPr lang="en-US" altLang="ko-KR" sz="2400" i="1">
                              <a:latin typeface="Cambria Math" panose="02040503050406030204" pitchFamily="18" charset="0"/>
                            </a:rPr>
                            <m:t>=1/</m:t>
                          </m:r>
                          <m:r>
                            <a:rPr lang="en-US" altLang="ko-KR" sz="2400" i="1">
                              <a:latin typeface="Cambria Math" panose="02040503050406030204" pitchFamily="18" charset="0"/>
                            </a:rPr>
                            <m:t>𝑥</m:t>
                          </m:r>
                          <m:r>
                            <a:rPr lang="en-US" altLang="ko-KR" sz="2400" i="1">
                              <a:latin typeface="Cambria Math" panose="02040503050406030204" pitchFamily="18" charset="0"/>
                            </a:rPr>
                            <m:t>)</m:t>
                          </m:r>
                        </m:num>
                        <m:den>
                          <m:r>
                            <a:rPr lang="en-US" altLang="ko-KR" sz="2400" b="0" i="1" smtClean="0">
                              <a:latin typeface="Cambria Math" panose="02040503050406030204" pitchFamily="18" charset="0"/>
                            </a:rPr>
                            <m:t>1−</m:t>
                          </m:r>
                          <m:r>
                            <a:rPr lang="en-US" altLang="ko-KR" sz="2400" b="0" i="1" smtClean="0">
                              <a:latin typeface="Cambria Math" panose="02040503050406030204" pitchFamily="18" charset="0"/>
                            </a:rPr>
                            <m:t>𝑝</m:t>
                          </m:r>
                          <m:r>
                            <a:rPr lang="en-US" altLang="ko-KR" sz="2400" b="0" i="1" smtClean="0">
                              <a:latin typeface="Cambria Math" panose="02040503050406030204" pitchFamily="18" charset="0"/>
                            </a:rPr>
                            <m:t>(</m:t>
                          </m:r>
                          <m:r>
                            <a:rPr lang="en-US" altLang="ko-KR" sz="2400" b="0" i="1" smtClean="0">
                              <a:latin typeface="Cambria Math" panose="02040503050406030204" pitchFamily="18" charset="0"/>
                            </a:rPr>
                            <m:t>𝑦</m:t>
                          </m:r>
                          <m:r>
                            <a:rPr lang="en-US" altLang="ko-KR" sz="2400" b="0" i="1" smtClean="0">
                              <a:latin typeface="Cambria Math" panose="02040503050406030204" pitchFamily="18" charset="0"/>
                            </a:rPr>
                            <m:t>=1/</m:t>
                          </m:r>
                          <m:r>
                            <a:rPr lang="en-US" altLang="ko-KR" sz="2400" b="0" i="1" smtClean="0">
                              <a:latin typeface="Cambria Math" panose="02040503050406030204" pitchFamily="18" charset="0"/>
                            </a:rPr>
                            <m:t>𝑥</m:t>
                          </m:r>
                          <m:r>
                            <a:rPr lang="en-US" altLang="ko-KR" sz="2400" b="0" i="1" smtClean="0">
                              <a:latin typeface="Cambria Math" panose="02040503050406030204" pitchFamily="18" charset="0"/>
                            </a:rPr>
                            <m:t>)</m:t>
                          </m:r>
                        </m:den>
                      </m:f>
                    </m:oMath>
                  </a14:m>
                  <a:r>
                    <a:rPr lang="en-US" altLang="ko-KR" sz="2000" dirty="0"/>
                    <a:t>	</a:t>
                  </a:r>
                  <a:endParaRPr lang="en-US" altLang="ko-KR" sz="2000" dirty="0" smtClean="0"/>
                </a:p>
              </p:txBody>
            </p:sp>
          </mc:Choice>
          <mc:Fallback xmlns="">
            <p:sp>
              <p:nvSpPr>
                <p:cNvPr id="8" name="TextBox 7"/>
                <p:cNvSpPr txBox="1">
                  <a:spLocks noRot="1" noChangeAspect="1" noMove="1" noResize="1" noEditPoints="1" noAdjustHandles="1" noChangeArrowheads="1" noChangeShapeType="1" noTextEdit="1"/>
                </p:cNvSpPr>
                <p:nvPr/>
              </p:nvSpPr>
              <p:spPr>
                <a:xfrm>
                  <a:off x="3294834" y="4755117"/>
                  <a:ext cx="2588974" cy="1155772"/>
                </a:xfrm>
                <a:prstGeom prst="rect">
                  <a:avLst/>
                </a:prstGeom>
                <a:blipFill rotWithShape="0">
                  <a:blip r:embed="rId4"/>
                  <a:stretch>
                    <a:fillRect l="-1795"/>
                  </a:stretch>
                </a:blipFill>
              </p:spPr>
              <p:txBody>
                <a:bodyPr/>
                <a:lstStyle/>
                <a:p>
                  <a:r>
                    <a:rPr lang="ko-KR" altLang="en-US">
                      <a:noFill/>
                    </a:rPr>
                    <a:t> </a:t>
                  </a:r>
                </a:p>
              </p:txBody>
            </p:sp>
          </mc:Fallback>
        </mc:AlternateContent>
      </p:grpSp>
      <p:grpSp>
        <p:nvGrpSpPr>
          <p:cNvPr id="9" name="그룹 8"/>
          <p:cNvGrpSpPr/>
          <p:nvPr/>
        </p:nvGrpSpPr>
        <p:grpSpPr>
          <a:xfrm>
            <a:off x="642620" y="3019050"/>
            <a:ext cx="3390759" cy="959336"/>
            <a:chOff x="3294834" y="4755116"/>
            <a:chExt cx="2588974" cy="840401"/>
          </a:xfrm>
        </p:grpSpPr>
        <p:sp>
          <p:nvSpPr>
            <p:cNvPr id="10" name="직사각형 9"/>
            <p:cNvSpPr/>
            <p:nvPr/>
          </p:nvSpPr>
          <p:spPr>
            <a:xfrm>
              <a:off x="3297769" y="4755116"/>
              <a:ext cx="2586038" cy="840401"/>
            </a:xfrm>
            <a:prstGeom prst="rect">
              <a:avLst/>
            </a:prstGeom>
            <a:noFill/>
            <a:ln>
              <a:solidFill>
                <a:schemeClr val="accent6"/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ko-KR" altLang="en-US" dirty="0">
                <a:solidFill>
                  <a:schemeClr val="tx1"/>
                </a:solidFill>
              </a:endParaRPr>
            </a:p>
          </p:txBody>
        </p:sp>
        <mc:AlternateContent xmlns:mc="http://schemas.openxmlformats.org/markup-compatibility/2006" xmlns:a14="http://schemas.microsoft.com/office/drawing/2010/main">
          <mc:Choice Requires="a14">
            <p:sp>
              <p:nvSpPr>
                <p:cNvPr id="11" name="TextBox 10"/>
                <p:cNvSpPr txBox="1"/>
                <p:nvPr/>
              </p:nvSpPr>
              <p:spPr>
                <a:xfrm>
                  <a:off x="3294834" y="4755119"/>
                  <a:ext cx="2588974" cy="740949"/>
                </a:xfrm>
                <a:prstGeom prst="rect">
                  <a:avLst/>
                </a:prstGeom>
                <a:noFill/>
              </p:spPr>
              <p:txBody>
                <a:bodyPr wrap="square" rtlCol="0">
                  <a:spAutoFit/>
                </a:bodyPr>
                <a:lstStyle/>
                <a:p>
                  <a:r>
                    <a:rPr lang="en-US" altLang="ko-KR" sz="2000" dirty="0" smtClean="0"/>
                    <a:t>2. </a:t>
                  </a:r>
                  <a:r>
                    <a:rPr lang="en-US" altLang="ko-KR" sz="2000" dirty="0" err="1" smtClean="0"/>
                    <a:t>Logit</a:t>
                  </a:r>
                  <a:r>
                    <a:rPr lang="en-US" altLang="ko-KR" sz="2000" dirty="0" smtClean="0"/>
                    <a:t> transformation</a:t>
                  </a:r>
                  <a:r>
                    <a:rPr lang="ko-KR" altLang="en-US" sz="2000" dirty="0" smtClean="0"/>
                    <a:t> </a:t>
                  </a:r>
                  <a:r>
                    <a:rPr lang="en-US" altLang="ko-KR" sz="2000" dirty="0" smtClean="0"/>
                    <a:t> </a:t>
                  </a:r>
                </a:p>
                <a:p>
                  <a:r>
                    <a:rPr lang="en-US" altLang="ko-KR" sz="2000" dirty="0" smtClean="0"/>
                    <a:t>       </a:t>
                  </a:r>
                  <a:r>
                    <a:rPr lang="en-US" altLang="ko-KR" sz="2000" dirty="0" err="1" smtClean="0"/>
                    <a:t>logit</a:t>
                  </a:r>
                  <a:r>
                    <a:rPr lang="en-US" altLang="ko-KR" sz="2000" dirty="0" smtClean="0"/>
                    <a:t>(p) = log</a:t>
                  </a:r>
                  <a14:m>
                    <m:oMath xmlns:m="http://schemas.openxmlformats.org/officeDocument/2006/math">
                      <m:f>
                        <m:fPr>
                          <m:ctrlPr>
                            <a:rPr lang="en-US" altLang="ko-KR" sz="2000" i="1" smtClean="0">
                              <a:latin typeface="Cambria Math" panose="02040503050406030204" pitchFamily="18" charset="0"/>
                            </a:rPr>
                          </m:ctrlPr>
                        </m:fPr>
                        <m:num>
                          <m:r>
                            <a:rPr lang="en-US" altLang="ko-KR" sz="2000" b="0" i="1" smtClean="0">
                              <a:latin typeface="Cambria Math" panose="02040503050406030204" pitchFamily="18" charset="0"/>
                            </a:rPr>
                            <m:t>𝑝</m:t>
                          </m:r>
                        </m:num>
                        <m:den>
                          <m:r>
                            <a:rPr lang="en-US" altLang="ko-KR" sz="2000" b="0" i="1" smtClean="0">
                              <a:latin typeface="Cambria Math" panose="02040503050406030204" pitchFamily="18" charset="0"/>
                            </a:rPr>
                            <m:t>1−</m:t>
                          </m:r>
                          <m:r>
                            <a:rPr lang="en-US" altLang="ko-KR" sz="2000" b="0" i="1" smtClean="0">
                              <a:latin typeface="Cambria Math" panose="02040503050406030204" pitchFamily="18" charset="0"/>
                            </a:rPr>
                            <m:t>𝑝</m:t>
                          </m:r>
                        </m:den>
                      </m:f>
                    </m:oMath>
                  </a14:m>
                  <a:r>
                    <a:rPr lang="en-US" altLang="ko-KR" sz="2000" dirty="0"/>
                    <a:t>	</a:t>
                  </a:r>
                  <a:endParaRPr lang="en-US" altLang="ko-KR" sz="2000" dirty="0" smtClean="0"/>
                </a:p>
              </p:txBody>
            </p:sp>
          </mc:Choice>
          <mc:Fallback xmlns="">
            <p:sp>
              <p:nvSpPr>
                <p:cNvPr id="11" name="TextBox 10"/>
                <p:cNvSpPr txBox="1">
                  <a:spLocks noRot="1" noChangeAspect="1" noMove="1" noResize="1" noEditPoints="1" noAdjustHandles="1" noChangeArrowheads="1" noChangeShapeType="1" noTextEdit="1"/>
                </p:cNvSpPr>
                <p:nvPr/>
              </p:nvSpPr>
              <p:spPr>
                <a:xfrm>
                  <a:off x="3294834" y="4755119"/>
                  <a:ext cx="2588974" cy="740949"/>
                </a:xfrm>
                <a:prstGeom prst="rect">
                  <a:avLst/>
                </a:prstGeom>
                <a:blipFill rotWithShape="0">
                  <a:blip r:embed="rId5"/>
                  <a:stretch>
                    <a:fillRect l="-1795" t="-3597" b="-2158"/>
                  </a:stretch>
                </a:blipFill>
              </p:spPr>
              <p:txBody>
                <a:bodyPr/>
                <a:lstStyle/>
                <a:p>
                  <a:r>
                    <a:rPr lang="ko-KR" altLang="en-US">
                      <a:noFill/>
                    </a:rPr>
                    <a:t> </a:t>
                  </a:r>
                </a:p>
              </p:txBody>
            </p:sp>
          </mc:Fallback>
        </mc:AlternateContent>
      </p:grpSp>
      <p:grpSp>
        <p:nvGrpSpPr>
          <p:cNvPr id="14" name="그룹 13"/>
          <p:cNvGrpSpPr/>
          <p:nvPr/>
        </p:nvGrpSpPr>
        <p:grpSpPr>
          <a:xfrm>
            <a:off x="642621" y="4392030"/>
            <a:ext cx="3390759" cy="828841"/>
            <a:chOff x="3294834" y="4755117"/>
            <a:chExt cx="2588974" cy="840401"/>
          </a:xfrm>
        </p:grpSpPr>
        <p:sp>
          <p:nvSpPr>
            <p:cNvPr id="15" name="직사각형 14"/>
            <p:cNvSpPr/>
            <p:nvPr/>
          </p:nvSpPr>
          <p:spPr>
            <a:xfrm>
              <a:off x="3297770" y="4755117"/>
              <a:ext cx="2586038" cy="840401"/>
            </a:xfrm>
            <a:prstGeom prst="rect">
              <a:avLst/>
            </a:prstGeom>
            <a:noFill/>
            <a:ln>
              <a:solidFill>
                <a:schemeClr val="accent6"/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ko-KR" altLang="en-US" dirty="0">
                <a:solidFill>
                  <a:schemeClr val="tx1"/>
                </a:solidFill>
              </a:endParaRPr>
            </a:p>
          </p:txBody>
        </p:sp>
        <mc:AlternateContent xmlns:mc="http://schemas.openxmlformats.org/markup-compatibility/2006" xmlns:a14="http://schemas.microsoft.com/office/drawing/2010/main">
          <mc:Choice Requires="a14">
            <p:sp>
              <p:nvSpPr>
                <p:cNvPr id="16" name="TextBox 15"/>
                <p:cNvSpPr txBox="1"/>
                <p:nvPr/>
              </p:nvSpPr>
              <p:spPr>
                <a:xfrm>
                  <a:off x="3294834" y="4755121"/>
                  <a:ext cx="2588974" cy="813441"/>
                </a:xfrm>
                <a:prstGeom prst="rect">
                  <a:avLst/>
                </a:prstGeom>
                <a:noFill/>
              </p:spPr>
              <p:txBody>
                <a:bodyPr wrap="square" rtlCol="0">
                  <a:spAutoFit/>
                </a:bodyPr>
                <a:lstStyle/>
                <a:p>
                  <a:r>
                    <a:rPr lang="en-US" altLang="ko-KR" sz="2000" dirty="0" smtClean="0"/>
                    <a:t>3. Logistic function = </a:t>
                  </a:r>
                  <a14:m>
                    <m:oMath xmlns:m="http://schemas.openxmlformats.org/officeDocument/2006/math">
                      <m:f>
                        <m:fPr>
                          <m:ctrlPr>
                            <a:rPr lang="en-US" altLang="ko-KR" sz="2400" i="1" smtClean="0">
                              <a:latin typeface="Cambria Math" panose="02040503050406030204" pitchFamily="18" charset="0"/>
                            </a:rPr>
                          </m:ctrlPr>
                        </m:fPr>
                        <m:num>
                          <m:sSup>
                            <m:sSupPr>
                              <m:ctrlPr>
                                <a:rPr lang="en-US" altLang="ko-KR" sz="2400" i="1">
                                  <a:latin typeface="Cambria Math" panose="02040503050406030204" pitchFamily="18" charset="0"/>
                                </a:rPr>
                              </m:ctrlPr>
                            </m:sSupPr>
                            <m:e>
                              <m:r>
                                <a:rPr lang="en-US" altLang="ko-KR" sz="2400" i="1">
                                  <a:latin typeface="Cambria Math" panose="02040503050406030204" pitchFamily="18" charset="0"/>
                                </a:rPr>
                                <m:t>𝑒</m:t>
                              </m:r>
                            </m:e>
                            <m:sup>
                              <m:sSub>
                                <m:sSubPr>
                                  <m:ctrlPr>
                                    <a:rPr lang="en-US" altLang="ko-KR" sz="2400" i="1">
                                      <a:latin typeface="Cambria Math" panose="02040503050406030204" pitchFamily="18" charset="0"/>
                                    </a:rPr>
                                  </m:ctrlPr>
                                </m:sSubPr>
                                <m:e>
                                  <m:r>
                                    <a:rPr lang="ko-KR" altLang="en-US" sz="2400" i="1">
                                      <a:latin typeface="Cambria Math" panose="02040503050406030204" pitchFamily="18" charset="0"/>
                                    </a:rPr>
                                    <m:t>𝛽</m:t>
                                  </m:r>
                                </m:e>
                                <m:sub>
                                  <m:r>
                                    <a:rPr lang="en-US" altLang="ko-KR" sz="2400" i="1">
                                      <a:latin typeface="Cambria Math" panose="02040503050406030204" pitchFamily="18" charset="0"/>
                                    </a:rPr>
                                    <m:t>𝑖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a:rPr lang="en-US" altLang="ko-KR" sz="2400" i="1">
                                      <a:latin typeface="Cambria Math" panose="02040503050406030204" pitchFamily="18" charset="0"/>
                                    </a:rPr>
                                  </m:ctrlPr>
                                </m:sSubPr>
                                <m:e>
                                  <m:r>
                                    <a:rPr lang="en-US" altLang="ko-KR" sz="2400" i="1">
                                      <a:latin typeface="Cambria Math" panose="02040503050406030204" pitchFamily="18" charset="0"/>
                                    </a:rPr>
                                    <m:t>𝑋</m:t>
                                  </m:r>
                                </m:e>
                                <m:sub>
                                  <m:r>
                                    <a:rPr lang="en-US" altLang="ko-KR" sz="2400" i="1">
                                      <a:latin typeface="Cambria Math" panose="02040503050406030204" pitchFamily="18" charset="0"/>
                                    </a:rPr>
                                    <m:t>𝑖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a:rPr lang="en-US" altLang="ko-KR" sz="2400" b="0" i="1" smtClean="0">
                              <a:latin typeface="Cambria Math" panose="02040503050406030204" pitchFamily="18" charset="0"/>
                            </a:rPr>
                            <m:t>1+</m:t>
                          </m:r>
                          <m:sSup>
                            <m:sSupPr>
                              <m:ctrlPr>
                                <a:rPr lang="en-US" altLang="ko-KR" sz="2400" b="0" i="1" smtClean="0">
                                  <a:latin typeface="Cambria Math" panose="02040503050406030204" pitchFamily="18" charset="0"/>
                                </a:rPr>
                              </m:ctrlPr>
                            </m:sSupPr>
                            <m:e>
                              <m:r>
                                <a:rPr lang="en-US" altLang="ko-KR" sz="2400" b="0" i="1" smtClean="0">
                                  <a:latin typeface="Cambria Math" panose="02040503050406030204" pitchFamily="18" charset="0"/>
                                </a:rPr>
                                <m:t>𝑒</m:t>
                              </m:r>
                            </m:e>
                            <m:sup>
                              <m:sSub>
                                <m:sSubPr>
                                  <m:ctrlPr>
                                    <a:rPr lang="en-US" altLang="ko-KR" sz="2400" b="0" i="1" smtClean="0">
                                      <a:latin typeface="Cambria Math" panose="02040503050406030204" pitchFamily="18" charset="0"/>
                                    </a:rPr>
                                  </m:ctrlPr>
                                </m:sSubPr>
                                <m:e>
                                  <m:r>
                                    <a:rPr lang="ko-KR" altLang="en-US" sz="2400" b="0" i="1" smtClean="0">
                                      <a:latin typeface="Cambria Math" panose="02040503050406030204" pitchFamily="18" charset="0"/>
                                    </a:rPr>
                                    <m:t>𝛽</m:t>
                                  </m:r>
                                </m:e>
                                <m:sub>
                                  <m:r>
                                    <a:rPr lang="en-US" altLang="ko-KR" sz="2400" b="0" i="1" smtClean="0">
                                      <a:latin typeface="Cambria Math" panose="02040503050406030204" pitchFamily="18" charset="0"/>
                                    </a:rPr>
                                    <m:t>𝑖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a:rPr lang="en-US" altLang="ko-KR" sz="2400" i="1">
                                      <a:latin typeface="Cambria Math" panose="02040503050406030204" pitchFamily="18" charset="0"/>
                                    </a:rPr>
                                  </m:ctrlPr>
                                </m:sSubPr>
                                <m:e>
                                  <m:r>
                                    <a:rPr lang="en-US" altLang="ko-KR" sz="2400" b="0" i="1" smtClean="0">
                                      <a:latin typeface="Cambria Math" panose="02040503050406030204" pitchFamily="18" charset="0"/>
                                    </a:rPr>
                                    <m:t>𝑋</m:t>
                                  </m:r>
                                </m:e>
                                <m:sub>
                                  <m:r>
                                    <a:rPr lang="en-US" altLang="ko-KR" sz="2400" i="1">
                                      <a:latin typeface="Cambria Math" panose="02040503050406030204" pitchFamily="18" charset="0"/>
                                    </a:rPr>
                                    <m:t>𝑖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oMath>
                  </a14:m>
                  <a:r>
                    <a:rPr lang="en-US" altLang="ko-KR" sz="2000" dirty="0"/>
                    <a:t>	</a:t>
                  </a:r>
                  <a:endParaRPr lang="en-US" altLang="ko-KR" sz="2000" dirty="0" smtClean="0"/>
                </a:p>
              </p:txBody>
            </p:sp>
          </mc:Choice>
          <mc:Fallback xmlns="">
            <p:sp>
              <p:nvSpPr>
                <p:cNvPr id="16" name="TextBox 15"/>
                <p:cNvSpPr txBox="1">
                  <a:spLocks noRot="1" noChangeAspect="1" noMove="1" noResize="1" noEditPoints="1" noAdjustHandles="1" noChangeArrowheads="1" noChangeShapeType="1" noTextEdit="1"/>
                </p:cNvSpPr>
                <p:nvPr/>
              </p:nvSpPr>
              <p:spPr>
                <a:xfrm>
                  <a:off x="3294834" y="4755121"/>
                  <a:ext cx="2588974" cy="813441"/>
                </a:xfrm>
                <a:prstGeom prst="rect">
                  <a:avLst/>
                </a:prstGeom>
                <a:blipFill rotWithShape="0">
                  <a:blip r:embed="rId6"/>
                  <a:stretch>
                    <a:fillRect l="-1795"/>
                  </a:stretch>
                </a:blipFill>
              </p:spPr>
              <p:txBody>
                <a:bodyPr/>
                <a:lstStyle/>
                <a:p>
                  <a:r>
                    <a:rPr lang="ko-KR" altLang="en-US">
                      <a:noFill/>
                    </a:rPr>
                    <a:t> </a:t>
                  </a:r>
                </a:p>
              </p:txBody>
            </p:sp>
          </mc:Fallback>
        </mc:AlternateContent>
      </p:grpSp>
      <p:grpSp>
        <p:nvGrpSpPr>
          <p:cNvPr id="21" name="그룹 20"/>
          <p:cNvGrpSpPr/>
          <p:nvPr/>
        </p:nvGrpSpPr>
        <p:grpSpPr>
          <a:xfrm>
            <a:off x="2424775" y="5779265"/>
            <a:ext cx="5753900" cy="400110"/>
            <a:chOff x="1474280" y="5656733"/>
            <a:chExt cx="5753900" cy="400110"/>
          </a:xfrm>
        </p:grpSpPr>
        <p:sp>
          <p:nvSpPr>
            <p:cNvPr id="5" name="TextBox 4"/>
            <p:cNvSpPr txBox="1"/>
            <p:nvPr/>
          </p:nvSpPr>
          <p:spPr>
            <a:xfrm>
              <a:off x="1474280" y="5656733"/>
              <a:ext cx="1831602" cy="400110"/>
            </a:xfrm>
            <a:prstGeom prst="rect">
              <a:avLst/>
            </a:prstGeom>
            <a:noFill/>
          </p:spPr>
          <p:txBody>
            <a:bodyPr wrap="square" rtlCol="0">
              <a:spAutoFit/>
            </a:bodyPr>
            <a:lstStyle/>
            <a:p>
              <a:r>
                <a:rPr lang="en-US" altLang="ko-KR" sz="2000" dirty="0" smtClean="0"/>
                <a:t>Through 1, 2, 3        </a:t>
              </a:r>
              <a:endParaRPr lang="ko-KR" altLang="en-US" sz="2000" dirty="0"/>
            </a:p>
          </p:txBody>
        </p:sp>
        <p:sp>
          <p:nvSpPr>
            <p:cNvPr id="13" name="오른쪽 화살표 12"/>
            <p:cNvSpPr/>
            <p:nvPr/>
          </p:nvSpPr>
          <p:spPr>
            <a:xfrm>
              <a:off x="3305882" y="5727977"/>
              <a:ext cx="451596" cy="257622"/>
            </a:xfrm>
            <a:prstGeom prst="rightArrow">
              <a:avLst/>
            </a:prstGeom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ko-KR" altLang="en-US"/>
            </a:p>
          </p:txBody>
        </p:sp>
        <p:sp>
          <p:nvSpPr>
            <p:cNvPr id="20" name="TextBox 19"/>
            <p:cNvSpPr txBox="1"/>
            <p:nvPr/>
          </p:nvSpPr>
          <p:spPr>
            <a:xfrm>
              <a:off x="3820438" y="5656733"/>
              <a:ext cx="3407742" cy="400110"/>
            </a:xfrm>
            <a:prstGeom prst="rect">
              <a:avLst/>
            </a:prstGeom>
            <a:noFill/>
          </p:spPr>
          <p:txBody>
            <a:bodyPr wrap="square" rtlCol="0">
              <a:spAutoFit/>
            </a:bodyPr>
            <a:lstStyle/>
            <a:p>
              <a:r>
                <a:rPr lang="en-US" altLang="ko-KR" sz="2000" dirty="0" smtClean="0"/>
                <a:t>Achieve graph like Figure 1</a:t>
              </a:r>
            </a:p>
          </p:txBody>
        </p:sp>
      </p:grpSp>
      <p:sp>
        <p:nvSpPr>
          <p:cNvPr id="12" name="슬라이드 번호 개체 틀 11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4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2272372776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5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제목 2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 smtClean="0"/>
              <a:t>Variables</a:t>
            </a:r>
            <a:endParaRPr lang="ko-KR" altLang="en-US" dirty="0"/>
          </a:p>
        </p:txBody>
      </p:sp>
      <p:sp>
        <p:nvSpPr>
          <p:cNvPr id="4" name="TextBox 3"/>
          <p:cNvSpPr txBox="1"/>
          <p:nvPr/>
        </p:nvSpPr>
        <p:spPr>
          <a:xfrm>
            <a:off x="662400" y="1251284"/>
            <a:ext cx="4607431" cy="400110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sz="2000" dirty="0" smtClean="0"/>
              <a:t>In order to make successful modeling…</a:t>
            </a:r>
            <a:endParaRPr lang="ko-KR" altLang="en-US" sz="2000" dirty="0"/>
          </a:p>
        </p:txBody>
      </p:sp>
      <p:sp>
        <p:nvSpPr>
          <p:cNvPr id="5" name="모서리가 둥근 직사각형 4"/>
          <p:cNvSpPr/>
          <p:nvPr/>
        </p:nvSpPr>
        <p:spPr>
          <a:xfrm>
            <a:off x="3636234" y="3495519"/>
            <a:ext cx="1718717" cy="1046747"/>
          </a:xfrm>
          <a:prstGeom prst="roundRect">
            <a:avLst/>
          </a:prstGeom>
          <a:noFill/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err="1" smtClean="0"/>
              <a:t>V</a:t>
            </a:r>
            <a:r>
              <a:rPr lang="en-US" altLang="ko-KR" dirty="0" err="1" smtClean="0">
                <a:solidFill>
                  <a:schemeClr val="accent1"/>
                </a:solidFill>
              </a:rPr>
              <a:t>Independent</a:t>
            </a:r>
            <a:endParaRPr lang="en-US" altLang="ko-KR" dirty="0" smtClean="0">
              <a:solidFill>
                <a:schemeClr val="accent1"/>
              </a:solidFill>
            </a:endParaRPr>
          </a:p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Variables</a:t>
            </a:r>
            <a:endParaRPr lang="ko-KR" altLang="en-US" dirty="0"/>
          </a:p>
        </p:txBody>
      </p:sp>
      <p:sp>
        <p:nvSpPr>
          <p:cNvPr id="6" name="타원 5"/>
          <p:cNvSpPr/>
          <p:nvPr/>
        </p:nvSpPr>
        <p:spPr>
          <a:xfrm>
            <a:off x="1189915" y="3110848"/>
            <a:ext cx="1888959" cy="1058779"/>
          </a:xfrm>
          <a:prstGeom prst="ellipse">
            <a:avLst/>
          </a:prstGeom>
          <a:solidFill>
            <a:schemeClr val="accent4">
              <a:lumMod val="20000"/>
              <a:lumOff val="80000"/>
            </a:schemeClr>
          </a:solidFill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sz="1600" dirty="0" smtClean="0">
                <a:solidFill>
                  <a:schemeClr val="tx1"/>
                </a:solidFill>
              </a:rPr>
              <a:t/>
            </a:r>
            <a:br>
              <a:rPr lang="en-US" altLang="ko-KR" sz="1600" dirty="0" smtClean="0">
                <a:solidFill>
                  <a:schemeClr val="tx1"/>
                </a:solidFill>
              </a:rPr>
            </a:br>
            <a:r>
              <a:rPr lang="en-US" altLang="ko-KR" sz="1600" dirty="0" smtClean="0">
                <a:solidFill>
                  <a:schemeClr val="tx1"/>
                </a:solidFill>
              </a:rPr>
              <a:t>Time of Day</a:t>
            </a:r>
          </a:p>
          <a:p>
            <a:pPr algn="ctr"/>
            <a:r>
              <a:rPr lang="en-US" altLang="ko-KR" sz="1600" dirty="0" smtClean="0">
                <a:solidFill>
                  <a:schemeClr val="tx1"/>
                </a:solidFill>
              </a:rPr>
              <a:t>Time of Week</a:t>
            </a:r>
          </a:p>
          <a:p>
            <a:pPr algn="ctr"/>
            <a:endParaRPr lang="ko-KR" altLang="en-US" dirty="0">
              <a:solidFill>
                <a:schemeClr val="tx1"/>
              </a:solidFill>
            </a:endParaRPr>
          </a:p>
        </p:txBody>
      </p:sp>
      <p:sp>
        <p:nvSpPr>
          <p:cNvPr id="7" name="타원 6"/>
          <p:cNvSpPr/>
          <p:nvPr/>
        </p:nvSpPr>
        <p:spPr>
          <a:xfrm>
            <a:off x="3551114" y="2052070"/>
            <a:ext cx="1888959" cy="1058779"/>
          </a:xfrm>
          <a:prstGeom prst="ellipse">
            <a:avLst/>
          </a:prstGeom>
          <a:solidFill>
            <a:schemeClr val="accent4">
              <a:lumMod val="20000"/>
              <a:lumOff val="80000"/>
            </a:schemeClr>
          </a:solidFill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sz="1600" dirty="0" smtClean="0">
                <a:solidFill>
                  <a:schemeClr val="tx1"/>
                </a:solidFill>
              </a:rPr>
              <a:t/>
            </a:r>
            <a:br>
              <a:rPr lang="en-US" altLang="ko-KR" sz="1600" dirty="0" smtClean="0">
                <a:solidFill>
                  <a:schemeClr val="tx1"/>
                </a:solidFill>
              </a:rPr>
            </a:br>
            <a:r>
              <a:rPr lang="en-US" altLang="ko-KR" sz="1600" dirty="0" smtClean="0">
                <a:solidFill>
                  <a:schemeClr val="tx1"/>
                </a:solidFill>
              </a:rPr>
              <a:t>Weather</a:t>
            </a:r>
            <a:br>
              <a:rPr lang="en-US" altLang="ko-KR" sz="1600" dirty="0" smtClean="0">
                <a:solidFill>
                  <a:schemeClr val="tx1"/>
                </a:solidFill>
              </a:rPr>
            </a:br>
            <a:r>
              <a:rPr lang="en-US" altLang="ko-KR" sz="1600" dirty="0" smtClean="0">
                <a:solidFill>
                  <a:schemeClr val="tx1"/>
                </a:solidFill>
              </a:rPr>
              <a:t>Conditions</a:t>
            </a:r>
          </a:p>
          <a:p>
            <a:pPr algn="ctr"/>
            <a:endParaRPr lang="ko-KR" altLang="en-US" dirty="0">
              <a:solidFill>
                <a:schemeClr val="tx1"/>
              </a:solidFill>
            </a:endParaRPr>
          </a:p>
        </p:txBody>
      </p:sp>
      <p:sp>
        <p:nvSpPr>
          <p:cNvPr id="8" name="타원 7"/>
          <p:cNvSpPr/>
          <p:nvPr/>
        </p:nvSpPr>
        <p:spPr>
          <a:xfrm>
            <a:off x="5911101" y="3110849"/>
            <a:ext cx="1888959" cy="1058779"/>
          </a:xfrm>
          <a:prstGeom prst="ellipse">
            <a:avLst/>
          </a:prstGeom>
          <a:solidFill>
            <a:schemeClr val="accent4">
              <a:lumMod val="20000"/>
              <a:lumOff val="80000"/>
            </a:schemeClr>
          </a:solidFill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sz="1600" dirty="0" smtClean="0">
                <a:solidFill>
                  <a:schemeClr val="tx1"/>
                </a:solidFill>
              </a:rPr>
              <a:t>Expected</a:t>
            </a:r>
            <a:br>
              <a:rPr lang="en-US" altLang="ko-KR" sz="1600" dirty="0" smtClean="0">
                <a:solidFill>
                  <a:schemeClr val="tx1"/>
                </a:solidFill>
              </a:rPr>
            </a:br>
            <a:r>
              <a:rPr lang="en-US" altLang="ko-KR" sz="1600" dirty="0" smtClean="0">
                <a:solidFill>
                  <a:schemeClr val="tx1"/>
                </a:solidFill>
              </a:rPr>
              <a:t>Net Gain</a:t>
            </a:r>
            <a:endParaRPr lang="ko-KR" altLang="en-US" dirty="0">
              <a:solidFill>
                <a:schemeClr val="tx1"/>
              </a:solidFill>
            </a:endParaRPr>
          </a:p>
        </p:txBody>
      </p:sp>
      <p:sp>
        <p:nvSpPr>
          <p:cNvPr id="9" name="타원 8"/>
          <p:cNvSpPr/>
          <p:nvPr/>
        </p:nvSpPr>
        <p:spPr>
          <a:xfrm>
            <a:off x="2021635" y="4849135"/>
            <a:ext cx="1888959" cy="1058779"/>
          </a:xfrm>
          <a:prstGeom prst="ellipse">
            <a:avLst/>
          </a:prstGeom>
          <a:solidFill>
            <a:schemeClr val="accent4">
              <a:lumMod val="20000"/>
              <a:lumOff val="80000"/>
            </a:schemeClr>
          </a:solidFill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sz="1600" dirty="0" smtClean="0">
                <a:solidFill>
                  <a:schemeClr val="tx1"/>
                </a:solidFill>
              </a:rPr>
              <a:t/>
            </a:r>
            <a:br>
              <a:rPr lang="en-US" altLang="ko-KR" sz="1600" dirty="0" smtClean="0">
                <a:solidFill>
                  <a:schemeClr val="tx1"/>
                </a:solidFill>
              </a:rPr>
            </a:br>
            <a:r>
              <a:rPr lang="en-US" altLang="ko-KR" sz="1600" dirty="0" smtClean="0">
                <a:solidFill>
                  <a:schemeClr val="tx1"/>
                </a:solidFill>
              </a:rPr>
              <a:t>Locations</a:t>
            </a:r>
          </a:p>
          <a:p>
            <a:pPr algn="ctr"/>
            <a:endParaRPr lang="ko-KR" altLang="en-US" dirty="0">
              <a:solidFill>
                <a:schemeClr val="tx1"/>
              </a:solidFill>
            </a:endParaRPr>
          </a:p>
        </p:txBody>
      </p:sp>
      <p:sp>
        <p:nvSpPr>
          <p:cNvPr id="11" name="타원 10"/>
          <p:cNvSpPr/>
          <p:nvPr/>
        </p:nvSpPr>
        <p:spPr>
          <a:xfrm>
            <a:off x="5163440" y="4849135"/>
            <a:ext cx="1888959" cy="1058779"/>
          </a:xfrm>
          <a:prstGeom prst="ellipse">
            <a:avLst/>
          </a:prstGeom>
          <a:solidFill>
            <a:schemeClr val="accent4">
              <a:lumMod val="20000"/>
              <a:lumOff val="80000"/>
            </a:schemeClr>
          </a:solidFill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sz="1600" dirty="0" smtClean="0">
                <a:solidFill>
                  <a:schemeClr val="tx1"/>
                </a:solidFill>
              </a:rPr>
              <a:t/>
            </a:r>
            <a:br>
              <a:rPr lang="en-US" altLang="ko-KR" sz="1600" dirty="0" smtClean="0">
                <a:solidFill>
                  <a:schemeClr val="tx1"/>
                </a:solidFill>
              </a:rPr>
            </a:br>
            <a:r>
              <a:rPr lang="en-US" altLang="ko-KR" sz="1600" dirty="0" smtClean="0">
                <a:solidFill>
                  <a:schemeClr val="tx1"/>
                </a:solidFill>
              </a:rPr>
              <a:t>Short Return Ticket</a:t>
            </a:r>
          </a:p>
          <a:p>
            <a:pPr algn="ctr"/>
            <a:endParaRPr lang="ko-KR" altLang="en-US" dirty="0">
              <a:solidFill>
                <a:schemeClr val="tx1"/>
              </a:solidFill>
            </a:endParaRPr>
          </a:p>
        </p:txBody>
      </p:sp>
      <p:cxnSp>
        <p:nvCxnSpPr>
          <p:cNvPr id="13" name="직선 연결선 12"/>
          <p:cNvCxnSpPr>
            <a:stCxn id="7" idx="4"/>
            <a:endCxn id="5" idx="0"/>
          </p:cNvCxnSpPr>
          <p:nvPr/>
        </p:nvCxnSpPr>
        <p:spPr>
          <a:xfrm flipH="1">
            <a:off x="4495593" y="3110849"/>
            <a:ext cx="1" cy="384670"/>
          </a:xfrm>
          <a:prstGeom prst="line">
            <a:avLst/>
          </a:prstGeom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15" name="직선 연결선 14"/>
          <p:cNvCxnSpPr>
            <a:stCxn id="6" idx="5"/>
            <a:endCxn id="5" idx="1"/>
          </p:cNvCxnSpPr>
          <p:nvPr/>
        </p:nvCxnSpPr>
        <p:spPr>
          <a:xfrm>
            <a:off x="2802242" y="4014572"/>
            <a:ext cx="833992" cy="4321"/>
          </a:xfrm>
          <a:prstGeom prst="line">
            <a:avLst/>
          </a:prstGeom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17" name="직선 연결선 16"/>
          <p:cNvCxnSpPr>
            <a:stCxn id="9" idx="7"/>
            <a:endCxn id="5" idx="2"/>
          </p:cNvCxnSpPr>
          <p:nvPr/>
        </p:nvCxnSpPr>
        <p:spPr>
          <a:xfrm flipV="1">
            <a:off x="3633962" y="4542266"/>
            <a:ext cx="861631" cy="461924"/>
          </a:xfrm>
          <a:prstGeom prst="line">
            <a:avLst/>
          </a:prstGeom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21" name="직선 연결선 20"/>
          <p:cNvCxnSpPr>
            <a:stCxn id="11" idx="1"/>
            <a:endCxn id="5" idx="2"/>
          </p:cNvCxnSpPr>
          <p:nvPr/>
        </p:nvCxnSpPr>
        <p:spPr>
          <a:xfrm flipH="1" flipV="1">
            <a:off x="4495593" y="4542266"/>
            <a:ext cx="944479" cy="461924"/>
          </a:xfrm>
          <a:prstGeom prst="line">
            <a:avLst/>
          </a:prstGeom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23" name="직선 연결선 22"/>
          <p:cNvCxnSpPr>
            <a:stCxn id="5" idx="3"/>
            <a:endCxn id="8" idx="3"/>
          </p:cNvCxnSpPr>
          <p:nvPr/>
        </p:nvCxnSpPr>
        <p:spPr>
          <a:xfrm flipV="1">
            <a:off x="5354951" y="4014573"/>
            <a:ext cx="832782" cy="4320"/>
          </a:xfrm>
          <a:prstGeom prst="line">
            <a:avLst/>
          </a:prstGeom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2" name="슬라이드 번호 개체 틀 1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5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3263895067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6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제목 2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 smtClean="0"/>
              <a:t>Variables – TOD, TOW, Weather </a:t>
            </a:r>
            <a:endParaRPr lang="ko-KR" altLang="en-US" dirty="0"/>
          </a:p>
        </p:txBody>
      </p:sp>
      <p:grpSp>
        <p:nvGrpSpPr>
          <p:cNvPr id="16" name="그룹 15"/>
          <p:cNvGrpSpPr/>
          <p:nvPr/>
        </p:nvGrpSpPr>
        <p:grpSpPr>
          <a:xfrm>
            <a:off x="214857" y="1972304"/>
            <a:ext cx="8588239" cy="896789"/>
            <a:chOff x="182116" y="1972304"/>
            <a:chExt cx="8588239" cy="896789"/>
          </a:xfrm>
        </p:grpSpPr>
        <p:grpSp>
          <p:nvGrpSpPr>
            <p:cNvPr id="4" name="그룹 3"/>
            <p:cNvGrpSpPr/>
            <p:nvPr/>
          </p:nvGrpSpPr>
          <p:grpSpPr>
            <a:xfrm>
              <a:off x="3469124" y="1972304"/>
              <a:ext cx="2064485" cy="891213"/>
              <a:chOff x="3294834" y="4755116"/>
              <a:chExt cx="2588974" cy="840401"/>
            </a:xfrm>
          </p:grpSpPr>
          <p:sp>
            <p:nvSpPr>
              <p:cNvPr id="5" name="직사각형 4"/>
              <p:cNvSpPr/>
              <p:nvPr/>
            </p:nvSpPr>
            <p:spPr>
              <a:xfrm>
                <a:off x="3297769" y="4755116"/>
                <a:ext cx="2586038" cy="840401"/>
              </a:xfrm>
              <a:prstGeom prst="rect">
                <a:avLst/>
              </a:prstGeom>
              <a:noFill/>
              <a:ln>
                <a:solidFill>
                  <a:schemeClr val="accent6"/>
                </a:solidFill>
              </a:ln>
            </p:spPr>
            <p:style>
              <a:lnRef idx="2">
                <a:schemeClr val="accent1">
                  <a:shade val="50000"/>
                </a:schemeClr>
              </a:lnRef>
              <a:fillRef idx="1">
                <a:schemeClr val="accent1"/>
              </a:fillRef>
              <a:effectRef idx="0">
                <a:schemeClr val="accent1"/>
              </a:effectRef>
              <a:fontRef idx="minor">
                <a:schemeClr val="lt1"/>
              </a:fontRef>
            </p:style>
            <p:txBody>
              <a:bodyPr rtlCol="0" anchor="ctr"/>
              <a:lstStyle/>
              <a:p>
                <a:pPr algn="ctr"/>
                <a:endParaRPr lang="ko-KR" altLang="en-US" dirty="0">
                  <a:solidFill>
                    <a:schemeClr val="tx1"/>
                  </a:solidFill>
                </a:endParaRPr>
              </a:p>
            </p:txBody>
          </p:sp>
          <p:sp>
            <p:nvSpPr>
              <p:cNvPr id="6" name="TextBox 5"/>
              <p:cNvSpPr txBox="1"/>
              <p:nvPr/>
            </p:nvSpPr>
            <p:spPr>
              <a:xfrm>
                <a:off x="3294834" y="4755119"/>
                <a:ext cx="2588974" cy="667526"/>
              </a:xfrm>
              <a:prstGeom prst="rect">
                <a:avLst/>
              </a:prstGeom>
              <a:noFill/>
            </p:spPr>
            <p:txBody>
              <a:bodyPr wrap="square" rtlCol="0">
                <a:spAutoFit/>
              </a:bodyPr>
              <a:lstStyle/>
              <a:p>
                <a:pPr algn="ctr"/>
                <a:r>
                  <a:rPr lang="en-US" altLang="ko-KR" sz="2000" dirty="0" smtClean="0">
                    <a:solidFill>
                      <a:srgbClr val="FF0000"/>
                    </a:solidFill>
                  </a:rPr>
                  <a:t>Traffic conditions</a:t>
                </a:r>
              </a:p>
              <a:p>
                <a:pPr algn="ctr"/>
                <a:r>
                  <a:rPr lang="en-US" altLang="ko-KR" sz="2000" dirty="0" smtClean="0">
                    <a:solidFill>
                      <a:srgbClr val="FF0000"/>
                    </a:solidFill>
                  </a:rPr>
                  <a:t>Flight Arrivals</a:t>
                </a:r>
              </a:p>
            </p:txBody>
          </p:sp>
        </p:grpSp>
        <p:sp>
          <p:nvSpPr>
            <p:cNvPr id="7" name="오른쪽 화살표 6"/>
            <p:cNvSpPr/>
            <p:nvPr/>
          </p:nvSpPr>
          <p:spPr>
            <a:xfrm>
              <a:off x="5634135" y="2243450"/>
              <a:ext cx="986588" cy="348915"/>
            </a:xfrm>
            <a:prstGeom prst="rightArrow">
              <a:avLst/>
            </a:prstGeom>
            <a:solidFill>
              <a:schemeClr val="accent6">
                <a:lumMod val="40000"/>
                <a:lumOff val="60000"/>
              </a:schemeClr>
            </a:solidFill>
            <a:ln>
              <a:solidFill>
                <a:schemeClr val="accent6">
                  <a:lumMod val="40000"/>
                  <a:lumOff val="60000"/>
                </a:schemeClr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r>
                <a:rPr lang="en-US" altLang="ko-KR" dirty="0" smtClean="0"/>
                <a:t>affect</a:t>
              </a:r>
              <a:endParaRPr lang="ko-KR" altLang="en-US" dirty="0"/>
            </a:p>
          </p:txBody>
        </p:sp>
        <p:grpSp>
          <p:nvGrpSpPr>
            <p:cNvPr id="9" name="그룹 8"/>
            <p:cNvGrpSpPr/>
            <p:nvPr/>
          </p:nvGrpSpPr>
          <p:grpSpPr>
            <a:xfrm>
              <a:off x="6705870" y="1972310"/>
              <a:ext cx="2064485" cy="896783"/>
              <a:chOff x="3294834" y="4755119"/>
              <a:chExt cx="2588974" cy="845653"/>
            </a:xfrm>
          </p:grpSpPr>
          <p:sp>
            <p:nvSpPr>
              <p:cNvPr id="10" name="직사각형 9"/>
              <p:cNvSpPr/>
              <p:nvPr/>
            </p:nvSpPr>
            <p:spPr>
              <a:xfrm>
                <a:off x="3297770" y="4760371"/>
                <a:ext cx="2586038" cy="840401"/>
              </a:xfrm>
              <a:prstGeom prst="rect">
                <a:avLst/>
              </a:prstGeom>
              <a:noFill/>
              <a:ln>
                <a:solidFill>
                  <a:schemeClr val="accent6"/>
                </a:solidFill>
              </a:ln>
            </p:spPr>
            <p:style>
              <a:lnRef idx="2">
                <a:schemeClr val="accent1">
                  <a:shade val="50000"/>
                </a:schemeClr>
              </a:lnRef>
              <a:fillRef idx="1">
                <a:schemeClr val="accent1"/>
              </a:fillRef>
              <a:effectRef idx="0">
                <a:schemeClr val="accent1"/>
              </a:effectRef>
              <a:fontRef idx="minor">
                <a:schemeClr val="lt1"/>
              </a:fontRef>
            </p:style>
            <p:txBody>
              <a:bodyPr rtlCol="0" anchor="ctr"/>
              <a:lstStyle/>
              <a:p>
                <a:pPr algn="ctr"/>
                <a:endParaRPr lang="ko-KR" altLang="en-US" dirty="0">
                  <a:solidFill>
                    <a:schemeClr val="tx1"/>
                  </a:solidFill>
                </a:endParaRPr>
              </a:p>
            </p:txBody>
          </p:sp>
          <p:sp>
            <p:nvSpPr>
              <p:cNvPr id="11" name="TextBox 10"/>
              <p:cNvSpPr txBox="1"/>
              <p:nvPr/>
            </p:nvSpPr>
            <p:spPr>
              <a:xfrm>
                <a:off x="3294834" y="4755119"/>
                <a:ext cx="2588974" cy="667526"/>
              </a:xfrm>
              <a:prstGeom prst="rect">
                <a:avLst/>
              </a:prstGeom>
              <a:noFill/>
            </p:spPr>
            <p:txBody>
              <a:bodyPr wrap="square" rtlCol="0">
                <a:spAutoFit/>
              </a:bodyPr>
              <a:lstStyle/>
              <a:p>
                <a:pPr algn="ctr"/>
                <a:r>
                  <a:rPr lang="en-US" altLang="ko-KR" sz="2000" b="1" i="1" dirty="0" smtClean="0"/>
                  <a:t>Taxi driver’s</a:t>
                </a:r>
              </a:p>
              <a:p>
                <a:pPr algn="ctr"/>
                <a:r>
                  <a:rPr lang="en-US" altLang="ko-KR" sz="2000" b="1" i="1" dirty="0" smtClean="0"/>
                  <a:t>decision</a:t>
                </a:r>
              </a:p>
            </p:txBody>
          </p:sp>
        </p:grpSp>
        <p:sp>
          <p:nvSpPr>
            <p:cNvPr id="12" name="오른쪽 화살표 11"/>
            <p:cNvSpPr/>
            <p:nvPr/>
          </p:nvSpPr>
          <p:spPr>
            <a:xfrm>
              <a:off x="2294522" y="2243447"/>
              <a:ext cx="1121999" cy="348915"/>
            </a:xfrm>
            <a:prstGeom prst="rightArrow">
              <a:avLst/>
            </a:prstGeom>
            <a:solidFill>
              <a:schemeClr val="accent6">
                <a:lumMod val="40000"/>
                <a:lumOff val="60000"/>
              </a:schemeClr>
            </a:solidFill>
            <a:ln>
              <a:solidFill>
                <a:schemeClr val="accent6">
                  <a:lumMod val="40000"/>
                  <a:lumOff val="60000"/>
                </a:schemeClr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r>
                <a:rPr lang="en-US" altLang="ko-KR" dirty="0" smtClean="0"/>
                <a:t>represent</a:t>
              </a:r>
              <a:endParaRPr lang="ko-KR" altLang="en-US" dirty="0"/>
            </a:p>
          </p:txBody>
        </p:sp>
        <p:grpSp>
          <p:nvGrpSpPr>
            <p:cNvPr id="13" name="그룹 12"/>
            <p:cNvGrpSpPr/>
            <p:nvPr/>
          </p:nvGrpSpPr>
          <p:grpSpPr>
            <a:xfrm>
              <a:off x="182116" y="1972304"/>
              <a:ext cx="2114746" cy="891213"/>
              <a:chOff x="3231804" y="4755116"/>
              <a:chExt cx="2652004" cy="840401"/>
            </a:xfrm>
          </p:grpSpPr>
          <p:sp>
            <p:nvSpPr>
              <p:cNvPr id="14" name="직사각형 13"/>
              <p:cNvSpPr/>
              <p:nvPr/>
            </p:nvSpPr>
            <p:spPr>
              <a:xfrm>
                <a:off x="3231804" y="4755116"/>
                <a:ext cx="2586038" cy="840401"/>
              </a:xfrm>
              <a:prstGeom prst="rect">
                <a:avLst/>
              </a:prstGeom>
              <a:noFill/>
              <a:ln>
                <a:solidFill>
                  <a:schemeClr val="accent6"/>
                </a:solidFill>
              </a:ln>
            </p:spPr>
            <p:style>
              <a:lnRef idx="2">
                <a:schemeClr val="accent1">
                  <a:shade val="50000"/>
                </a:schemeClr>
              </a:lnRef>
              <a:fillRef idx="1">
                <a:schemeClr val="accent1"/>
              </a:fillRef>
              <a:effectRef idx="0">
                <a:schemeClr val="accent1"/>
              </a:effectRef>
              <a:fontRef idx="minor">
                <a:schemeClr val="lt1"/>
              </a:fontRef>
            </p:style>
            <p:txBody>
              <a:bodyPr rtlCol="0" anchor="ctr"/>
              <a:lstStyle/>
              <a:p>
                <a:pPr algn="ctr"/>
                <a:endParaRPr lang="ko-KR" altLang="en-US" dirty="0">
                  <a:solidFill>
                    <a:schemeClr val="tx1"/>
                  </a:solidFill>
                </a:endParaRPr>
              </a:p>
            </p:txBody>
          </p:sp>
          <p:sp>
            <p:nvSpPr>
              <p:cNvPr id="15" name="TextBox 14"/>
              <p:cNvSpPr txBox="1"/>
              <p:nvPr/>
            </p:nvSpPr>
            <p:spPr>
              <a:xfrm>
                <a:off x="3294834" y="4755119"/>
                <a:ext cx="2588974" cy="667526"/>
              </a:xfrm>
              <a:prstGeom prst="rect">
                <a:avLst/>
              </a:prstGeom>
              <a:noFill/>
            </p:spPr>
            <p:txBody>
              <a:bodyPr wrap="square" rtlCol="0">
                <a:spAutoFit/>
              </a:bodyPr>
              <a:lstStyle/>
              <a:p>
                <a:r>
                  <a:rPr lang="en-US" altLang="ko-KR" sz="2000" dirty="0" smtClean="0">
                    <a:latin typeface="바탕" panose="02030600000101010101" pitchFamily="18" charset="-127"/>
                    <a:ea typeface="바탕" panose="02030600000101010101" pitchFamily="18" charset="-127"/>
                  </a:rPr>
                  <a:t>★ </a:t>
                </a:r>
                <a:r>
                  <a:rPr lang="en-US" altLang="ko-KR" sz="2000" dirty="0" smtClean="0"/>
                  <a:t>Time of Day</a:t>
                </a:r>
              </a:p>
              <a:p>
                <a:r>
                  <a:rPr lang="en-US" altLang="ko-KR" sz="2000" dirty="0">
                    <a:latin typeface="바탕" panose="02030600000101010101" pitchFamily="18" charset="-127"/>
                    <a:ea typeface="바탕" panose="02030600000101010101" pitchFamily="18" charset="-127"/>
                  </a:rPr>
                  <a:t>★ </a:t>
                </a:r>
                <a:r>
                  <a:rPr lang="en-US" altLang="ko-KR" sz="2000" dirty="0" smtClean="0"/>
                  <a:t>Time of Week</a:t>
                </a:r>
              </a:p>
            </p:txBody>
          </p:sp>
        </p:grpSp>
      </p:grpSp>
      <p:grpSp>
        <p:nvGrpSpPr>
          <p:cNvPr id="19" name="그룹 18"/>
          <p:cNvGrpSpPr/>
          <p:nvPr/>
        </p:nvGrpSpPr>
        <p:grpSpPr>
          <a:xfrm>
            <a:off x="214857" y="2999346"/>
            <a:ext cx="3124105" cy="1971709"/>
            <a:chOff x="1689402" y="4492937"/>
            <a:chExt cx="3124105" cy="1971709"/>
          </a:xfrm>
        </p:grpSpPr>
        <p:pic>
          <p:nvPicPr>
            <p:cNvPr id="20" name="그림 19"/>
            <p:cNvPicPr>
              <a:picLocks noChangeAspect="1"/>
            </p:cNvPicPr>
            <p:nvPr/>
          </p:nvPicPr>
          <p:blipFill>
            <a:blip r:embed="rId3">
              <a:extLst>
                <a:ext uri="{28A0092B-C50C-407E-A947-70E740481C1C}">
                  <a14:useLocalDpi xmlns:a14="http://schemas.microsoft.com/office/drawing/2010/main" val="0"/>
                </a:ext>
              </a:extLst>
            </a:blip>
            <a:stretch>
              <a:fillRect/>
            </a:stretch>
          </p:blipFill>
          <p:spPr>
            <a:xfrm>
              <a:off x="1689402" y="4786600"/>
              <a:ext cx="3124105" cy="1678046"/>
            </a:xfrm>
            <a:prstGeom prst="rect">
              <a:avLst/>
            </a:prstGeom>
            <a:ln>
              <a:solidFill>
                <a:srgbClr val="92D050"/>
              </a:solidFill>
            </a:ln>
          </p:spPr>
        </p:pic>
        <p:sp>
          <p:nvSpPr>
            <p:cNvPr id="21" name="TextBox 20"/>
            <p:cNvSpPr txBox="1"/>
            <p:nvPr/>
          </p:nvSpPr>
          <p:spPr>
            <a:xfrm>
              <a:off x="1689402" y="4492937"/>
              <a:ext cx="1888958" cy="369332"/>
            </a:xfrm>
            <a:prstGeom prst="rect">
              <a:avLst/>
            </a:prstGeom>
            <a:noFill/>
            <a:ln>
              <a:noFill/>
            </a:ln>
          </p:spPr>
          <p:txBody>
            <a:bodyPr wrap="square" rtlCol="0">
              <a:spAutoFit/>
            </a:bodyPr>
            <a:lstStyle/>
            <a:p>
              <a:r>
                <a:rPr lang="en-US" altLang="ko-KR" b="1" dirty="0" err="1" smtClean="0"/>
                <a:t>ToD</a:t>
              </a:r>
              <a:r>
                <a:rPr lang="en-US" altLang="ko-KR" b="1" dirty="0" smtClean="0"/>
                <a:t> categories</a:t>
              </a:r>
              <a:endParaRPr lang="ko-KR" altLang="en-US" b="1" dirty="0"/>
            </a:p>
          </p:txBody>
        </p:sp>
      </p:grpSp>
      <p:grpSp>
        <p:nvGrpSpPr>
          <p:cNvPr id="22" name="그룹 21"/>
          <p:cNvGrpSpPr/>
          <p:nvPr/>
        </p:nvGrpSpPr>
        <p:grpSpPr>
          <a:xfrm>
            <a:off x="5658637" y="3289352"/>
            <a:ext cx="1365219" cy="707887"/>
            <a:chOff x="3294834" y="4755116"/>
            <a:chExt cx="2588974" cy="1579025"/>
          </a:xfrm>
        </p:grpSpPr>
        <p:sp>
          <p:nvSpPr>
            <p:cNvPr id="23" name="직사각형 22"/>
            <p:cNvSpPr/>
            <p:nvPr/>
          </p:nvSpPr>
          <p:spPr>
            <a:xfrm>
              <a:off x="3297769" y="4755116"/>
              <a:ext cx="2586038" cy="840401"/>
            </a:xfrm>
            <a:prstGeom prst="rect">
              <a:avLst/>
            </a:prstGeom>
            <a:noFill/>
            <a:ln>
              <a:solidFill>
                <a:schemeClr val="accent2"/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ko-KR" altLang="en-US" dirty="0">
                <a:solidFill>
                  <a:schemeClr val="tx1"/>
                </a:solidFill>
              </a:endParaRPr>
            </a:p>
          </p:txBody>
        </p:sp>
        <p:sp>
          <p:nvSpPr>
            <p:cNvPr id="24" name="TextBox 23"/>
            <p:cNvSpPr txBox="1"/>
            <p:nvPr/>
          </p:nvSpPr>
          <p:spPr>
            <a:xfrm>
              <a:off x="3294834" y="4755118"/>
              <a:ext cx="2588974" cy="1579023"/>
            </a:xfrm>
            <a:prstGeom prst="rect">
              <a:avLst/>
            </a:prstGeom>
            <a:noFill/>
          </p:spPr>
          <p:txBody>
            <a:bodyPr wrap="square" rtlCol="0">
              <a:spAutoFit/>
            </a:bodyPr>
            <a:lstStyle/>
            <a:p>
              <a:r>
                <a:rPr lang="en-US" altLang="ko-KR" sz="2000" dirty="0" smtClean="0">
                  <a:latin typeface="바탕" panose="02030600000101010101" pitchFamily="18" charset="-127"/>
                  <a:ea typeface="바탕" panose="02030600000101010101" pitchFamily="18" charset="-127"/>
                </a:rPr>
                <a:t>★</a:t>
              </a:r>
              <a:r>
                <a:rPr lang="en-US" altLang="ko-KR" sz="2000" dirty="0" smtClean="0"/>
                <a:t>Weather</a:t>
              </a:r>
              <a:r>
                <a:rPr lang="en-US" altLang="ko-KR" sz="2000" dirty="0"/>
                <a:t>	</a:t>
              </a:r>
              <a:endParaRPr lang="en-US" altLang="ko-KR" sz="2000" dirty="0" smtClean="0"/>
            </a:p>
          </p:txBody>
        </p:sp>
      </p:grpSp>
      <p:grpSp>
        <p:nvGrpSpPr>
          <p:cNvPr id="30" name="그룹 29"/>
          <p:cNvGrpSpPr/>
          <p:nvPr/>
        </p:nvGrpSpPr>
        <p:grpSpPr>
          <a:xfrm>
            <a:off x="4423490" y="2916064"/>
            <a:ext cx="1343429" cy="750045"/>
            <a:chOff x="4431729" y="3010768"/>
            <a:chExt cx="1343429" cy="750045"/>
          </a:xfrm>
        </p:grpSpPr>
        <p:sp>
          <p:nvSpPr>
            <p:cNvPr id="28" name="굽은 화살표 27"/>
            <p:cNvSpPr/>
            <p:nvPr/>
          </p:nvSpPr>
          <p:spPr>
            <a:xfrm rot="16200000">
              <a:off x="4669607" y="2772890"/>
              <a:ext cx="658863" cy="1134620"/>
            </a:xfrm>
            <a:prstGeom prst="bentArrow">
              <a:avLst/>
            </a:prstGeom>
            <a:solidFill>
              <a:schemeClr val="accent2">
                <a:lumMod val="20000"/>
                <a:lumOff val="80000"/>
              </a:schemeClr>
            </a:solidFill>
            <a:ln>
              <a:solidFill>
                <a:schemeClr val="accent2">
                  <a:lumMod val="20000"/>
                  <a:lumOff val="80000"/>
                </a:schemeClr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ko-KR" altLang="en-US" dirty="0">
                <a:solidFill>
                  <a:schemeClr val="tx1"/>
                </a:solidFill>
              </a:endParaRPr>
            </a:p>
          </p:txBody>
        </p:sp>
        <p:sp>
          <p:nvSpPr>
            <p:cNvPr id="29" name="TextBox 28"/>
            <p:cNvSpPr txBox="1"/>
            <p:nvPr/>
          </p:nvSpPr>
          <p:spPr>
            <a:xfrm>
              <a:off x="4690292" y="3422259"/>
              <a:ext cx="1084866" cy="338554"/>
            </a:xfrm>
            <a:prstGeom prst="rect">
              <a:avLst/>
            </a:prstGeom>
            <a:noFill/>
          </p:spPr>
          <p:txBody>
            <a:bodyPr wrap="square" rtlCol="0">
              <a:spAutoFit/>
            </a:bodyPr>
            <a:lstStyle/>
            <a:p>
              <a:r>
                <a:rPr lang="en-US" altLang="ko-KR" sz="1600" dirty="0" smtClean="0">
                  <a:solidFill>
                    <a:schemeClr val="bg1"/>
                  </a:solidFill>
                </a:rPr>
                <a:t>influence</a:t>
              </a:r>
              <a:endParaRPr lang="ko-KR" altLang="en-US" sz="1600" dirty="0">
                <a:solidFill>
                  <a:schemeClr val="bg1"/>
                </a:solidFill>
              </a:endParaRPr>
            </a:p>
          </p:txBody>
        </p:sp>
      </p:grpSp>
      <p:pic>
        <p:nvPicPr>
          <p:cNvPr id="33" name="그림 32"/>
          <p:cNvPicPr>
            <a:picLocks noChangeAspect="1"/>
          </p:cNvPicPr>
          <p:nvPr/>
        </p:nvPicPr>
        <p:blipFill>
          <a:blip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4682053" y="3772007"/>
            <a:ext cx="3738284" cy="2770266"/>
          </a:xfrm>
          <a:prstGeom prst="rect">
            <a:avLst/>
          </a:prstGeom>
          <a:ln>
            <a:solidFill>
              <a:schemeClr val="accent2"/>
            </a:solidFill>
          </a:ln>
          <a:effectLst/>
        </p:spPr>
      </p:pic>
      <p:sp>
        <p:nvSpPr>
          <p:cNvPr id="2" name="슬라이드 번호 개체 틀 1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6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308511092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7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제목 2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 smtClean="0"/>
              <a:t>Variables – Expected Net Gain </a:t>
            </a:r>
            <a:endParaRPr lang="ko-KR" altLang="en-US" dirty="0"/>
          </a:p>
        </p:txBody>
      </p:sp>
      <p:grpSp>
        <p:nvGrpSpPr>
          <p:cNvPr id="4" name="그룹 3"/>
          <p:cNvGrpSpPr/>
          <p:nvPr/>
        </p:nvGrpSpPr>
        <p:grpSpPr>
          <a:xfrm>
            <a:off x="214857" y="1972304"/>
            <a:ext cx="8588239" cy="896789"/>
            <a:chOff x="182116" y="1972304"/>
            <a:chExt cx="8588239" cy="896789"/>
          </a:xfrm>
        </p:grpSpPr>
        <p:grpSp>
          <p:nvGrpSpPr>
            <p:cNvPr id="5" name="그룹 4"/>
            <p:cNvGrpSpPr/>
            <p:nvPr/>
          </p:nvGrpSpPr>
          <p:grpSpPr>
            <a:xfrm>
              <a:off x="3471464" y="1972304"/>
              <a:ext cx="2080539" cy="891213"/>
              <a:chOff x="3297769" y="4755116"/>
              <a:chExt cx="2609107" cy="840401"/>
            </a:xfrm>
          </p:grpSpPr>
          <p:sp>
            <p:nvSpPr>
              <p:cNvPr id="14" name="직사각형 13"/>
              <p:cNvSpPr/>
              <p:nvPr/>
            </p:nvSpPr>
            <p:spPr>
              <a:xfrm>
                <a:off x="3297769" y="4755116"/>
                <a:ext cx="2586038" cy="840401"/>
              </a:xfrm>
              <a:prstGeom prst="rect">
                <a:avLst/>
              </a:prstGeom>
              <a:noFill/>
              <a:ln>
                <a:solidFill>
                  <a:schemeClr val="accent6"/>
                </a:solidFill>
              </a:ln>
            </p:spPr>
            <p:style>
              <a:lnRef idx="2">
                <a:schemeClr val="accent1">
                  <a:shade val="50000"/>
                </a:schemeClr>
              </a:lnRef>
              <a:fillRef idx="1">
                <a:schemeClr val="accent1"/>
              </a:fillRef>
              <a:effectRef idx="0">
                <a:schemeClr val="accent1"/>
              </a:effectRef>
              <a:fontRef idx="minor">
                <a:schemeClr val="lt1"/>
              </a:fontRef>
            </p:style>
            <p:txBody>
              <a:bodyPr rtlCol="0" anchor="ctr"/>
              <a:lstStyle/>
              <a:p>
                <a:pPr algn="ctr"/>
                <a:endParaRPr lang="ko-KR" altLang="en-US" dirty="0">
                  <a:solidFill>
                    <a:schemeClr val="tx1"/>
                  </a:solidFill>
                </a:endParaRPr>
              </a:p>
            </p:txBody>
          </p:sp>
          <p:sp>
            <p:nvSpPr>
              <p:cNvPr id="15" name="TextBox 14"/>
              <p:cNvSpPr txBox="1"/>
              <p:nvPr/>
            </p:nvSpPr>
            <p:spPr>
              <a:xfrm>
                <a:off x="3317902" y="4962524"/>
                <a:ext cx="2588974" cy="377298"/>
              </a:xfrm>
              <a:prstGeom prst="rect">
                <a:avLst/>
              </a:prstGeom>
              <a:noFill/>
            </p:spPr>
            <p:txBody>
              <a:bodyPr wrap="square" rtlCol="0">
                <a:spAutoFit/>
              </a:bodyPr>
              <a:lstStyle/>
              <a:p>
                <a:pPr algn="ctr"/>
                <a:r>
                  <a:rPr lang="en-US" altLang="ko-KR" sz="2000" dirty="0" smtClean="0">
                    <a:solidFill>
                      <a:srgbClr val="FF0000"/>
                    </a:solidFill>
                  </a:rPr>
                  <a:t>Profit Expectation</a:t>
                </a:r>
              </a:p>
            </p:txBody>
          </p:sp>
        </p:grpSp>
        <p:sp>
          <p:nvSpPr>
            <p:cNvPr id="6" name="오른쪽 화살표 5"/>
            <p:cNvSpPr/>
            <p:nvPr/>
          </p:nvSpPr>
          <p:spPr>
            <a:xfrm>
              <a:off x="5634135" y="2243450"/>
              <a:ext cx="986588" cy="348915"/>
            </a:xfrm>
            <a:prstGeom prst="rightArrow">
              <a:avLst/>
            </a:prstGeom>
            <a:solidFill>
              <a:schemeClr val="accent6">
                <a:lumMod val="40000"/>
                <a:lumOff val="60000"/>
              </a:schemeClr>
            </a:solidFill>
            <a:ln>
              <a:solidFill>
                <a:schemeClr val="accent6">
                  <a:lumMod val="40000"/>
                  <a:lumOff val="60000"/>
                </a:schemeClr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r>
                <a:rPr lang="en-US" altLang="ko-KR" dirty="0" smtClean="0"/>
                <a:t>affect</a:t>
              </a:r>
              <a:endParaRPr lang="ko-KR" altLang="en-US" dirty="0"/>
            </a:p>
          </p:txBody>
        </p:sp>
        <p:grpSp>
          <p:nvGrpSpPr>
            <p:cNvPr id="7" name="그룹 6"/>
            <p:cNvGrpSpPr/>
            <p:nvPr/>
          </p:nvGrpSpPr>
          <p:grpSpPr>
            <a:xfrm>
              <a:off x="6705870" y="1972310"/>
              <a:ext cx="2064485" cy="896783"/>
              <a:chOff x="3294834" y="4755119"/>
              <a:chExt cx="2588974" cy="845653"/>
            </a:xfrm>
          </p:grpSpPr>
          <p:sp>
            <p:nvSpPr>
              <p:cNvPr id="12" name="직사각형 11"/>
              <p:cNvSpPr/>
              <p:nvPr/>
            </p:nvSpPr>
            <p:spPr>
              <a:xfrm>
                <a:off x="3297770" y="4760371"/>
                <a:ext cx="2586038" cy="840401"/>
              </a:xfrm>
              <a:prstGeom prst="rect">
                <a:avLst/>
              </a:prstGeom>
              <a:noFill/>
              <a:ln>
                <a:solidFill>
                  <a:schemeClr val="accent6"/>
                </a:solidFill>
              </a:ln>
            </p:spPr>
            <p:style>
              <a:lnRef idx="2">
                <a:schemeClr val="accent1">
                  <a:shade val="50000"/>
                </a:schemeClr>
              </a:lnRef>
              <a:fillRef idx="1">
                <a:schemeClr val="accent1"/>
              </a:fillRef>
              <a:effectRef idx="0">
                <a:schemeClr val="accent1"/>
              </a:effectRef>
              <a:fontRef idx="minor">
                <a:schemeClr val="lt1"/>
              </a:fontRef>
            </p:style>
            <p:txBody>
              <a:bodyPr rtlCol="0" anchor="ctr"/>
              <a:lstStyle/>
              <a:p>
                <a:pPr algn="ctr"/>
                <a:endParaRPr lang="ko-KR" altLang="en-US" dirty="0">
                  <a:solidFill>
                    <a:schemeClr val="tx1"/>
                  </a:solidFill>
                </a:endParaRPr>
              </a:p>
            </p:txBody>
          </p:sp>
          <p:sp>
            <p:nvSpPr>
              <p:cNvPr id="13" name="TextBox 12"/>
              <p:cNvSpPr txBox="1"/>
              <p:nvPr/>
            </p:nvSpPr>
            <p:spPr>
              <a:xfrm>
                <a:off x="3294834" y="4755119"/>
                <a:ext cx="2588974" cy="667526"/>
              </a:xfrm>
              <a:prstGeom prst="rect">
                <a:avLst/>
              </a:prstGeom>
              <a:noFill/>
            </p:spPr>
            <p:txBody>
              <a:bodyPr wrap="square" rtlCol="0">
                <a:spAutoFit/>
              </a:bodyPr>
              <a:lstStyle/>
              <a:p>
                <a:pPr algn="ctr"/>
                <a:r>
                  <a:rPr lang="en-US" altLang="ko-KR" sz="2000" b="1" i="1" dirty="0" smtClean="0"/>
                  <a:t>Taxi driver’s</a:t>
                </a:r>
              </a:p>
              <a:p>
                <a:pPr algn="ctr"/>
                <a:r>
                  <a:rPr lang="en-US" altLang="ko-KR" sz="2000" b="1" i="1" dirty="0" smtClean="0"/>
                  <a:t>decision</a:t>
                </a:r>
              </a:p>
            </p:txBody>
          </p:sp>
        </p:grpSp>
        <p:sp>
          <p:nvSpPr>
            <p:cNvPr id="8" name="오른쪽 화살표 7"/>
            <p:cNvSpPr/>
            <p:nvPr/>
          </p:nvSpPr>
          <p:spPr>
            <a:xfrm>
              <a:off x="2294522" y="2243447"/>
              <a:ext cx="1121999" cy="348915"/>
            </a:xfrm>
            <a:prstGeom prst="rightArrow">
              <a:avLst/>
            </a:prstGeom>
            <a:solidFill>
              <a:schemeClr val="accent6">
                <a:lumMod val="40000"/>
                <a:lumOff val="60000"/>
              </a:schemeClr>
            </a:solidFill>
            <a:ln>
              <a:solidFill>
                <a:schemeClr val="accent6">
                  <a:lumMod val="40000"/>
                  <a:lumOff val="60000"/>
                </a:schemeClr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r>
                <a:rPr lang="en-US" altLang="ko-KR" dirty="0" smtClean="0"/>
                <a:t>represent</a:t>
              </a:r>
              <a:endParaRPr lang="ko-KR" altLang="en-US" dirty="0"/>
            </a:p>
          </p:txBody>
        </p:sp>
        <p:grpSp>
          <p:nvGrpSpPr>
            <p:cNvPr id="9" name="그룹 8"/>
            <p:cNvGrpSpPr/>
            <p:nvPr/>
          </p:nvGrpSpPr>
          <p:grpSpPr>
            <a:xfrm>
              <a:off x="182116" y="1972304"/>
              <a:ext cx="2271989" cy="891213"/>
              <a:chOff x="3231804" y="4755116"/>
              <a:chExt cx="2849195" cy="840401"/>
            </a:xfrm>
          </p:grpSpPr>
          <p:sp>
            <p:nvSpPr>
              <p:cNvPr id="10" name="직사각형 9"/>
              <p:cNvSpPr/>
              <p:nvPr/>
            </p:nvSpPr>
            <p:spPr>
              <a:xfrm>
                <a:off x="3231804" y="4755116"/>
                <a:ext cx="2586038" cy="840401"/>
              </a:xfrm>
              <a:prstGeom prst="rect">
                <a:avLst/>
              </a:prstGeom>
              <a:noFill/>
              <a:ln>
                <a:solidFill>
                  <a:schemeClr val="accent6"/>
                </a:solidFill>
              </a:ln>
            </p:spPr>
            <p:style>
              <a:lnRef idx="2">
                <a:schemeClr val="accent1">
                  <a:shade val="50000"/>
                </a:schemeClr>
              </a:lnRef>
              <a:fillRef idx="1">
                <a:schemeClr val="accent1"/>
              </a:fillRef>
              <a:effectRef idx="0">
                <a:schemeClr val="accent1"/>
              </a:effectRef>
              <a:fontRef idx="minor">
                <a:schemeClr val="lt1"/>
              </a:fontRef>
            </p:style>
            <p:txBody>
              <a:bodyPr rtlCol="0" anchor="ctr"/>
              <a:lstStyle/>
              <a:p>
                <a:pPr algn="ctr"/>
                <a:endParaRPr lang="ko-KR" altLang="en-US" dirty="0">
                  <a:solidFill>
                    <a:schemeClr val="tx1"/>
                  </a:solidFill>
                </a:endParaRPr>
              </a:p>
            </p:txBody>
          </p:sp>
          <p:sp>
            <p:nvSpPr>
              <p:cNvPr id="11" name="TextBox 10"/>
              <p:cNvSpPr txBox="1"/>
              <p:nvPr/>
            </p:nvSpPr>
            <p:spPr>
              <a:xfrm>
                <a:off x="3492025" y="4956434"/>
                <a:ext cx="2588974" cy="377298"/>
              </a:xfrm>
              <a:prstGeom prst="rect">
                <a:avLst/>
              </a:prstGeom>
              <a:noFill/>
            </p:spPr>
            <p:txBody>
              <a:bodyPr wrap="square" rtlCol="0">
                <a:spAutoFit/>
              </a:bodyPr>
              <a:lstStyle/>
              <a:p>
                <a:r>
                  <a:rPr lang="en-US" altLang="ko-KR" sz="2000" dirty="0" smtClean="0">
                    <a:latin typeface="바탕" panose="02030600000101010101" pitchFamily="18" charset="-127"/>
                    <a:ea typeface="바탕" panose="02030600000101010101" pitchFamily="18" charset="-127"/>
                  </a:rPr>
                  <a:t>★</a:t>
                </a:r>
                <a:r>
                  <a:rPr lang="en-US" altLang="ko-KR" sz="2000" b="1" u="sng" dirty="0" smtClean="0"/>
                  <a:t>Net Gain</a:t>
                </a:r>
              </a:p>
            </p:txBody>
          </p:sp>
        </p:grpSp>
      </p:grpSp>
      <mc:AlternateContent xmlns:mc="http://schemas.openxmlformats.org/markup-compatibility/2006" xmlns:a14="http://schemas.microsoft.com/office/drawing/2010/main">
        <mc:Choice Requires="a14">
          <p:sp>
            <p:nvSpPr>
              <p:cNvPr id="16" name="직사각형 15"/>
              <p:cNvSpPr/>
              <p:nvPr/>
            </p:nvSpPr>
            <p:spPr>
              <a:xfrm>
                <a:off x="214857" y="3263627"/>
                <a:ext cx="5692648" cy="457200"/>
              </a:xfrm>
              <a:prstGeom prst="rect">
                <a:avLst/>
              </a:prstGeom>
              <a:solidFill>
                <a:schemeClr val="bg2"/>
              </a:solidFill>
              <a:ln>
                <a:solidFill>
                  <a:schemeClr val="tx1">
                    <a:lumMod val="50000"/>
                    <a:lumOff val="50000"/>
                  </a:schemeClr>
                </a:solidFill>
              </a:ln>
            </p:spPr>
            <p:style>
              <a:lnRef idx="2">
                <a:schemeClr val="accent1">
                  <a:shade val="50000"/>
                </a:schemeClr>
              </a:lnRef>
              <a:fillRef idx="1">
                <a:schemeClr val="accent1"/>
              </a:fillRef>
              <a:effectRef idx="0">
                <a:schemeClr val="accent1"/>
              </a:effectRef>
              <a:fontRef idx="minor">
                <a:schemeClr val="lt1"/>
              </a:fontRef>
            </p:style>
            <p:txBody>
              <a:bodyPr rtlCol="0" anchor="ctr"/>
              <a:lstStyle/>
              <a:p>
                <a:pPr algn="ctr"/>
                <a:r>
                  <a:rPr lang="en-US" altLang="ko-KR" b="1" dirty="0" smtClean="0">
                    <a:solidFill>
                      <a:schemeClr val="tx1"/>
                    </a:solidFill>
                  </a:rPr>
                  <a:t>$45 – </a:t>
                </a:r>
                <a:r>
                  <a:rPr lang="en-US" altLang="ko-KR" b="1" dirty="0" err="1">
                    <a:solidFill>
                      <a:schemeClr val="tx1"/>
                    </a:solidFill>
                  </a:rPr>
                  <a:t>Avg</a:t>
                </a:r>
                <a:r>
                  <a:rPr lang="en-US" altLang="ko-KR" b="1" dirty="0">
                    <a:solidFill>
                      <a:schemeClr val="tx1"/>
                    </a:solidFill>
                  </a:rPr>
                  <a:t> CTH Wait Time </a:t>
                </a:r>
                <a14:m>
                  <m:oMath xmlns:m="http://schemas.openxmlformats.org/officeDocument/2006/math">
                    <m:r>
                      <a:rPr lang="en-US" altLang="ko-KR" b="1" i="1">
                        <a:solidFill>
                          <a:schemeClr val="tx1"/>
                        </a:solidFill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×</m:t>
                    </m:r>
                  </m:oMath>
                </a14:m>
                <a:r>
                  <a:rPr lang="en-US" altLang="ko-KR" b="1" dirty="0">
                    <a:solidFill>
                      <a:schemeClr val="tx1"/>
                    </a:solidFill>
                  </a:rPr>
                  <a:t> Avg Hourly Driver Income</a:t>
                </a:r>
                <a:endParaRPr lang="ko-KR" altLang="en-US" dirty="0">
                  <a:solidFill>
                    <a:schemeClr val="tx1"/>
                  </a:solidFill>
                </a:endParaRPr>
              </a:p>
            </p:txBody>
          </p:sp>
        </mc:Choice>
        <mc:Fallback xmlns="">
          <p:sp>
            <p:nvSpPr>
              <p:cNvPr id="16" name="직사각형 15"/>
              <p:cNvSpPr>
                <a:spLocks noRot="1" noChangeAspect="1" noMove="1" noResize="1" noEditPoints="1" noAdjustHandles="1" noChangeArrowheads="1" noChangeShapeType="1" noTextEdit="1"/>
              </p:cNvSpPr>
              <p:nvPr/>
            </p:nvSpPr>
            <p:spPr>
              <a:xfrm>
                <a:off x="214857" y="3263627"/>
                <a:ext cx="5692648" cy="457200"/>
              </a:xfrm>
              <a:prstGeom prst="rect">
                <a:avLst/>
              </a:prstGeom>
              <a:blipFill rotWithShape="0">
                <a:blip r:embed="rId3"/>
                <a:stretch>
                  <a:fillRect l="-214" r="-321" b="-10390"/>
                </a:stretch>
              </a:blipFill>
              <a:ln>
                <a:solidFill>
                  <a:schemeClr val="tx1">
                    <a:lumMod val="50000"/>
                    <a:lumOff val="50000"/>
                  </a:schemeClr>
                </a:solidFill>
              </a:ln>
            </p:spPr>
            <p:txBody>
              <a:bodyPr/>
              <a:lstStyle/>
              <a:p>
                <a:r>
                  <a:rPr lang="ko-KR" altLang="en-US">
                    <a:noFill/>
                  </a:rPr>
                  <a:t> </a:t>
                </a:r>
              </a:p>
            </p:txBody>
          </p:sp>
        </mc:Fallback>
      </mc:AlternateContent>
      <p:cxnSp>
        <p:nvCxnSpPr>
          <p:cNvPr id="18" name="직선 화살표 연결선 17"/>
          <p:cNvCxnSpPr/>
          <p:nvPr/>
        </p:nvCxnSpPr>
        <p:spPr>
          <a:xfrm>
            <a:off x="1173396" y="2531884"/>
            <a:ext cx="25280" cy="614496"/>
          </a:xfrm>
          <a:prstGeom prst="straightConnector1">
            <a:avLst/>
          </a:prstGeom>
          <a:ln>
            <a:solidFill>
              <a:schemeClr val="tx1"/>
            </a:solidFill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25" name="모서리가 둥근 직사각형 24"/>
          <p:cNvSpPr/>
          <p:nvPr/>
        </p:nvSpPr>
        <p:spPr>
          <a:xfrm>
            <a:off x="300789" y="3263627"/>
            <a:ext cx="517358" cy="574447"/>
          </a:xfrm>
          <a:prstGeom prst="roundRect">
            <a:avLst/>
          </a:prstGeom>
          <a:noFill/>
          <a:ln>
            <a:prstDash val="sysDot"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26" name="TextBox 25"/>
          <p:cNvSpPr txBox="1"/>
          <p:nvPr/>
        </p:nvSpPr>
        <p:spPr>
          <a:xfrm>
            <a:off x="130809" y="4340755"/>
            <a:ext cx="1032243" cy="369332"/>
          </a:xfrm>
          <a:prstGeom prst="rect">
            <a:avLst/>
          </a:prstGeom>
          <a:noFill/>
          <a:ln>
            <a:solidFill>
              <a:schemeClr val="accent1"/>
            </a:solidFill>
          </a:ln>
        </p:spPr>
        <p:txBody>
          <a:bodyPr wrap="square" rtlCol="0">
            <a:spAutoFit/>
          </a:bodyPr>
          <a:lstStyle/>
          <a:p>
            <a:r>
              <a:rPr lang="en-US" altLang="ko-KR" dirty="0" smtClean="0">
                <a:solidFill>
                  <a:schemeClr val="accent1"/>
                </a:solidFill>
              </a:rPr>
              <a:t>Flat fare</a:t>
            </a:r>
            <a:endParaRPr lang="ko-KR" altLang="en-US" dirty="0">
              <a:solidFill>
                <a:schemeClr val="accent1"/>
              </a:solidFill>
            </a:endParaRPr>
          </a:p>
        </p:txBody>
      </p:sp>
      <p:sp>
        <p:nvSpPr>
          <p:cNvPr id="27" name="TextBox 26"/>
          <p:cNvSpPr txBox="1"/>
          <p:nvPr/>
        </p:nvSpPr>
        <p:spPr>
          <a:xfrm>
            <a:off x="130809" y="5005381"/>
            <a:ext cx="2940104" cy="646331"/>
          </a:xfrm>
          <a:prstGeom prst="rect">
            <a:avLst/>
          </a:prstGeom>
          <a:noFill/>
          <a:ln>
            <a:solidFill>
              <a:schemeClr val="accent1"/>
            </a:solidFill>
          </a:ln>
        </p:spPr>
        <p:txBody>
          <a:bodyPr wrap="square" rtlCol="0">
            <a:spAutoFit/>
          </a:bodyPr>
          <a:lstStyle/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Central Taxi Hold </a:t>
            </a:r>
          </a:p>
          <a:p>
            <a:r>
              <a:rPr lang="en-US" altLang="ko-KR" dirty="0">
                <a:solidFill>
                  <a:schemeClr val="accent1"/>
                </a:solidFill>
              </a:rPr>
              <a:t>(</a:t>
            </a:r>
            <a:r>
              <a:rPr lang="en-US" altLang="ko-KR" dirty="0" smtClean="0">
                <a:solidFill>
                  <a:schemeClr val="accent1"/>
                </a:solidFill>
              </a:rPr>
              <a:t>Wait </a:t>
            </a:r>
            <a:r>
              <a:rPr lang="en-US" altLang="ko-KR" dirty="0">
                <a:solidFill>
                  <a:schemeClr val="accent1"/>
                </a:solidFill>
              </a:rPr>
              <a:t>before being </a:t>
            </a:r>
            <a:r>
              <a:rPr lang="en-US" altLang="ko-KR" dirty="0" smtClean="0">
                <a:solidFill>
                  <a:schemeClr val="accent1"/>
                </a:solidFill>
              </a:rPr>
              <a:t>dispatched)</a:t>
            </a:r>
            <a:r>
              <a:rPr lang="en-US" altLang="ko-KR" dirty="0" smtClean="0"/>
              <a:t> </a:t>
            </a:r>
            <a:endParaRPr lang="ko-KR" altLang="en-US" dirty="0">
              <a:solidFill>
                <a:schemeClr val="accent1"/>
              </a:solidFill>
            </a:endParaRPr>
          </a:p>
        </p:txBody>
      </p:sp>
      <p:sp>
        <p:nvSpPr>
          <p:cNvPr id="28" name="모서리가 둥근 직사각형 27"/>
          <p:cNvSpPr/>
          <p:nvPr/>
        </p:nvSpPr>
        <p:spPr>
          <a:xfrm>
            <a:off x="1342182" y="3263626"/>
            <a:ext cx="517358" cy="574448"/>
          </a:xfrm>
          <a:prstGeom prst="roundRect">
            <a:avLst/>
          </a:prstGeom>
          <a:noFill/>
          <a:ln>
            <a:prstDash val="sysDot"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cxnSp>
        <p:nvCxnSpPr>
          <p:cNvPr id="30" name="직선 연결선 29"/>
          <p:cNvCxnSpPr>
            <a:stCxn id="25" idx="2"/>
            <a:endCxn id="26" idx="0"/>
          </p:cNvCxnSpPr>
          <p:nvPr/>
        </p:nvCxnSpPr>
        <p:spPr>
          <a:xfrm>
            <a:off x="559468" y="3838074"/>
            <a:ext cx="87463" cy="502681"/>
          </a:xfrm>
          <a:prstGeom prst="line">
            <a:avLst/>
          </a:prstGeom>
          <a:ln>
            <a:prstDash val="sysDot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32" name="직선 연결선 31"/>
          <p:cNvCxnSpPr>
            <a:stCxn id="28" idx="2"/>
            <a:endCxn id="27" idx="0"/>
          </p:cNvCxnSpPr>
          <p:nvPr/>
        </p:nvCxnSpPr>
        <p:spPr>
          <a:xfrm>
            <a:off x="1600861" y="3838074"/>
            <a:ext cx="0" cy="1167307"/>
          </a:xfrm>
          <a:prstGeom prst="line">
            <a:avLst/>
          </a:prstGeom>
          <a:ln>
            <a:prstDash val="sysDot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pic>
        <p:nvPicPr>
          <p:cNvPr id="35" name="그림 34"/>
          <p:cNvPicPr>
            <a:picLocks noChangeAspect="1"/>
          </p:cNvPicPr>
          <p:nvPr/>
        </p:nvPicPr>
        <p:blipFill>
          <a:blip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4024843" y="4073038"/>
            <a:ext cx="4393599" cy="2315332"/>
          </a:xfrm>
          <a:prstGeom prst="rect">
            <a:avLst/>
          </a:prstGeom>
          <a:ln>
            <a:solidFill>
              <a:schemeClr val="bg2">
                <a:lumMod val="90000"/>
              </a:schemeClr>
            </a:solidFill>
          </a:ln>
        </p:spPr>
      </p:pic>
      <p:sp>
        <p:nvSpPr>
          <p:cNvPr id="2" name="슬라이드 번호 개체 틀 1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7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841645986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8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제목 2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 smtClean="0"/>
              <a:t>Variables – Locations</a:t>
            </a:r>
            <a:endParaRPr lang="ko-KR" altLang="en-US" dirty="0"/>
          </a:p>
        </p:txBody>
      </p:sp>
      <p:grpSp>
        <p:nvGrpSpPr>
          <p:cNvPr id="4" name="그룹 3"/>
          <p:cNvGrpSpPr/>
          <p:nvPr/>
        </p:nvGrpSpPr>
        <p:grpSpPr>
          <a:xfrm>
            <a:off x="662401" y="1947790"/>
            <a:ext cx="3239509" cy="3081086"/>
            <a:chOff x="1294598" y="3319390"/>
            <a:chExt cx="3239509" cy="3081086"/>
          </a:xfrm>
        </p:grpSpPr>
        <p:pic>
          <p:nvPicPr>
            <p:cNvPr id="5" name="그림 4"/>
            <p:cNvPicPr>
              <a:picLocks noChangeAspect="1"/>
            </p:cNvPicPr>
            <p:nvPr/>
          </p:nvPicPr>
          <p:blipFill>
            <a:blip r:embed="rId3">
              <a:extLst>
                <a:ext uri="{28A0092B-C50C-407E-A947-70E740481C1C}">
                  <a14:useLocalDpi xmlns:a14="http://schemas.microsoft.com/office/drawing/2010/main" val="0"/>
                </a:ext>
              </a:extLst>
            </a:blip>
            <a:stretch>
              <a:fillRect/>
            </a:stretch>
          </p:blipFill>
          <p:spPr>
            <a:xfrm>
              <a:off x="1294598" y="3677223"/>
              <a:ext cx="3239509" cy="2723253"/>
            </a:xfrm>
            <a:prstGeom prst="rect">
              <a:avLst/>
            </a:prstGeom>
            <a:ln>
              <a:solidFill>
                <a:srgbClr val="0070C0"/>
              </a:solidFill>
            </a:ln>
          </p:spPr>
        </p:pic>
        <p:sp>
          <p:nvSpPr>
            <p:cNvPr id="6" name="TextBox 5"/>
            <p:cNvSpPr txBox="1"/>
            <p:nvPr/>
          </p:nvSpPr>
          <p:spPr>
            <a:xfrm>
              <a:off x="1294598" y="3319390"/>
              <a:ext cx="2904565" cy="369332"/>
            </a:xfrm>
            <a:prstGeom prst="rect">
              <a:avLst/>
            </a:prstGeom>
            <a:noFill/>
            <a:ln>
              <a:noFill/>
            </a:ln>
          </p:spPr>
          <p:txBody>
            <a:bodyPr wrap="square" rtlCol="0">
              <a:spAutoFit/>
            </a:bodyPr>
            <a:lstStyle/>
            <a:p>
              <a:r>
                <a:rPr lang="en-US" altLang="ko-KR" b="1" dirty="0" smtClean="0"/>
                <a:t>Categorized location</a:t>
              </a:r>
              <a:endParaRPr lang="ko-KR" altLang="en-US" b="1" dirty="0"/>
            </a:p>
          </p:txBody>
        </p:sp>
      </p:grpSp>
      <p:grpSp>
        <p:nvGrpSpPr>
          <p:cNvPr id="7" name="그룹 6"/>
          <p:cNvGrpSpPr/>
          <p:nvPr/>
        </p:nvGrpSpPr>
        <p:grpSpPr>
          <a:xfrm>
            <a:off x="624506" y="934738"/>
            <a:ext cx="6221460" cy="545148"/>
            <a:chOff x="3469123" y="1935017"/>
            <a:chExt cx="5301232" cy="1265076"/>
          </a:xfrm>
        </p:grpSpPr>
        <p:grpSp>
          <p:nvGrpSpPr>
            <p:cNvPr id="8" name="그룹 7"/>
            <p:cNvGrpSpPr/>
            <p:nvPr/>
          </p:nvGrpSpPr>
          <p:grpSpPr>
            <a:xfrm>
              <a:off x="3469123" y="1935017"/>
              <a:ext cx="2064485" cy="928501"/>
              <a:chOff x="3294833" y="4719954"/>
              <a:chExt cx="2588974" cy="875563"/>
            </a:xfrm>
          </p:grpSpPr>
          <p:sp>
            <p:nvSpPr>
              <p:cNvPr id="17" name="직사각형 16"/>
              <p:cNvSpPr/>
              <p:nvPr/>
            </p:nvSpPr>
            <p:spPr>
              <a:xfrm>
                <a:off x="3297769" y="4755116"/>
                <a:ext cx="2586038" cy="840401"/>
              </a:xfrm>
              <a:prstGeom prst="rect">
                <a:avLst/>
              </a:prstGeom>
              <a:noFill/>
              <a:ln>
                <a:solidFill>
                  <a:schemeClr val="accent6"/>
                </a:solidFill>
              </a:ln>
            </p:spPr>
            <p:style>
              <a:lnRef idx="2">
                <a:schemeClr val="accent1">
                  <a:shade val="50000"/>
                </a:schemeClr>
              </a:lnRef>
              <a:fillRef idx="1">
                <a:schemeClr val="accent1"/>
              </a:fillRef>
              <a:effectRef idx="0">
                <a:schemeClr val="accent1"/>
              </a:effectRef>
              <a:fontRef idx="minor">
                <a:schemeClr val="lt1"/>
              </a:fontRef>
            </p:style>
            <p:txBody>
              <a:bodyPr rtlCol="0" anchor="ctr"/>
              <a:lstStyle/>
              <a:p>
                <a:pPr algn="ctr"/>
                <a:endParaRPr lang="ko-KR" altLang="en-US" dirty="0">
                  <a:solidFill>
                    <a:schemeClr val="tx1"/>
                  </a:solidFill>
                </a:endParaRPr>
              </a:p>
            </p:txBody>
          </p:sp>
          <p:sp>
            <p:nvSpPr>
              <p:cNvPr id="18" name="TextBox 17"/>
              <p:cNvSpPr txBox="1"/>
              <p:nvPr/>
            </p:nvSpPr>
            <p:spPr>
              <a:xfrm>
                <a:off x="3294833" y="4719954"/>
                <a:ext cx="2588974" cy="875562"/>
              </a:xfrm>
              <a:prstGeom prst="rect">
                <a:avLst/>
              </a:prstGeom>
              <a:noFill/>
            </p:spPr>
            <p:txBody>
              <a:bodyPr wrap="square" rtlCol="0">
                <a:spAutoFit/>
              </a:bodyPr>
              <a:lstStyle/>
              <a:p>
                <a:pPr algn="ctr"/>
                <a:r>
                  <a:rPr lang="en-US" altLang="ko-KR" sz="2000" dirty="0" smtClean="0">
                    <a:solidFill>
                      <a:srgbClr val="FF0000"/>
                    </a:solidFill>
                    <a:latin typeface="바탕" panose="02030600000101010101" pitchFamily="18" charset="-127"/>
                    <a:ea typeface="바탕" panose="02030600000101010101" pitchFamily="18" charset="-127"/>
                  </a:rPr>
                  <a:t>★</a:t>
                </a:r>
                <a:r>
                  <a:rPr lang="en-US" altLang="ko-KR" sz="2000" dirty="0" smtClean="0">
                    <a:solidFill>
                      <a:srgbClr val="FF0000"/>
                    </a:solidFill>
                  </a:rPr>
                  <a:t>Location</a:t>
                </a:r>
              </a:p>
            </p:txBody>
          </p:sp>
        </p:grpSp>
        <p:sp>
          <p:nvSpPr>
            <p:cNvPr id="9" name="오른쪽 화살표 8"/>
            <p:cNvSpPr/>
            <p:nvPr/>
          </p:nvSpPr>
          <p:spPr>
            <a:xfrm>
              <a:off x="5634135" y="1972305"/>
              <a:ext cx="986588" cy="891214"/>
            </a:xfrm>
            <a:prstGeom prst="rightArrow">
              <a:avLst/>
            </a:prstGeom>
            <a:solidFill>
              <a:schemeClr val="accent6">
                <a:lumMod val="40000"/>
                <a:lumOff val="60000"/>
              </a:schemeClr>
            </a:solidFill>
            <a:ln>
              <a:solidFill>
                <a:schemeClr val="accent6">
                  <a:lumMod val="40000"/>
                  <a:lumOff val="60000"/>
                </a:schemeClr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r>
                <a:rPr lang="en-US" altLang="ko-KR" dirty="0" smtClean="0"/>
                <a:t>affect</a:t>
              </a:r>
              <a:endParaRPr lang="ko-KR" altLang="en-US" dirty="0"/>
            </a:p>
          </p:txBody>
        </p:sp>
        <p:grpSp>
          <p:nvGrpSpPr>
            <p:cNvPr id="10" name="그룹 9"/>
            <p:cNvGrpSpPr/>
            <p:nvPr/>
          </p:nvGrpSpPr>
          <p:grpSpPr>
            <a:xfrm>
              <a:off x="6705870" y="1972310"/>
              <a:ext cx="2064485" cy="1227783"/>
              <a:chOff x="3294834" y="4755119"/>
              <a:chExt cx="2588974" cy="1157781"/>
            </a:xfrm>
          </p:grpSpPr>
          <p:sp>
            <p:nvSpPr>
              <p:cNvPr id="15" name="직사각형 14"/>
              <p:cNvSpPr/>
              <p:nvPr/>
            </p:nvSpPr>
            <p:spPr>
              <a:xfrm>
                <a:off x="3297770" y="4760371"/>
                <a:ext cx="2586038" cy="840401"/>
              </a:xfrm>
              <a:prstGeom prst="rect">
                <a:avLst/>
              </a:prstGeom>
              <a:noFill/>
              <a:ln>
                <a:solidFill>
                  <a:schemeClr val="accent6"/>
                </a:solidFill>
              </a:ln>
            </p:spPr>
            <p:style>
              <a:lnRef idx="2">
                <a:schemeClr val="accent1">
                  <a:shade val="50000"/>
                </a:schemeClr>
              </a:lnRef>
              <a:fillRef idx="1">
                <a:schemeClr val="accent1"/>
              </a:fillRef>
              <a:effectRef idx="0">
                <a:schemeClr val="accent1"/>
              </a:effectRef>
              <a:fontRef idx="minor">
                <a:schemeClr val="lt1"/>
              </a:fontRef>
            </p:style>
            <p:txBody>
              <a:bodyPr rtlCol="0" anchor="ctr"/>
              <a:lstStyle/>
              <a:p>
                <a:pPr algn="ctr"/>
                <a:endParaRPr lang="ko-KR" altLang="en-US" dirty="0">
                  <a:solidFill>
                    <a:schemeClr val="tx1"/>
                  </a:solidFill>
                </a:endParaRPr>
              </a:p>
            </p:txBody>
          </p:sp>
          <p:sp>
            <p:nvSpPr>
              <p:cNvPr id="16" name="TextBox 15"/>
              <p:cNvSpPr txBox="1"/>
              <p:nvPr/>
            </p:nvSpPr>
            <p:spPr>
              <a:xfrm>
                <a:off x="3294834" y="4755119"/>
                <a:ext cx="2588974" cy="1157781"/>
              </a:xfrm>
              <a:prstGeom prst="rect">
                <a:avLst/>
              </a:prstGeom>
              <a:noFill/>
            </p:spPr>
            <p:txBody>
              <a:bodyPr wrap="square" rtlCol="0">
                <a:spAutoFit/>
              </a:bodyPr>
              <a:lstStyle/>
              <a:p>
                <a:pPr algn="ctr"/>
                <a:r>
                  <a:rPr lang="en-US" altLang="ko-KR" sz="2000" b="1" i="1" dirty="0" smtClean="0"/>
                  <a:t>Taxi driver’s decision</a:t>
                </a:r>
              </a:p>
            </p:txBody>
          </p:sp>
        </p:grpSp>
      </p:grpSp>
      <p:sp>
        <p:nvSpPr>
          <p:cNvPr id="23" name="TextBox 22"/>
          <p:cNvSpPr txBox="1"/>
          <p:nvPr/>
        </p:nvSpPr>
        <p:spPr>
          <a:xfrm>
            <a:off x="4423113" y="2296458"/>
            <a:ext cx="2422854" cy="646331"/>
          </a:xfrm>
          <a:prstGeom prst="rect">
            <a:avLst/>
          </a:prstGeom>
          <a:noFill/>
          <a:ln>
            <a:solidFill>
              <a:schemeClr val="accent1"/>
            </a:solidFill>
          </a:ln>
        </p:spPr>
        <p:txBody>
          <a:bodyPr wrap="square" rtlCol="0">
            <a:spAutoFit/>
          </a:bodyPr>
          <a:lstStyle/>
          <a:p>
            <a:r>
              <a:rPr lang="en-US" altLang="ko-KR" dirty="0" smtClean="0">
                <a:solidFill>
                  <a:schemeClr val="accent1"/>
                </a:solidFill>
              </a:rPr>
              <a:t>85% taxi trips occur</a:t>
            </a:r>
          </a:p>
          <a:p>
            <a:r>
              <a:rPr lang="en-US" altLang="ko-KR" dirty="0" smtClean="0">
                <a:solidFill>
                  <a:schemeClr val="accent1"/>
                </a:solidFill>
              </a:rPr>
              <a:t>Taxi driver want to stay</a:t>
            </a:r>
            <a:endParaRPr lang="ko-KR" altLang="en-US" dirty="0">
              <a:solidFill>
                <a:schemeClr val="accent1"/>
              </a:solidFill>
            </a:endParaRPr>
          </a:p>
        </p:txBody>
      </p:sp>
      <p:cxnSp>
        <p:nvCxnSpPr>
          <p:cNvPr id="25" name="직선 화살표 연결선 24"/>
          <p:cNvCxnSpPr>
            <a:stCxn id="23" idx="1"/>
          </p:cNvCxnSpPr>
          <p:nvPr/>
        </p:nvCxnSpPr>
        <p:spPr>
          <a:xfrm flipH="1">
            <a:off x="2755726" y="2619624"/>
            <a:ext cx="1667387" cy="261362"/>
          </a:xfrm>
          <a:prstGeom prst="straightConnector1">
            <a:avLst/>
          </a:prstGeom>
          <a:ln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30" name="자유형 29"/>
          <p:cNvSpPr/>
          <p:nvPr/>
        </p:nvSpPr>
        <p:spPr>
          <a:xfrm>
            <a:off x="2504078" y="3244241"/>
            <a:ext cx="251648" cy="438411"/>
          </a:xfrm>
          <a:custGeom>
            <a:avLst/>
            <a:gdLst>
              <a:gd name="connsiteX0" fmla="*/ 75156 w 251648"/>
              <a:gd name="connsiteY0" fmla="*/ 0 h 438411"/>
              <a:gd name="connsiteX1" fmla="*/ 250521 w 251648"/>
              <a:gd name="connsiteY1" fmla="*/ 162838 h 438411"/>
              <a:gd name="connsiteX2" fmla="*/ 0 w 251648"/>
              <a:gd name="connsiteY2" fmla="*/ 438411 h 438411"/>
            </a:gdLst>
            <a:ahLst/>
            <a:cxnLst>
              <a:cxn ang="0">
                <a:pos x="connsiteX0" y="connsiteY0"/>
              </a:cxn>
              <a:cxn ang="0">
                <a:pos x="connsiteX1" y="connsiteY1"/>
              </a:cxn>
              <a:cxn ang="0">
                <a:pos x="connsiteX2" y="connsiteY2"/>
              </a:cxn>
            </a:cxnLst>
            <a:rect l="l" t="t" r="r" b="b"/>
            <a:pathLst>
              <a:path w="251648" h="438411">
                <a:moveTo>
                  <a:pt x="75156" y="0"/>
                </a:moveTo>
                <a:cubicBezTo>
                  <a:pt x="169101" y="44885"/>
                  <a:pt x="263047" y="89770"/>
                  <a:pt x="250521" y="162838"/>
                </a:cubicBezTo>
                <a:cubicBezTo>
                  <a:pt x="237995" y="235906"/>
                  <a:pt x="118997" y="337158"/>
                  <a:pt x="0" y="438411"/>
                </a:cubicBezTo>
              </a:path>
            </a:pathLst>
          </a:custGeom>
          <a:noFill/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31" name="TextBox 30"/>
          <p:cNvSpPr txBox="1"/>
          <p:nvPr/>
        </p:nvSpPr>
        <p:spPr>
          <a:xfrm>
            <a:off x="4423111" y="3204152"/>
            <a:ext cx="2553886" cy="369332"/>
          </a:xfrm>
          <a:prstGeom prst="rect">
            <a:avLst/>
          </a:prstGeom>
          <a:noFill/>
          <a:ln>
            <a:solidFill>
              <a:schemeClr val="accent1"/>
            </a:solidFill>
          </a:ln>
        </p:spPr>
        <p:txBody>
          <a:bodyPr wrap="square" rtlCol="0">
            <a:spAutoFit/>
          </a:bodyPr>
          <a:lstStyle/>
          <a:p>
            <a:r>
              <a:rPr lang="en-US" altLang="ko-KR" dirty="0" smtClean="0">
                <a:solidFill>
                  <a:schemeClr val="accent1"/>
                </a:solidFill>
              </a:rPr>
              <a:t>More likely go to airport</a:t>
            </a:r>
            <a:endParaRPr lang="ko-KR" altLang="en-US" dirty="0">
              <a:solidFill>
                <a:schemeClr val="accent1"/>
              </a:solidFill>
            </a:endParaRPr>
          </a:p>
        </p:txBody>
      </p:sp>
      <p:cxnSp>
        <p:nvCxnSpPr>
          <p:cNvPr id="33" name="직선 화살표 연결선 32"/>
          <p:cNvCxnSpPr>
            <a:stCxn id="31" idx="1"/>
          </p:cNvCxnSpPr>
          <p:nvPr/>
        </p:nvCxnSpPr>
        <p:spPr>
          <a:xfrm flipH="1">
            <a:off x="2755727" y="3388818"/>
            <a:ext cx="1667384" cy="55840"/>
          </a:xfrm>
          <a:prstGeom prst="straightConnector1">
            <a:avLst/>
          </a:prstGeom>
          <a:ln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34" name="직사각형 33"/>
          <p:cNvSpPr/>
          <p:nvPr/>
        </p:nvSpPr>
        <p:spPr>
          <a:xfrm>
            <a:off x="1302707" y="4158641"/>
            <a:ext cx="2480153" cy="375781"/>
          </a:xfrm>
          <a:prstGeom prst="rect">
            <a:avLst/>
          </a:prstGeom>
          <a:noFill/>
          <a:ln>
            <a:solidFill>
              <a:srgbClr val="FF000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41" name="TextBox 40"/>
          <p:cNvSpPr txBox="1"/>
          <p:nvPr/>
        </p:nvSpPr>
        <p:spPr>
          <a:xfrm>
            <a:off x="4323184" y="4165761"/>
            <a:ext cx="2555310" cy="646331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marL="0" lvl="1"/>
            <a:r>
              <a:rPr lang="en-US" altLang="ko-KR" dirty="0">
                <a:solidFill>
                  <a:srgbClr val="FF0000"/>
                </a:solidFill>
              </a:rPr>
              <a:t>Crucial to driver decision!</a:t>
            </a:r>
          </a:p>
          <a:p>
            <a:endParaRPr lang="ko-KR" altLang="en-US" dirty="0"/>
          </a:p>
        </p:txBody>
      </p:sp>
      <p:cxnSp>
        <p:nvCxnSpPr>
          <p:cNvPr id="43" name="직선 화살표 연결선 42"/>
          <p:cNvCxnSpPr>
            <a:endCxn id="34" idx="3"/>
          </p:cNvCxnSpPr>
          <p:nvPr/>
        </p:nvCxnSpPr>
        <p:spPr>
          <a:xfrm flipH="1">
            <a:off x="3782860" y="4346531"/>
            <a:ext cx="540324" cy="1"/>
          </a:xfrm>
          <a:prstGeom prst="straightConnector1">
            <a:avLst/>
          </a:prstGeom>
          <a:ln>
            <a:solidFill>
              <a:srgbClr val="FF0000"/>
            </a:solidFill>
            <a:tailEnd type="triangle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44" name="TextBox 43"/>
          <p:cNvSpPr txBox="1"/>
          <p:nvPr/>
        </p:nvSpPr>
        <p:spPr>
          <a:xfrm>
            <a:off x="4423111" y="4534422"/>
            <a:ext cx="3982703" cy="923330"/>
          </a:xfrm>
          <a:prstGeom prst="rect">
            <a:avLst/>
          </a:prstGeom>
          <a:noFill/>
          <a:ln>
            <a:solidFill>
              <a:srgbClr val="FF0000"/>
            </a:solidFill>
          </a:ln>
        </p:spPr>
        <p:txBody>
          <a:bodyPr wrap="square" rtlCol="0">
            <a:spAutoFit/>
          </a:bodyPr>
          <a:lstStyle/>
          <a:p>
            <a:r>
              <a:rPr lang="en-US" altLang="ko-KR" dirty="0" smtClean="0"/>
              <a:t>Taxi driver …</a:t>
            </a:r>
          </a:p>
          <a:p>
            <a:r>
              <a:rPr lang="en-US" altLang="ko-KR" dirty="0"/>
              <a:t>w</a:t>
            </a:r>
            <a:r>
              <a:rPr lang="en-US" altLang="ko-KR" dirty="0" smtClean="0"/>
              <a:t>ho </a:t>
            </a:r>
            <a:r>
              <a:rPr lang="en-US" altLang="ko-KR" dirty="0"/>
              <a:t>live close to the </a:t>
            </a:r>
            <a:r>
              <a:rPr lang="en-US" altLang="ko-KR" dirty="0" smtClean="0"/>
              <a:t>airport</a:t>
            </a:r>
          </a:p>
          <a:p>
            <a:r>
              <a:rPr lang="en-US" altLang="ko-KR" dirty="0"/>
              <a:t>w</a:t>
            </a:r>
            <a:r>
              <a:rPr lang="en-US" altLang="ko-KR" dirty="0" smtClean="0"/>
              <a:t>ho </a:t>
            </a:r>
            <a:r>
              <a:rPr lang="en-US" altLang="ko-KR" dirty="0"/>
              <a:t>start their shift close to the </a:t>
            </a:r>
            <a:r>
              <a:rPr lang="en-US" altLang="ko-KR" dirty="0" smtClean="0"/>
              <a:t>airport</a:t>
            </a:r>
          </a:p>
        </p:txBody>
      </p:sp>
      <p:sp>
        <p:nvSpPr>
          <p:cNvPr id="45" name="TextBox 44"/>
          <p:cNvSpPr txBox="1"/>
          <p:nvPr/>
        </p:nvSpPr>
        <p:spPr>
          <a:xfrm>
            <a:off x="1977320" y="5713965"/>
            <a:ext cx="6540379" cy="646331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marL="0" lvl="1"/>
            <a:r>
              <a:rPr lang="en-US" altLang="ko-KR" dirty="0" smtClean="0">
                <a:solidFill>
                  <a:srgbClr val="FF0000"/>
                </a:solidFill>
              </a:rPr>
              <a:t>Problem) </a:t>
            </a:r>
            <a:r>
              <a:rPr lang="en-US" altLang="ko-KR" dirty="0">
                <a:solidFill>
                  <a:srgbClr val="FF0000"/>
                </a:solidFill>
              </a:rPr>
              <a:t>Shift </a:t>
            </a:r>
            <a:r>
              <a:rPr lang="en-US" altLang="ko-KR" dirty="0" smtClean="0">
                <a:solidFill>
                  <a:srgbClr val="FF0000"/>
                </a:solidFill>
              </a:rPr>
              <a:t>change and first pick-up point </a:t>
            </a:r>
            <a:r>
              <a:rPr lang="en-US" altLang="ko-KR" dirty="0">
                <a:solidFill>
                  <a:srgbClr val="FF0000"/>
                </a:solidFill>
              </a:rPr>
              <a:t>are </a:t>
            </a:r>
            <a:r>
              <a:rPr lang="en-US" altLang="ko-KR" dirty="0" smtClean="0">
                <a:solidFill>
                  <a:srgbClr val="FF0000"/>
                </a:solidFill>
              </a:rPr>
              <a:t>not recorded!</a:t>
            </a:r>
            <a:endParaRPr lang="en-US" altLang="ko-KR" dirty="0">
              <a:solidFill>
                <a:srgbClr val="FF0000"/>
              </a:solidFill>
            </a:endParaRPr>
          </a:p>
          <a:p>
            <a:endParaRPr lang="ko-KR" altLang="en-US" dirty="0"/>
          </a:p>
        </p:txBody>
      </p:sp>
      <p:sp>
        <p:nvSpPr>
          <p:cNvPr id="46" name="오른쪽 화살표 45"/>
          <p:cNvSpPr/>
          <p:nvPr/>
        </p:nvSpPr>
        <p:spPr>
          <a:xfrm>
            <a:off x="2079005" y="6141733"/>
            <a:ext cx="463778" cy="218563"/>
          </a:xfrm>
          <a:prstGeom prst="rightArrow">
            <a:avLst/>
          </a:prstGeom>
          <a:solidFill>
            <a:schemeClr val="accent3"/>
          </a:solidFill>
          <a:ln>
            <a:solidFill>
              <a:schemeClr val="tx1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47" name="TextBox 46"/>
          <p:cNvSpPr txBox="1"/>
          <p:nvPr/>
        </p:nvSpPr>
        <p:spPr>
          <a:xfrm>
            <a:off x="2629443" y="6058030"/>
            <a:ext cx="2229633" cy="369332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altLang="ko-KR" b="1" dirty="0" smtClean="0"/>
              <a:t>Using pseudo trip</a:t>
            </a:r>
            <a:endParaRPr lang="ko-KR" altLang="en-US" b="1" dirty="0"/>
          </a:p>
        </p:txBody>
      </p:sp>
      <p:sp>
        <p:nvSpPr>
          <p:cNvPr id="2" name="슬라이드 번호 개체 틀 1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8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3592499601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slides/slide9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제목 2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altLang="ko-KR" dirty="0" smtClean="0"/>
              <a:t>Variables – Short return ticket</a:t>
            </a:r>
            <a:endParaRPr lang="ko-KR" altLang="en-US" dirty="0"/>
          </a:p>
        </p:txBody>
      </p:sp>
      <p:sp>
        <p:nvSpPr>
          <p:cNvPr id="2" name="TextBox 1"/>
          <p:cNvSpPr txBox="1"/>
          <p:nvPr/>
        </p:nvSpPr>
        <p:spPr>
          <a:xfrm>
            <a:off x="624506" y="1683360"/>
            <a:ext cx="6765533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ko-KR" altLang="en-US" sz="2400" dirty="0" smtClean="0"/>
              <a:t>♣</a:t>
            </a:r>
            <a:r>
              <a:rPr lang="en-US" altLang="ko-KR" sz="2400" dirty="0"/>
              <a:t> </a:t>
            </a:r>
            <a:r>
              <a:rPr lang="en-US" altLang="ko-KR" sz="2400" dirty="0" smtClean="0"/>
              <a:t>What is short return ticket?</a:t>
            </a:r>
          </a:p>
        </p:txBody>
      </p:sp>
      <p:sp>
        <p:nvSpPr>
          <p:cNvPr id="6" name="모서리가 둥근 직사각형 5"/>
          <p:cNvSpPr/>
          <p:nvPr/>
        </p:nvSpPr>
        <p:spPr>
          <a:xfrm>
            <a:off x="839377" y="2405930"/>
            <a:ext cx="2998500" cy="438741"/>
          </a:xfrm>
          <a:prstGeom prst="roundRect">
            <a:avLst/>
          </a:prstGeom>
          <a:noFill/>
          <a:ln>
            <a:solidFill>
              <a:schemeClr val="accent1">
                <a:shade val="50000"/>
              </a:schemeClr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If return within 90 minutes</a:t>
            </a:r>
            <a:endParaRPr lang="ko-KR" altLang="en-US" dirty="0">
              <a:solidFill>
                <a:schemeClr val="accent1"/>
              </a:solidFill>
            </a:endParaRPr>
          </a:p>
        </p:txBody>
      </p:sp>
      <p:sp>
        <p:nvSpPr>
          <p:cNvPr id="7" name="오른쪽 화살표 6"/>
          <p:cNvSpPr/>
          <p:nvPr/>
        </p:nvSpPr>
        <p:spPr>
          <a:xfrm>
            <a:off x="4007272" y="2533270"/>
            <a:ext cx="505327" cy="204537"/>
          </a:xfrm>
          <a:prstGeom prst="rightArrow">
            <a:avLst/>
          </a:prstGeom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endParaRPr lang="ko-KR" altLang="en-US"/>
          </a:p>
        </p:txBody>
      </p:sp>
      <p:sp>
        <p:nvSpPr>
          <p:cNvPr id="8" name="모서리가 둥근 직사각형 7"/>
          <p:cNvSpPr/>
          <p:nvPr/>
        </p:nvSpPr>
        <p:spPr>
          <a:xfrm>
            <a:off x="4681994" y="2386727"/>
            <a:ext cx="2998500" cy="438741"/>
          </a:xfrm>
          <a:prstGeom prst="roundRect">
            <a:avLst/>
          </a:prstGeom>
          <a:noFill/>
          <a:ln>
            <a:solidFill>
              <a:schemeClr val="accent1">
                <a:shade val="50000"/>
              </a:schemeClr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Skip CTH waiting time</a:t>
            </a:r>
            <a:endParaRPr lang="ko-KR" altLang="en-US" dirty="0">
              <a:solidFill>
                <a:schemeClr val="accent1"/>
              </a:solidFill>
            </a:endParaRPr>
          </a:p>
        </p:txBody>
      </p:sp>
      <p:sp>
        <p:nvSpPr>
          <p:cNvPr id="12" name="TextBox 11"/>
          <p:cNvSpPr txBox="1"/>
          <p:nvPr/>
        </p:nvSpPr>
        <p:spPr>
          <a:xfrm>
            <a:off x="662401" y="3213713"/>
            <a:ext cx="6765533" cy="46166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ko-KR" altLang="en-US" sz="2400" dirty="0" smtClean="0"/>
              <a:t>♣</a:t>
            </a:r>
            <a:r>
              <a:rPr lang="en-US" altLang="ko-KR" sz="2400" dirty="0"/>
              <a:t> </a:t>
            </a:r>
            <a:r>
              <a:rPr lang="en-US" altLang="ko-KR" sz="2400" dirty="0" smtClean="0"/>
              <a:t>Why introduced in JFK? </a:t>
            </a:r>
          </a:p>
        </p:txBody>
      </p:sp>
      <p:grpSp>
        <p:nvGrpSpPr>
          <p:cNvPr id="13" name="그룹 12"/>
          <p:cNvGrpSpPr/>
          <p:nvPr/>
        </p:nvGrpSpPr>
        <p:grpSpPr>
          <a:xfrm>
            <a:off x="624506" y="934738"/>
            <a:ext cx="6221460" cy="545148"/>
            <a:chOff x="3469123" y="1935017"/>
            <a:chExt cx="5301232" cy="1265076"/>
          </a:xfrm>
        </p:grpSpPr>
        <p:grpSp>
          <p:nvGrpSpPr>
            <p:cNvPr id="14" name="그룹 13"/>
            <p:cNvGrpSpPr/>
            <p:nvPr/>
          </p:nvGrpSpPr>
          <p:grpSpPr>
            <a:xfrm>
              <a:off x="3469123" y="1935017"/>
              <a:ext cx="2064485" cy="928501"/>
              <a:chOff x="3294833" y="4719954"/>
              <a:chExt cx="2588974" cy="875563"/>
            </a:xfrm>
          </p:grpSpPr>
          <p:sp>
            <p:nvSpPr>
              <p:cNvPr id="19" name="직사각형 18"/>
              <p:cNvSpPr/>
              <p:nvPr/>
            </p:nvSpPr>
            <p:spPr>
              <a:xfrm>
                <a:off x="3297769" y="4755116"/>
                <a:ext cx="2586038" cy="840401"/>
              </a:xfrm>
              <a:prstGeom prst="rect">
                <a:avLst/>
              </a:prstGeom>
              <a:noFill/>
              <a:ln>
                <a:solidFill>
                  <a:schemeClr val="accent6"/>
                </a:solidFill>
              </a:ln>
            </p:spPr>
            <p:style>
              <a:lnRef idx="2">
                <a:schemeClr val="accent1">
                  <a:shade val="50000"/>
                </a:schemeClr>
              </a:lnRef>
              <a:fillRef idx="1">
                <a:schemeClr val="accent1"/>
              </a:fillRef>
              <a:effectRef idx="0">
                <a:schemeClr val="accent1"/>
              </a:effectRef>
              <a:fontRef idx="minor">
                <a:schemeClr val="lt1"/>
              </a:fontRef>
            </p:style>
            <p:txBody>
              <a:bodyPr rtlCol="0" anchor="ctr"/>
              <a:lstStyle/>
              <a:p>
                <a:pPr algn="ctr"/>
                <a:endParaRPr lang="ko-KR" altLang="en-US" dirty="0">
                  <a:solidFill>
                    <a:schemeClr val="tx1"/>
                  </a:solidFill>
                </a:endParaRPr>
              </a:p>
            </p:txBody>
          </p:sp>
          <p:sp>
            <p:nvSpPr>
              <p:cNvPr id="20" name="TextBox 19"/>
              <p:cNvSpPr txBox="1"/>
              <p:nvPr/>
            </p:nvSpPr>
            <p:spPr>
              <a:xfrm>
                <a:off x="3294833" y="4719954"/>
                <a:ext cx="2588974" cy="875562"/>
              </a:xfrm>
              <a:prstGeom prst="rect">
                <a:avLst/>
              </a:prstGeom>
              <a:noFill/>
            </p:spPr>
            <p:txBody>
              <a:bodyPr wrap="square" rtlCol="0">
                <a:spAutoFit/>
              </a:bodyPr>
              <a:lstStyle/>
              <a:p>
                <a:pPr algn="ctr"/>
                <a:r>
                  <a:rPr lang="en-US" altLang="ko-KR" sz="2000" dirty="0" smtClean="0">
                    <a:solidFill>
                      <a:srgbClr val="FF0000"/>
                    </a:solidFill>
                    <a:latin typeface="바탕" panose="02030600000101010101" pitchFamily="18" charset="-127"/>
                    <a:ea typeface="바탕" panose="02030600000101010101" pitchFamily="18" charset="-127"/>
                  </a:rPr>
                  <a:t>★</a:t>
                </a:r>
                <a:r>
                  <a:rPr lang="en-US" altLang="ko-KR" sz="2000" dirty="0" smtClean="0">
                    <a:solidFill>
                      <a:srgbClr val="FF0000"/>
                    </a:solidFill>
                  </a:rPr>
                  <a:t>Short return ticket</a:t>
                </a:r>
              </a:p>
            </p:txBody>
          </p:sp>
        </p:grpSp>
        <p:sp>
          <p:nvSpPr>
            <p:cNvPr id="15" name="오른쪽 화살표 14"/>
            <p:cNvSpPr/>
            <p:nvPr/>
          </p:nvSpPr>
          <p:spPr>
            <a:xfrm>
              <a:off x="5634135" y="1972305"/>
              <a:ext cx="986588" cy="891214"/>
            </a:xfrm>
            <a:prstGeom prst="rightArrow">
              <a:avLst/>
            </a:prstGeom>
            <a:solidFill>
              <a:schemeClr val="accent6">
                <a:lumMod val="40000"/>
                <a:lumOff val="60000"/>
              </a:schemeClr>
            </a:solidFill>
            <a:ln>
              <a:solidFill>
                <a:schemeClr val="accent6">
                  <a:lumMod val="40000"/>
                  <a:lumOff val="60000"/>
                </a:schemeClr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r>
                <a:rPr lang="en-US" altLang="ko-KR" dirty="0" smtClean="0"/>
                <a:t>affect</a:t>
              </a:r>
              <a:endParaRPr lang="ko-KR" altLang="en-US" dirty="0"/>
            </a:p>
          </p:txBody>
        </p:sp>
        <p:grpSp>
          <p:nvGrpSpPr>
            <p:cNvPr id="16" name="그룹 15"/>
            <p:cNvGrpSpPr/>
            <p:nvPr/>
          </p:nvGrpSpPr>
          <p:grpSpPr>
            <a:xfrm>
              <a:off x="6705870" y="1972310"/>
              <a:ext cx="2064485" cy="1227783"/>
              <a:chOff x="3294834" y="4755119"/>
              <a:chExt cx="2588974" cy="1157781"/>
            </a:xfrm>
          </p:grpSpPr>
          <p:sp>
            <p:nvSpPr>
              <p:cNvPr id="17" name="직사각형 16"/>
              <p:cNvSpPr/>
              <p:nvPr/>
            </p:nvSpPr>
            <p:spPr>
              <a:xfrm>
                <a:off x="3297770" y="4760371"/>
                <a:ext cx="2586038" cy="840401"/>
              </a:xfrm>
              <a:prstGeom prst="rect">
                <a:avLst/>
              </a:prstGeom>
              <a:noFill/>
              <a:ln>
                <a:solidFill>
                  <a:schemeClr val="accent6"/>
                </a:solidFill>
              </a:ln>
            </p:spPr>
            <p:style>
              <a:lnRef idx="2">
                <a:schemeClr val="accent1">
                  <a:shade val="50000"/>
                </a:schemeClr>
              </a:lnRef>
              <a:fillRef idx="1">
                <a:schemeClr val="accent1"/>
              </a:fillRef>
              <a:effectRef idx="0">
                <a:schemeClr val="accent1"/>
              </a:effectRef>
              <a:fontRef idx="minor">
                <a:schemeClr val="lt1"/>
              </a:fontRef>
            </p:style>
            <p:txBody>
              <a:bodyPr rtlCol="0" anchor="ctr"/>
              <a:lstStyle/>
              <a:p>
                <a:pPr algn="ctr"/>
                <a:endParaRPr lang="ko-KR" altLang="en-US" dirty="0">
                  <a:solidFill>
                    <a:schemeClr val="tx1"/>
                  </a:solidFill>
                </a:endParaRPr>
              </a:p>
            </p:txBody>
          </p:sp>
          <p:sp>
            <p:nvSpPr>
              <p:cNvPr id="18" name="TextBox 17"/>
              <p:cNvSpPr txBox="1"/>
              <p:nvPr/>
            </p:nvSpPr>
            <p:spPr>
              <a:xfrm>
                <a:off x="3294834" y="4755119"/>
                <a:ext cx="2588974" cy="1157781"/>
              </a:xfrm>
              <a:prstGeom prst="rect">
                <a:avLst/>
              </a:prstGeom>
              <a:noFill/>
            </p:spPr>
            <p:txBody>
              <a:bodyPr wrap="square" rtlCol="0">
                <a:spAutoFit/>
              </a:bodyPr>
              <a:lstStyle/>
              <a:p>
                <a:pPr algn="ctr"/>
                <a:r>
                  <a:rPr lang="en-US" altLang="ko-KR" sz="2000" b="1" i="1" dirty="0" smtClean="0"/>
                  <a:t>Taxi driver’s decision</a:t>
                </a:r>
              </a:p>
            </p:txBody>
          </p:sp>
        </p:grpSp>
      </p:grpSp>
      <p:sp>
        <p:nvSpPr>
          <p:cNvPr id="21" name="모서리가 둥근 직사각형 20"/>
          <p:cNvSpPr/>
          <p:nvPr/>
        </p:nvSpPr>
        <p:spPr>
          <a:xfrm>
            <a:off x="839375" y="3884037"/>
            <a:ext cx="6550663" cy="438741"/>
          </a:xfrm>
          <a:prstGeom prst="roundRect">
            <a:avLst/>
          </a:prstGeom>
          <a:noFill/>
          <a:ln>
            <a:solidFill>
              <a:schemeClr val="accent1">
                <a:shade val="50000"/>
              </a:schemeClr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Important incentive that helps maintain airport attractiveness</a:t>
            </a:r>
            <a:endParaRPr lang="ko-KR" altLang="en-US" dirty="0">
              <a:solidFill>
                <a:schemeClr val="accent1"/>
              </a:solidFill>
            </a:endParaRPr>
          </a:p>
        </p:txBody>
      </p:sp>
      <p:sp>
        <p:nvSpPr>
          <p:cNvPr id="22" name="모서리가 둥근 직사각형 21"/>
          <p:cNvSpPr/>
          <p:nvPr/>
        </p:nvSpPr>
        <p:spPr>
          <a:xfrm>
            <a:off x="839375" y="4531437"/>
            <a:ext cx="6550662" cy="564575"/>
          </a:xfrm>
          <a:prstGeom prst="roundRect">
            <a:avLst/>
          </a:prstGeom>
          <a:noFill/>
          <a:ln>
            <a:solidFill>
              <a:schemeClr val="accent1">
                <a:shade val="50000"/>
              </a:schemeClr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lang="en-US" altLang="ko-KR" dirty="0" smtClean="0">
                <a:solidFill>
                  <a:schemeClr val="accent1"/>
                </a:solidFill>
              </a:rPr>
              <a:t>Destination at Brooklyn or Queens is </a:t>
            </a:r>
            <a:br>
              <a:rPr lang="en-US" altLang="ko-KR" dirty="0" smtClean="0">
                <a:solidFill>
                  <a:schemeClr val="accent1"/>
                </a:solidFill>
              </a:rPr>
            </a:br>
            <a:r>
              <a:rPr lang="en-US" altLang="ko-KR" dirty="0" smtClean="0">
                <a:solidFill>
                  <a:schemeClr val="accent1"/>
                </a:solidFill>
              </a:rPr>
              <a:t>assumed to have a short return ticket</a:t>
            </a:r>
          </a:p>
        </p:txBody>
      </p:sp>
      <p:sp>
        <p:nvSpPr>
          <p:cNvPr id="4" name="슬라이드 번호 개체 틀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2AFF0962-3114-4FB7-80AD-C4936FD63E2B}" type="slidenum">
              <a:rPr lang="ko-KR" altLang="en-US" smtClean="0"/>
              <a:t>9</a:t>
            </a:fld>
            <a:endParaRPr lang="ko-KR" altLang="en-US"/>
          </a:p>
        </p:txBody>
      </p:sp>
    </p:spTree>
    <p:extLst>
      <p:ext uri="{BB962C8B-B14F-4D97-AF65-F5344CB8AC3E}">
        <p14:creationId xmlns:p14="http://schemas.microsoft.com/office/powerpoint/2010/main" val="3633678655"/>
      </p:ext>
    </p:extLst>
  </p:cSld>
  <p:clrMapOvr>
    <a:masterClrMapping/>
  </p:clrMapOvr>
  <p:timing>
    <p:tnLst>
      <p:par>
        <p:cTn id="1" dur="indefinite" restart="never" nodeType="tmRoot"/>
      </p:par>
    </p:tnLst>
  </p:timing>
</p:sld>
</file>

<file path=ppt/theme/theme1.xml><?xml version="1.0" encoding="utf-8"?>
<a:theme xmlns:a="http://schemas.openxmlformats.org/drawingml/2006/main" name="IDB Template 2015">
  <a:themeElements>
    <a:clrScheme name="Office 테마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2">
      <a:majorFont>
        <a:latin typeface="Times New Roman"/>
        <a:ea typeface="맑은 고딕"/>
        <a:cs typeface=""/>
      </a:majorFont>
      <a:minorFont>
        <a:latin typeface="Times New Roman"/>
        <a:ea typeface="맑은 고딕"/>
        <a:cs typeface="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DB Template 2015.potx" id="{F05540EA-6133-420D-B64D-4FA17C724C6C}" vid="{52050709-A391-445B-AC16-9458798F921E}"/>
    </a:ext>
  </a:extLst>
</a:theme>
</file>

<file path=ppt/theme/theme2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IDB Template 2015</Template>
  <TotalTime>1725</TotalTime>
  <Words>826</Words>
  <Application>Microsoft Office PowerPoint</Application>
  <PresentationFormat>화면 슬라이드 쇼(4:3)</PresentationFormat>
  <Paragraphs>250</Paragraphs>
  <Slides>17</Slides>
  <Notes>15</Notes>
  <HiddenSlides>0</HiddenSlides>
  <MMClips>0</MMClips>
  <ScaleCrop>false</ScaleCrop>
  <HeadingPairs>
    <vt:vector size="6" baseType="variant">
      <vt:variant>
        <vt:lpstr>사용한 글꼴</vt:lpstr>
      </vt:variant>
      <vt:variant>
        <vt:i4>7</vt:i4>
      </vt:variant>
      <vt:variant>
        <vt:lpstr>테마</vt:lpstr>
      </vt:variant>
      <vt:variant>
        <vt:i4>1</vt:i4>
      </vt:variant>
      <vt:variant>
        <vt:lpstr>슬라이드 제목</vt:lpstr>
      </vt:variant>
      <vt:variant>
        <vt:i4>17</vt:i4>
      </vt:variant>
    </vt:vector>
  </HeadingPairs>
  <TitlesOfParts>
    <vt:vector size="25" baseType="lpstr">
      <vt:lpstr>맑은 고딕</vt:lpstr>
      <vt:lpstr>바탕</vt:lpstr>
      <vt:lpstr>Arial</vt:lpstr>
      <vt:lpstr>Calibri</vt:lpstr>
      <vt:lpstr>Cambria Math</vt:lpstr>
      <vt:lpstr>Times New Roman</vt:lpstr>
      <vt:lpstr>Wingdings</vt:lpstr>
      <vt:lpstr>IDB Template 2015</vt:lpstr>
      <vt:lpstr>A Big Data Driven Model for  Taxi Drivers’ Airport Pick-up Decisions  in New York City</vt:lpstr>
      <vt:lpstr>Introduction</vt:lpstr>
      <vt:lpstr>Introduction</vt:lpstr>
      <vt:lpstr>Logistic regression</vt:lpstr>
      <vt:lpstr>Variables</vt:lpstr>
      <vt:lpstr>Variables – TOD, TOW, Weather </vt:lpstr>
      <vt:lpstr>Variables – Expected Net Gain </vt:lpstr>
      <vt:lpstr>Variables – Locations</vt:lpstr>
      <vt:lpstr>Variables – Short return ticket</vt:lpstr>
      <vt:lpstr>Data</vt:lpstr>
      <vt:lpstr>Model Results</vt:lpstr>
      <vt:lpstr>Model Results</vt:lpstr>
      <vt:lpstr>Model Results</vt:lpstr>
      <vt:lpstr>Model Results</vt:lpstr>
      <vt:lpstr>Model Results</vt:lpstr>
      <vt:lpstr>Suggested Policies</vt:lpstr>
      <vt:lpstr>Conclusions</vt:lpstr>
    </vt:vector>
  </TitlesOfParts>
  <Company/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Personalized Tag Recommendation Using Social Influence</dc:title>
  <dc:creator>Hyewon Lim</dc:creator>
  <cp:lastModifiedBy>LG</cp:lastModifiedBy>
  <cp:revision>538</cp:revision>
  <dcterms:created xsi:type="dcterms:W3CDTF">2016-01-28T09:58:08Z</dcterms:created>
  <dcterms:modified xsi:type="dcterms:W3CDTF">2016-02-19T01:52:00Z</dcterms:modified>
</cp:coreProperties>
</file>